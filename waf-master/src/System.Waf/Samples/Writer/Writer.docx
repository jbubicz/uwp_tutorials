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316" w:rsidRPr="00EC418E" w:rsidRDefault="00A6485D" w:rsidP="00E83CAF">
      <w:pPr>
        <w:pStyle w:val="Title"/>
      </w:pPr>
      <w:proofErr w:type="spellStart"/>
      <w:r>
        <w:t>Waf</w:t>
      </w:r>
      <w:proofErr w:type="spellEnd"/>
      <w:r w:rsidR="00877AF8">
        <w:t xml:space="preserve"> </w:t>
      </w:r>
      <w:r w:rsidR="00B34029">
        <w:t>Writer</w:t>
      </w:r>
    </w:p>
    <w:p w:rsidR="00BD5761" w:rsidRPr="00EC418E" w:rsidRDefault="00BD5761" w:rsidP="00BD5761">
      <w:pPr>
        <w:pStyle w:val="Subtitle"/>
      </w:pPr>
      <w:r w:rsidRPr="00EC418E">
        <w:t>WPF Application Framework (WAF)</w:t>
      </w:r>
    </w:p>
    <w:p w:rsidR="00BD5761" w:rsidRPr="00EC418E" w:rsidRDefault="00BD5761" w:rsidP="00E83CAF">
      <w:pPr>
        <w:pStyle w:val="Heading1"/>
      </w:pPr>
      <w:r w:rsidRPr="00EC418E">
        <w:t>Introduction</w:t>
      </w:r>
    </w:p>
    <w:p w:rsidR="00BD5761" w:rsidRPr="00EC418E" w:rsidRDefault="00BD5761" w:rsidP="00BD5761">
      <w:r w:rsidRPr="00EC418E">
        <w:t xml:space="preserve">The </w:t>
      </w:r>
      <w:r w:rsidR="00B34029">
        <w:t>Writer</w:t>
      </w:r>
      <w:r w:rsidRPr="00EC418E">
        <w:t xml:space="preserve"> </w:t>
      </w:r>
      <w:r w:rsidR="00B34029">
        <w:t>s</w:t>
      </w:r>
      <w:r w:rsidRPr="00EC418E">
        <w:t>ample</w:t>
      </w:r>
      <w:r w:rsidR="00B34029">
        <w:t xml:space="preserve"> application</w:t>
      </w:r>
      <w:r w:rsidRPr="00EC418E">
        <w:t xml:space="preserve"> shows how to use the WPF Application Framework (WAF) in a </w:t>
      </w:r>
      <w:r w:rsidR="002E66DB">
        <w:t xml:space="preserve">document </w:t>
      </w:r>
      <w:r w:rsidRPr="00EC418E">
        <w:t>oriented application.</w:t>
      </w:r>
    </w:p>
    <w:p w:rsidR="00BD5761" w:rsidRPr="00EC418E" w:rsidRDefault="00B878D3" w:rsidP="00BD5761">
      <w:r>
        <w:rPr>
          <w:noProof/>
        </w:rPr>
        <w:drawing>
          <wp:inline distT="0" distB="0" distL="0" distR="0">
            <wp:extent cx="5753100" cy="3905250"/>
            <wp:effectExtent l="0" t="0" r="0" b="0"/>
            <wp:docPr id="1" name="Picture 1" descr="C:\Dev\Codeplex\Waf-Temp\Documentation\Writer\3.0\Wri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\Codeplex\Waf-Temp\Documentation\Writer\3.0\Wri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F40" w:rsidRPr="00EC418E" w:rsidRDefault="00F65F40" w:rsidP="00BD5761">
      <w:r w:rsidRPr="00EC418E">
        <w:t>Th</w:t>
      </w:r>
      <w:r w:rsidR="00E13003" w:rsidRPr="00EC418E">
        <w:t>is</w:t>
      </w:r>
      <w:r w:rsidRPr="00EC418E">
        <w:t xml:space="preserve"> </w:t>
      </w:r>
      <w:r w:rsidR="00E13003" w:rsidRPr="00EC418E">
        <w:t>s</w:t>
      </w:r>
      <w:r w:rsidRPr="00EC418E">
        <w:t>ample</w:t>
      </w:r>
      <w:r w:rsidR="00E13003" w:rsidRPr="00EC418E">
        <w:t xml:space="preserve"> application</w:t>
      </w:r>
      <w:r w:rsidRPr="00EC418E">
        <w:t xml:space="preserve"> is part of the WPF Application Framework (WAF) </w:t>
      </w:r>
      <w:hyperlink r:id="rId10" w:history="1">
        <w:r w:rsidRPr="00EC418E">
          <w:rPr>
            <w:rStyle w:val="Hyperlink"/>
          </w:rPr>
          <w:t>download</w:t>
        </w:r>
      </w:hyperlink>
      <w:r w:rsidRPr="00EC418E">
        <w:t>.</w:t>
      </w:r>
    </w:p>
    <w:p w:rsidR="00C05F1C" w:rsidRPr="00EC418E" w:rsidRDefault="00C05F1C" w:rsidP="00C05F1C">
      <w:pPr>
        <w:pStyle w:val="Heading1"/>
      </w:pPr>
      <w:r w:rsidRPr="00EC418E">
        <w:t>Run the sample</w:t>
      </w:r>
    </w:p>
    <w:p w:rsidR="00C05F1C" w:rsidRPr="00EC418E" w:rsidRDefault="00C05F1C" w:rsidP="00C05F1C">
      <w:pPr>
        <w:pStyle w:val="ListParagraph"/>
        <w:numPr>
          <w:ilvl w:val="0"/>
          <w:numId w:val="4"/>
        </w:numPr>
      </w:pPr>
      <w:r w:rsidRPr="00EC418E">
        <w:t xml:space="preserve">Open the </w:t>
      </w:r>
      <w:proofErr w:type="spellStart"/>
      <w:r w:rsidRPr="00EC418E">
        <w:t>WpfApplicationFramework</w:t>
      </w:r>
      <w:proofErr w:type="spellEnd"/>
      <w:r w:rsidRPr="00EC418E">
        <w:t xml:space="preserve"> solution.</w:t>
      </w:r>
      <w:r w:rsidR="00F65F40" w:rsidRPr="00EC418E">
        <w:br/>
      </w:r>
    </w:p>
    <w:p w:rsidR="00F65F40" w:rsidRPr="00EC418E" w:rsidRDefault="00C05F1C" w:rsidP="00F65F40">
      <w:pPr>
        <w:pStyle w:val="ListParagraph"/>
        <w:numPr>
          <w:ilvl w:val="0"/>
          <w:numId w:val="4"/>
        </w:numPr>
      </w:pPr>
      <w:r w:rsidRPr="00EC418E">
        <w:t xml:space="preserve">Set the </w:t>
      </w:r>
      <w:proofErr w:type="spellStart"/>
      <w:r w:rsidR="002518BC">
        <w:t>Writer</w:t>
      </w:r>
      <w:r w:rsidRPr="00EC418E">
        <w:t>.Presentation</w:t>
      </w:r>
      <w:proofErr w:type="spellEnd"/>
      <w:r w:rsidRPr="00EC418E">
        <w:t xml:space="preserve"> project as </w:t>
      </w:r>
      <w:proofErr w:type="spellStart"/>
      <w:r w:rsidRPr="00EC418E">
        <w:t>StartUp</w:t>
      </w:r>
      <w:proofErr w:type="spellEnd"/>
      <w:r w:rsidRPr="00EC418E">
        <w:t xml:space="preserve"> project and start it in Debug mode.</w:t>
      </w:r>
    </w:p>
    <w:p w:rsidR="003F03AC" w:rsidRPr="00EC418E" w:rsidRDefault="003F03AC">
      <w:r w:rsidRPr="00EC418E">
        <w:br w:type="page"/>
      </w:r>
    </w:p>
    <w:p w:rsidR="00F65F40" w:rsidRPr="00EC418E" w:rsidRDefault="00F65F40" w:rsidP="00E83CAF">
      <w:pPr>
        <w:pStyle w:val="Heading1"/>
      </w:pPr>
      <w:r w:rsidRPr="00EC418E">
        <w:lastRenderedPageBreak/>
        <w:t>Highlights</w:t>
      </w:r>
    </w:p>
    <w:p w:rsidR="00F65F40" w:rsidRPr="00EC418E" w:rsidRDefault="00F94ADB" w:rsidP="00F65F40">
      <w:pPr>
        <w:pStyle w:val="ListParagraph"/>
        <w:numPr>
          <w:ilvl w:val="0"/>
          <w:numId w:val="6"/>
        </w:numPr>
      </w:pPr>
      <w:r w:rsidRPr="00EC418E">
        <w:t>Layered Architecture and</w:t>
      </w:r>
      <w:r w:rsidR="00617362">
        <w:t xml:space="preserve"> usage of</w:t>
      </w:r>
      <w:r w:rsidRPr="00EC418E">
        <w:t xml:space="preserve"> the Model-View-</w:t>
      </w:r>
      <w:proofErr w:type="spellStart"/>
      <w:r w:rsidRPr="00EC418E">
        <w:t>ViewModel</w:t>
      </w:r>
      <w:proofErr w:type="spellEnd"/>
      <w:r w:rsidRPr="00EC418E">
        <w:t xml:space="preserve"> pattern (MVVM).</w:t>
      </w:r>
      <w:r w:rsidRPr="00EC418E">
        <w:br/>
      </w:r>
    </w:p>
    <w:p w:rsidR="00B878D3" w:rsidRDefault="00B878D3" w:rsidP="002608F7">
      <w:pPr>
        <w:pStyle w:val="ListParagraph"/>
        <w:numPr>
          <w:ilvl w:val="0"/>
          <w:numId w:val="6"/>
        </w:numPr>
      </w:pPr>
      <w:r>
        <w:t>Ribbon user interface.</w:t>
      </w:r>
      <w:r>
        <w:br/>
      </w:r>
    </w:p>
    <w:p w:rsidR="00E813AF" w:rsidRDefault="00E813AF" w:rsidP="002608F7">
      <w:pPr>
        <w:pStyle w:val="ListParagraph"/>
        <w:numPr>
          <w:ilvl w:val="0"/>
          <w:numId w:val="6"/>
        </w:numPr>
      </w:pPr>
      <w:r w:rsidRPr="00E813AF">
        <w:t>Tabbed MDI (Multiple Document Interface).</w:t>
      </w:r>
      <w:r>
        <w:br/>
      </w:r>
      <w:r>
        <w:rPr>
          <w:noProof/>
        </w:rPr>
        <w:drawing>
          <wp:inline distT="0" distB="0" distL="0" distR="0">
            <wp:extent cx="3295650" cy="695325"/>
            <wp:effectExtent l="1905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-15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E500F0" w:rsidRDefault="00E500F0" w:rsidP="002608F7">
      <w:pPr>
        <w:pStyle w:val="ListParagraph"/>
        <w:numPr>
          <w:ilvl w:val="0"/>
          <w:numId w:val="6"/>
        </w:numPr>
      </w:pPr>
      <w:r>
        <w:t>Animated transition between the start page and the document views.</w:t>
      </w:r>
      <w:r>
        <w:br/>
      </w:r>
    </w:p>
    <w:p w:rsidR="007D0ACF" w:rsidRDefault="007D0ACF" w:rsidP="002608F7">
      <w:pPr>
        <w:pStyle w:val="ListParagraph"/>
        <w:numPr>
          <w:ilvl w:val="0"/>
          <w:numId w:val="6"/>
        </w:numPr>
      </w:pPr>
      <w:r>
        <w:t>Usage of the</w:t>
      </w:r>
      <w:r w:rsidR="00327106">
        <w:t xml:space="preserve"> WAF</w:t>
      </w:r>
      <w:r>
        <w:t xml:space="preserve"> </w:t>
      </w:r>
      <w:proofErr w:type="spellStart"/>
      <w:r>
        <w:t>RecentFileList</w:t>
      </w:r>
      <w:proofErr w:type="spellEnd"/>
      <w:r>
        <w:t xml:space="preserve"> which is integrated on the start page and the </w:t>
      </w:r>
      <w:r w:rsidR="00B878D3">
        <w:t>application</w:t>
      </w:r>
      <w:r>
        <w:t xml:space="preserve"> menu.</w:t>
      </w:r>
      <w:r>
        <w:br/>
      </w:r>
    </w:p>
    <w:p w:rsidR="00F94ADB" w:rsidRPr="00EC418E" w:rsidRDefault="00E813AF" w:rsidP="002608F7">
      <w:pPr>
        <w:pStyle w:val="ListParagraph"/>
        <w:numPr>
          <w:ilvl w:val="0"/>
          <w:numId w:val="6"/>
        </w:numPr>
      </w:pPr>
      <w:r w:rsidRPr="00E813AF">
        <w:t xml:space="preserve">Document management with support for multiple file types. The </w:t>
      </w:r>
      <w:r w:rsidR="00327106">
        <w:t>application</w:t>
      </w:r>
      <w:r w:rsidRPr="00E813AF">
        <w:t xml:space="preserve"> </w:t>
      </w:r>
      <w:r w:rsidR="00327106">
        <w:t>supports</w:t>
      </w:r>
      <w:r w:rsidRPr="00E813AF">
        <w:t xml:space="preserve"> saving a text </w:t>
      </w:r>
      <w:r w:rsidR="00327106">
        <w:t>in the</w:t>
      </w:r>
      <w:r w:rsidRPr="00E813AF">
        <w:t xml:space="preserve"> “.rtf” or “.</w:t>
      </w:r>
      <w:proofErr w:type="spellStart"/>
      <w:r w:rsidRPr="00E813AF">
        <w:t>xps</w:t>
      </w:r>
      <w:proofErr w:type="spellEnd"/>
      <w:r w:rsidRPr="00E813AF">
        <w:t>” format.</w:t>
      </w:r>
      <w:r>
        <w:br/>
      </w:r>
      <w:r>
        <w:rPr>
          <w:noProof/>
        </w:rPr>
        <w:drawing>
          <wp:inline distT="0" distB="0" distL="0" distR="0">
            <wp:extent cx="4619625" cy="952500"/>
            <wp:effectExtent l="19050" t="0" r="9525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-415" t="-7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4ADB" w:rsidRPr="00EC418E">
        <w:br/>
      </w:r>
    </w:p>
    <w:p w:rsidR="00BE38FF" w:rsidRDefault="00BE38FF" w:rsidP="00F65F40">
      <w:pPr>
        <w:pStyle w:val="ListParagraph"/>
        <w:numPr>
          <w:ilvl w:val="0"/>
          <w:numId w:val="6"/>
        </w:numPr>
      </w:pPr>
      <w:r w:rsidRPr="00BE38FF">
        <w:t>Usage of the</w:t>
      </w:r>
      <w:r w:rsidR="00327106">
        <w:t xml:space="preserve"> WAF</w:t>
      </w:r>
      <w:r w:rsidRPr="00BE38FF">
        <w:t xml:space="preserve"> message service and the open / save file dialog service.</w:t>
      </w:r>
      <w:r>
        <w:br/>
      </w:r>
    </w:p>
    <w:p w:rsidR="00BE38FF" w:rsidRDefault="00BE38FF" w:rsidP="00F65F40">
      <w:pPr>
        <w:pStyle w:val="ListParagraph"/>
        <w:numPr>
          <w:ilvl w:val="0"/>
          <w:numId w:val="6"/>
        </w:numPr>
      </w:pPr>
      <w:r w:rsidRPr="00BE38FF">
        <w:t xml:space="preserve">The </w:t>
      </w:r>
      <w:r w:rsidR="00327106">
        <w:t>application</w:t>
      </w:r>
      <w:r w:rsidRPr="00BE38FF">
        <w:t xml:space="preserve"> shows how to write an own dialog service for the print dialog.</w:t>
      </w:r>
      <w:r>
        <w:br/>
      </w:r>
    </w:p>
    <w:p w:rsidR="007D0ACF" w:rsidRDefault="00BE38FF" w:rsidP="00F65F40">
      <w:pPr>
        <w:pStyle w:val="ListParagraph"/>
        <w:numPr>
          <w:ilvl w:val="0"/>
          <w:numId w:val="6"/>
        </w:numPr>
      </w:pPr>
      <w:r w:rsidRPr="00BE38FF">
        <w:t>Print preview in the same window.</w:t>
      </w:r>
      <w:r>
        <w:br/>
      </w:r>
      <w:r w:rsidR="00B878D3">
        <w:rPr>
          <w:noProof/>
        </w:rPr>
        <w:drawing>
          <wp:inline distT="0" distB="0" distL="0" distR="0" wp14:anchorId="4E750288" wp14:editId="5EC1E960">
            <wp:extent cx="4181475" cy="2009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ACF">
        <w:br/>
      </w:r>
    </w:p>
    <w:p w:rsidR="00BE38FF" w:rsidRDefault="00617362" w:rsidP="00F65F40">
      <w:pPr>
        <w:pStyle w:val="ListParagraph"/>
        <w:numPr>
          <w:ilvl w:val="0"/>
          <w:numId w:val="6"/>
        </w:numPr>
      </w:pPr>
      <w:r>
        <w:lastRenderedPageBreak/>
        <w:t>Complete</w:t>
      </w:r>
      <w:r w:rsidR="007D0ACF">
        <w:t xml:space="preserve"> localized application (English and German).</w:t>
      </w:r>
      <w:r w:rsidR="007D0ACF">
        <w:br/>
      </w:r>
      <w:r w:rsidR="00B878D3">
        <w:rPr>
          <w:noProof/>
        </w:rPr>
        <w:drawing>
          <wp:inline distT="0" distB="0" distL="0" distR="0" wp14:anchorId="52E7844C" wp14:editId="0D2EEF34">
            <wp:extent cx="4210050" cy="2162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3704"/>
                    <a:stretch/>
                  </pic:blipFill>
                  <pic:spPr bwMode="auto">
                    <a:xfrm>
                      <a:off x="0" y="0"/>
                      <a:ext cx="421005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38FF">
        <w:br/>
      </w:r>
    </w:p>
    <w:p w:rsidR="00F65F40" w:rsidRDefault="00E813AF" w:rsidP="00F65F40">
      <w:pPr>
        <w:pStyle w:val="ListParagraph"/>
        <w:numPr>
          <w:ilvl w:val="0"/>
          <w:numId w:val="6"/>
        </w:numPr>
      </w:pPr>
      <w:r>
        <w:t>Full unit tested application layer and partly tested presentation layer (regarding code coverage).</w:t>
      </w:r>
      <w:r w:rsidR="00A519B3">
        <w:br/>
      </w:r>
      <w:r w:rsidR="00A519B3">
        <w:rPr>
          <w:noProof/>
        </w:rPr>
        <w:drawing>
          <wp:inline distT="0" distB="0" distL="0" distR="0" wp14:anchorId="78E18F63" wp14:editId="3815F78E">
            <wp:extent cx="5368186" cy="485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8080" cy="48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106" w:rsidRPr="00327106" w:rsidRDefault="00327106" w:rsidP="00327106"/>
    <w:p w:rsidR="003274FB" w:rsidRPr="00EC418E" w:rsidRDefault="003274FB" w:rsidP="00E83CAF">
      <w:pPr>
        <w:pStyle w:val="Heading1"/>
      </w:pPr>
      <w:r w:rsidRPr="00EC418E">
        <w:t>Project Structure</w:t>
      </w:r>
    </w:p>
    <w:p w:rsidR="003274FB" w:rsidRPr="00EC418E" w:rsidRDefault="00264B33" w:rsidP="003274FB">
      <w:proofErr w:type="spellStart"/>
      <w:r>
        <w:t>Writer</w:t>
      </w:r>
      <w:r w:rsidR="003274FB" w:rsidRPr="00EC418E">
        <w:t>.Presentation</w:t>
      </w:r>
      <w:proofErr w:type="spellEnd"/>
    </w:p>
    <w:p w:rsidR="003274FB" w:rsidRPr="00EC418E" w:rsidRDefault="003274FB" w:rsidP="003274FB">
      <w:pPr>
        <w:pStyle w:val="ListParagraph"/>
        <w:numPr>
          <w:ilvl w:val="0"/>
          <w:numId w:val="7"/>
        </w:numPr>
      </w:pPr>
      <w:r w:rsidRPr="00EC418E">
        <w:t>Converters</w:t>
      </w:r>
      <w:r w:rsidRPr="00EC418E">
        <w:tab/>
      </w:r>
      <w:r w:rsidRPr="00EC418E">
        <w:tab/>
        <w:t>Value converters</w:t>
      </w:r>
    </w:p>
    <w:p w:rsidR="003274FB" w:rsidRPr="00EC418E" w:rsidRDefault="003274FB" w:rsidP="003274FB">
      <w:pPr>
        <w:pStyle w:val="ListParagraph"/>
        <w:numPr>
          <w:ilvl w:val="0"/>
          <w:numId w:val="7"/>
        </w:numPr>
      </w:pPr>
      <w:proofErr w:type="spellStart"/>
      <w:r w:rsidRPr="00EC418E">
        <w:t>DesignData</w:t>
      </w:r>
      <w:proofErr w:type="spellEnd"/>
      <w:r w:rsidRPr="00EC418E">
        <w:tab/>
      </w:r>
      <w:r w:rsidRPr="00EC418E">
        <w:tab/>
      </w:r>
      <w:r w:rsidR="00A75B1B" w:rsidRPr="00EC418E">
        <w:t>Design time support</w:t>
      </w:r>
    </w:p>
    <w:p w:rsidR="003274FB" w:rsidRPr="00EC418E" w:rsidRDefault="003274FB" w:rsidP="003274FB">
      <w:pPr>
        <w:pStyle w:val="ListParagraph"/>
        <w:numPr>
          <w:ilvl w:val="0"/>
          <w:numId w:val="7"/>
        </w:numPr>
      </w:pPr>
      <w:r w:rsidRPr="00EC418E">
        <w:t>Resources</w:t>
      </w:r>
      <w:r w:rsidRPr="00EC418E">
        <w:tab/>
      </w:r>
      <w:r w:rsidRPr="00EC418E">
        <w:tab/>
        <w:t>ResourceDictionaries, Images, Icons</w:t>
      </w:r>
    </w:p>
    <w:p w:rsidR="003274FB" w:rsidRPr="00EC418E" w:rsidRDefault="003274FB" w:rsidP="003274FB">
      <w:pPr>
        <w:pStyle w:val="ListParagraph"/>
        <w:numPr>
          <w:ilvl w:val="0"/>
          <w:numId w:val="7"/>
        </w:numPr>
      </w:pPr>
      <w:r w:rsidRPr="00EC418E">
        <w:t>Services</w:t>
      </w:r>
      <w:r w:rsidRPr="00EC418E">
        <w:tab/>
      </w:r>
      <w:r w:rsidRPr="00EC418E">
        <w:tab/>
      </w:r>
      <w:r w:rsidR="00A75B1B" w:rsidRPr="00EC418E">
        <w:t>UI service implementations</w:t>
      </w:r>
    </w:p>
    <w:p w:rsidR="003274FB" w:rsidRPr="00EC418E" w:rsidRDefault="003274FB" w:rsidP="003274FB">
      <w:pPr>
        <w:pStyle w:val="ListParagraph"/>
        <w:numPr>
          <w:ilvl w:val="0"/>
          <w:numId w:val="7"/>
        </w:numPr>
      </w:pPr>
      <w:r w:rsidRPr="00EC418E">
        <w:t>Views</w:t>
      </w:r>
      <w:r w:rsidRPr="00EC418E">
        <w:tab/>
      </w:r>
      <w:r w:rsidRPr="00EC418E">
        <w:tab/>
      </w:r>
      <w:r w:rsidRPr="00EC418E">
        <w:tab/>
        <w:t xml:space="preserve">WPF Views (Windows, </w:t>
      </w:r>
      <w:proofErr w:type="spellStart"/>
      <w:r w:rsidRPr="00EC418E">
        <w:t>UserControls</w:t>
      </w:r>
      <w:proofErr w:type="spellEnd"/>
      <w:r w:rsidRPr="00EC418E">
        <w:t>)</w:t>
      </w:r>
    </w:p>
    <w:p w:rsidR="003274FB" w:rsidRPr="00EC418E" w:rsidRDefault="00264B33" w:rsidP="003274FB">
      <w:proofErr w:type="spellStart"/>
      <w:r>
        <w:t>Writer</w:t>
      </w:r>
      <w:r w:rsidR="003274FB" w:rsidRPr="00EC418E">
        <w:t>.Applications</w:t>
      </w:r>
      <w:proofErr w:type="spellEnd"/>
    </w:p>
    <w:p w:rsidR="003274FB" w:rsidRPr="00EC418E" w:rsidRDefault="003274FB" w:rsidP="003274FB">
      <w:pPr>
        <w:pStyle w:val="ListParagraph"/>
        <w:numPr>
          <w:ilvl w:val="0"/>
          <w:numId w:val="8"/>
        </w:numPr>
      </w:pPr>
      <w:r w:rsidRPr="00EC418E">
        <w:t>Controllers</w:t>
      </w:r>
      <w:r w:rsidRPr="00EC418E">
        <w:tab/>
      </w:r>
      <w:r w:rsidRPr="00EC418E">
        <w:tab/>
        <w:t>Use case controllers</w:t>
      </w:r>
    </w:p>
    <w:p w:rsidR="003274FB" w:rsidRPr="00EC418E" w:rsidRDefault="006666F2" w:rsidP="003274FB">
      <w:pPr>
        <w:pStyle w:val="ListParagraph"/>
        <w:numPr>
          <w:ilvl w:val="0"/>
          <w:numId w:val="8"/>
        </w:numPr>
      </w:pPr>
      <w:r>
        <w:t>Documents</w:t>
      </w:r>
      <w:r>
        <w:tab/>
      </w:r>
      <w:r>
        <w:tab/>
        <w:t>Implementation of document types and documents</w:t>
      </w:r>
    </w:p>
    <w:p w:rsidR="003274FB" w:rsidRPr="00EC418E" w:rsidRDefault="003274FB" w:rsidP="003274FB">
      <w:pPr>
        <w:pStyle w:val="ListParagraph"/>
        <w:numPr>
          <w:ilvl w:val="0"/>
          <w:numId w:val="8"/>
        </w:numPr>
      </w:pPr>
      <w:r w:rsidRPr="00EC418E">
        <w:t>Services</w:t>
      </w:r>
      <w:r w:rsidRPr="00EC418E">
        <w:tab/>
      </w:r>
      <w:r w:rsidRPr="00EC418E">
        <w:tab/>
        <w:t>Interfaces and implementation of services</w:t>
      </w:r>
    </w:p>
    <w:p w:rsidR="003274FB" w:rsidRPr="00EC418E" w:rsidRDefault="003274FB" w:rsidP="003274FB">
      <w:pPr>
        <w:pStyle w:val="ListParagraph"/>
        <w:numPr>
          <w:ilvl w:val="0"/>
          <w:numId w:val="8"/>
        </w:numPr>
      </w:pPr>
      <w:proofErr w:type="spellStart"/>
      <w:r w:rsidRPr="00EC418E">
        <w:t>ViewModels</w:t>
      </w:r>
      <w:proofErr w:type="spellEnd"/>
      <w:r w:rsidRPr="00EC418E">
        <w:tab/>
      </w:r>
      <w:r w:rsidRPr="00EC418E">
        <w:tab/>
      </w:r>
      <w:proofErr w:type="spellStart"/>
      <w:r w:rsidRPr="00EC418E">
        <w:t>ViewModels</w:t>
      </w:r>
      <w:proofErr w:type="spellEnd"/>
      <w:r w:rsidRPr="00EC418E">
        <w:t xml:space="preserve"> for </w:t>
      </w:r>
      <w:r w:rsidR="006A18F6">
        <w:t xml:space="preserve">the </w:t>
      </w:r>
      <w:r w:rsidRPr="00EC418E">
        <w:t>Views</w:t>
      </w:r>
    </w:p>
    <w:p w:rsidR="003274FB" w:rsidRPr="00EC418E" w:rsidRDefault="003274FB" w:rsidP="003274FB">
      <w:pPr>
        <w:pStyle w:val="ListParagraph"/>
        <w:numPr>
          <w:ilvl w:val="0"/>
          <w:numId w:val="8"/>
        </w:numPr>
      </w:pPr>
      <w:r w:rsidRPr="00EC418E">
        <w:t>Views</w:t>
      </w:r>
      <w:r w:rsidRPr="00EC418E">
        <w:tab/>
      </w:r>
      <w:r w:rsidRPr="00EC418E">
        <w:tab/>
      </w:r>
      <w:r w:rsidRPr="00EC418E">
        <w:tab/>
      </w:r>
      <w:r w:rsidR="00A75B1B" w:rsidRPr="00EC418E">
        <w:t>I</w:t>
      </w:r>
      <w:r w:rsidRPr="00EC418E">
        <w:t>nterfaces for the Views</w:t>
      </w:r>
    </w:p>
    <w:p w:rsidR="006666F2" w:rsidRDefault="006666F2">
      <w:r>
        <w:br w:type="page"/>
      </w:r>
    </w:p>
    <w:p w:rsidR="00EC418E" w:rsidRPr="00EC418E" w:rsidRDefault="006666F2" w:rsidP="00EC418E">
      <w:pPr>
        <w:pStyle w:val="Heading1"/>
      </w:pPr>
      <w:r>
        <w:lastRenderedPageBreak/>
        <w:t>Document Namespace</w:t>
      </w:r>
    </w:p>
    <w:p w:rsidR="00EC418E" w:rsidRPr="00EC418E" w:rsidRDefault="006666F2" w:rsidP="00EC418E">
      <w:r>
        <w:t>Writer.Applications\Documents\Overview.cd</w:t>
      </w:r>
    </w:p>
    <w:p w:rsidR="00EC418E" w:rsidRPr="00EC418E" w:rsidRDefault="006666F2" w:rsidP="00EC418E">
      <w:r>
        <w:rPr>
          <w:noProof/>
        </w:rPr>
        <w:drawing>
          <wp:inline distT="0" distB="0" distL="0" distR="0">
            <wp:extent cx="5760720" cy="6069181"/>
            <wp:effectExtent l="1905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69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3AC" w:rsidRDefault="003F03AC" w:rsidP="00E83CAF">
      <w:pPr>
        <w:pStyle w:val="Heading1"/>
      </w:pPr>
      <w:r w:rsidRPr="00EC418E">
        <w:lastRenderedPageBreak/>
        <w:t>Features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6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7054"/>
        <w:gridCol w:w="2234"/>
      </w:tblGrid>
      <w:tr w:rsidR="00D56894" w:rsidRPr="00EC418E" w:rsidTr="00FD1D9A">
        <w:trPr>
          <w:cantSplit/>
        </w:trPr>
        <w:tc>
          <w:tcPr>
            <w:tcW w:w="7054" w:type="dxa"/>
          </w:tcPr>
          <w:p w:rsidR="00D56894" w:rsidRDefault="00D56894" w:rsidP="00FD1D9A">
            <w:pPr>
              <w:pStyle w:val="Heading2"/>
              <w:outlineLvl w:val="1"/>
            </w:pPr>
            <w:r>
              <w:t>Open and save a document</w:t>
            </w:r>
          </w:p>
          <w:p w:rsidR="00D56894" w:rsidRDefault="00D56894" w:rsidP="00FD1D9A">
            <w:r>
              <w:t xml:space="preserve">The </w:t>
            </w:r>
            <w:proofErr w:type="spellStart"/>
            <w:r w:rsidR="00A519B3">
              <w:t>ShellWindow</w:t>
            </w:r>
            <w:proofErr w:type="spellEnd"/>
            <w:r>
              <w:t xml:space="preserve"> shows the open and save document commands.</w:t>
            </w:r>
          </w:p>
          <w:p w:rsidR="00D56894" w:rsidRDefault="00D56894" w:rsidP="00FD1D9A"/>
          <w:p w:rsidR="00D56894" w:rsidRPr="002E07B3" w:rsidRDefault="00D56894" w:rsidP="00FD1D9A">
            <w:pPr>
              <w:rPr>
                <w:rStyle w:val="IntenseEmphasis"/>
              </w:rPr>
            </w:pPr>
            <w:proofErr w:type="spellStart"/>
            <w:r w:rsidRPr="002E07B3">
              <w:rPr>
                <w:rStyle w:val="IntenseEmphasis"/>
              </w:rPr>
              <w:t>Writer.Presentation</w:t>
            </w:r>
            <w:proofErr w:type="spellEnd"/>
            <w:r w:rsidRPr="002E07B3">
              <w:rPr>
                <w:rStyle w:val="IntenseEmphasis"/>
              </w:rPr>
              <w:t>/Views/</w:t>
            </w:r>
            <w:proofErr w:type="spellStart"/>
            <w:r w:rsidR="00A519B3">
              <w:rPr>
                <w:rStyle w:val="IntenseEmphasis"/>
              </w:rPr>
              <w:t>ShellWindow</w:t>
            </w:r>
            <w:r w:rsidRPr="002E07B3">
              <w:rPr>
                <w:rStyle w:val="IntenseEmphasis"/>
              </w:rPr>
              <w:t>.xaml</w:t>
            </w:r>
            <w:proofErr w:type="spellEnd"/>
          </w:p>
          <w:p w:rsidR="00D56894" w:rsidRDefault="00D56894" w:rsidP="00FD1D9A"/>
          <w:p w:rsidR="00D56894" w:rsidRDefault="00D56894" w:rsidP="00FD1D9A">
            <w:r>
              <w:t xml:space="preserve">They are bound to the </w:t>
            </w:r>
            <w:proofErr w:type="spellStart"/>
            <w:r>
              <w:t>FileService</w:t>
            </w:r>
            <w:proofErr w:type="spellEnd"/>
            <w:r>
              <w:t xml:space="preserve"> command properties. The </w:t>
            </w:r>
            <w:proofErr w:type="spellStart"/>
            <w:r>
              <w:t>FileService</w:t>
            </w:r>
            <w:proofErr w:type="spellEnd"/>
            <w:r>
              <w:t xml:space="preserve"> also exposes the current list of opened documents.</w:t>
            </w:r>
          </w:p>
          <w:p w:rsidR="00D56894" w:rsidRDefault="00D56894" w:rsidP="00FD1D9A"/>
          <w:p w:rsidR="00D56894" w:rsidRPr="002E07B3" w:rsidRDefault="00D56894" w:rsidP="00FD1D9A">
            <w:pPr>
              <w:rPr>
                <w:rStyle w:val="IntenseEmphasis"/>
              </w:rPr>
            </w:pPr>
            <w:proofErr w:type="spellStart"/>
            <w:r w:rsidRPr="002E07B3">
              <w:rPr>
                <w:rStyle w:val="IntenseEmphasis"/>
              </w:rPr>
              <w:t>Writer.Applications</w:t>
            </w:r>
            <w:proofErr w:type="spellEnd"/>
            <w:r w:rsidRPr="002E07B3">
              <w:rPr>
                <w:rStyle w:val="IntenseEmphasis"/>
              </w:rPr>
              <w:t>/Services/</w:t>
            </w:r>
            <w:proofErr w:type="spellStart"/>
            <w:r w:rsidRPr="002E07B3">
              <w:rPr>
                <w:rStyle w:val="IntenseEmphasis"/>
              </w:rPr>
              <w:t>FileService.cs</w:t>
            </w:r>
            <w:proofErr w:type="spellEnd"/>
          </w:p>
          <w:p w:rsidR="00D56894" w:rsidRDefault="00D56894" w:rsidP="00FD1D9A"/>
          <w:p w:rsidR="00D56894" w:rsidRDefault="00D56894" w:rsidP="00FD1D9A">
            <w:r>
              <w:t xml:space="preserve">The </w:t>
            </w:r>
            <w:proofErr w:type="spellStart"/>
            <w:r>
              <w:t>FileService</w:t>
            </w:r>
            <w:proofErr w:type="spellEnd"/>
            <w:r>
              <w:t xml:space="preserve"> is a mediator between the </w:t>
            </w:r>
            <w:proofErr w:type="spellStart"/>
            <w:r>
              <w:t>ViewModels</w:t>
            </w:r>
            <w:proofErr w:type="spellEnd"/>
            <w:r>
              <w:t xml:space="preserve"> and the </w:t>
            </w:r>
            <w:proofErr w:type="spellStart"/>
            <w:r>
              <w:t>FileController</w:t>
            </w:r>
            <w:proofErr w:type="spellEnd"/>
            <w:r>
              <w:t>. The specific command implementation</w:t>
            </w:r>
            <w:r w:rsidR="00A519B3">
              <w:t>s</w:t>
            </w:r>
            <w:r>
              <w:t xml:space="preserve"> </w:t>
            </w:r>
            <w:r w:rsidR="00A519B3">
              <w:t>are</w:t>
            </w:r>
            <w:r>
              <w:t xml:space="preserve"> found in the </w:t>
            </w:r>
            <w:proofErr w:type="spellStart"/>
            <w:r>
              <w:t>FileController</w:t>
            </w:r>
            <w:proofErr w:type="spellEnd"/>
            <w:r>
              <w:t>.</w:t>
            </w:r>
          </w:p>
          <w:p w:rsidR="00D56894" w:rsidRDefault="00D56894" w:rsidP="00FD1D9A"/>
          <w:p w:rsidR="00D56894" w:rsidRPr="00E418F2" w:rsidRDefault="00D56894" w:rsidP="00FD1D9A">
            <w:pPr>
              <w:rPr>
                <w:rStyle w:val="IntenseEmphasis"/>
              </w:rPr>
            </w:pPr>
            <w:proofErr w:type="spellStart"/>
            <w:r w:rsidRPr="00E418F2">
              <w:rPr>
                <w:rStyle w:val="IntenseEmphasis"/>
              </w:rPr>
              <w:t>Writer.Applications</w:t>
            </w:r>
            <w:proofErr w:type="spellEnd"/>
            <w:r w:rsidRPr="00E418F2">
              <w:rPr>
                <w:rStyle w:val="IntenseEmphasis"/>
              </w:rPr>
              <w:t>/Controllers/</w:t>
            </w:r>
            <w:proofErr w:type="spellStart"/>
            <w:r w:rsidRPr="00E418F2">
              <w:rPr>
                <w:rStyle w:val="IntenseEmphasis"/>
              </w:rPr>
              <w:t>FileController.cs</w:t>
            </w:r>
            <w:proofErr w:type="spellEnd"/>
          </w:p>
          <w:p w:rsidR="00D56894" w:rsidRDefault="00D56894" w:rsidP="00FD1D9A"/>
          <w:p w:rsidR="00D56894" w:rsidRDefault="00D56894" w:rsidP="00FD1D9A">
            <w:r>
              <w:t xml:space="preserve">The Open method looks for registered </w:t>
            </w:r>
            <w:proofErr w:type="spellStart"/>
            <w:r>
              <w:t>DocumentTypes</w:t>
            </w:r>
            <w:proofErr w:type="spellEnd"/>
            <w:r>
              <w:t xml:space="preserve"> which are able to open files. These </w:t>
            </w:r>
            <w:proofErr w:type="spellStart"/>
            <w:r>
              <w:t>DocumentTypes</w:t>
            </w:r>
            <w:proofErr w:type="spellEnd"/>
            <w:r>
              <w:t xml:space="preserve"> are shown in the </w:t>
            </w:r>
            <w:proofErr w:type="spellStart"/>
            <w:r>
              <w:t>OpenFileDialog</w:t>
            </w:r>
            <w:proofErr w:type="spellEnd"/>
            <w:r>
              <w:t xml:space="preserve"> as filter. </w:t>
            </w:r>
          </w:p>
          <w:p w:rsidR="00D56894" w:rsidRDefault="00D56894" w:rsidP="00FD1D9A"/>
          <w:p w:rsidR="00D56894" w:rsidRDefault="00D56894" w:rsidP="00FD1D9A">
            <w:r>
              <w:t xml:space="preserve">When the user selects a file to open then the </w:t>
            </w:r>
            <w:proofErr w:type="spellStart"/>
            <w:r>
              <w:t>OpenCore</w:t>
            </w:r>
            <w:proofErr w:type="spellEnd"/>
            <w:r>
              <w:t xml:space="preserve"> method delegates the Open operation to the </w:t>
            </w:r>
            <w:proofErr w:type="spellStart"/>
            <w:r>
              <w:t>DocumentType</w:t>
            </w:r>
            <w:proofErr w:type="spellEnd"/>
            <w:r>
              <w:t>.</w:t>
            </w:r>
          </w:p>
          <w:p w:rsidR="00D56894" w:rsidRDefault="00D56894" w:rsidP="00FD1D9A"/>
          <w:p w:rsidR="00D56894" w:rsidRPr="00E418F2" w:rsidRDefault="00D56894" w:rsidP="00FD1D9A">
            <w:pPr>
              <w:rPr>
                <w:rStyle w:val="IntenseEmphasis"/>
              </w:rPr>
            </w:pPr>
            <w:proofErr w:type="spellStart"/>
            <w:r w:rsidRPr="00E418F2">
              <w:rPr>
                <w:rStyle w:val="IntenseEmphasis"/>
              </w:rPr>
              <w:t>Writer.Applications</w:t>
            </w:r>
            <w:proofErr w:type="spellEnd"/>
            <w:r w:rsidRPr="00E418F2">
              <w:rPr>
                <w:rStyle w:val="IntenseEmphasis"/>
              </w:rPr>
              <w:t>/Documents/</w:t>
            </w:r>
            <w:proofErr w:type="spellStart"/>
            <w:r w:rsidRPr="00E418F2">
              <w:rPr>
                <w:rStyle w:val="IntenseEmphasis"/>
              </w:rPr>
              <w:t>DocumentType.cs</w:t>
            </w:r>
            <w:proofErr w:type="spellEnd"/>
            <w:r w:rsidRPr="00E418F2">
              <w:rPr>
                <w:rStyle w:val="IntenseEmphasis"/>
              </w:rPr>
              <w:t xml:space="preserve"> (see Open method)</w:t>
            </w:r>
          </w:p>
          <w:p w:rsidR="00D56894" w:rsidRDefault="00D56894" w:rsidP="00FD1D9A"/>
          <w:p w:rsidR="00D56894" w:rsidRDefault="00617362" w:rsidP="00FD1D9A">
            <w:r>
              <w:t>This</w:t>
            </w:r>
            <w:r w:rsidR="00D56894">
              <w:t xml:space="preserve"> abstract class performs some checks and delegates the Open operation to the specific sub type.</w:t>
            </w:r>
          </w:p>
          <w:p w:rsidR="00D56894" w:rsidRDefault="00D56894" w:rsidP="00FD1D9A"/>
          <w:p w:rsidR="00D56894" w:rsidRPr="00E418F2" w:rsidRDefault="00D56894" w:rsidP="00FD1D9A">
            <w:pPr>
              <w:rPr>
                <w:rStyle w:val="IntenseEmphasis"/>
              </w:rPr>
            </w:pPr>
            <w:proofErr w:type="spellStart"/>
            <w:r w:rsidRPr="00E418F2">
              <w:rPr>
                <w:rStyle w:val="IntenseEmphasis"/>
              </w:rPr>
              <w:t>Writer.Applications</w:t>
            </w:r>
            <w:proofErr w:type="spellEnd"/>
            <w:r w:rsidRPr="00E418F2">
              <w:rPr>
                <w:rStyle w:val="IntenseEmphasis"/>
              </w:rPr>
              <w:t>/Documents/</w:t>
            </w:r>
            <w:proofErr w:type="spellStart"/>
            <w:r w:rsidRPr="00E418F2">
              <w:rPr>
                <w:rStyle w:val="IntenseEmphasis"/>
              </w:rPr>
              <w:t>RichTextDocumentType.cs</w:t>
            </w:r>
            <w:proofErr w:type="spellEnd"/>
            <w:r w:rsidRPr="00E418F2">
              <w:rPr>
                <w:rStyle w:val="IntenseEmphasis"/>
              </w:rPr>
              <w:t xml:space="preserve"> </w:t>
            </w:r>
            <w:r w:rsidRPr="00E418F2">
              <w:rPr>
                <w:rStyle w:val="IntenseEmphasis"/>
              </w:rPr>
              <w:br/>
              <w:t xml:space="preserve">(see </w:t>
            </w:r>
            <w:proofErr w:type="spellStart"/>
            <w:r w:rsidRPr="00E418F2">
              <w:rPr>
                <w:rStyle w:val="IntenseEmphasis"/>
              </w:rPr>
              <w:t>OpenCore</w:t>
            </w:r>
            <w:proofErr w:type="spellEnd"/>
            <w:r w:rsidRPr="00E418F2">
              <w:rPr>
                <w:rStyle w:val="IntenseEmphasis"/>
              </w:rPr>
              <w:t xml:space="preserve"> method)</w:t>
            </w:r>
          </w:p>
          <w:p w:rsidR="00D56894" w:rsidRDefault="00D56894" w:rsidP="00FD1D9A"/>
          <w:p w:rsidR="00D56894" w:rsidRDefault="00D56894" w:rsidP="00FD1D9A">
            <w:r>
              <w:t xml:space="preserve">The </w:t>
            </w:r>
            <w:proofErr w:type="spellStart"/>
            <w:r>
              <w:t>OpenCore</w:t>
            </w:r>
            <w:proofErr w:type="spellEnd"/>
            <w:r>
              <w:t xml:space="preserve"> method reads the file stream and creates a </w:t>
            </w:r>
            <w:proofErr w:type="spellStart"/>
            <w:r>
              <w:t>RichTextDocument</w:t>
            </w:r>
            <w:proofErr w:type="spellEnd"/>
            <w:r>
              <w:t>.</w:t>
            </w:r>
          </w:p>
          <w:p w:rsidR="00D56894" w:rsidRDefault="00D56894" w:rsidP="00FD1D9A"/>
          <w:p w:rsidR="00D56894" w:rsidRPr="0095094D" w:rsidRDefault="00D56894" w:rsidP="00FD1D9A">
            <w:pPr>
              <w:rPr>
                <w:rStyle w:val="IntenseEmphasis"/>
              </w:rPr>
            </w:pPr>
            <w:proofErr w:type="spellStart"/>
            <w:r w:rsidRPr="0095094D">
              <w:rPr>
                <w:rStyle w:val="IntenseEmphasis"/>
              </w:rPr>
              <w:t>Writer.Applications</w:t>
            </w:r>
            <w:proofErr w:type="spellEnd"/>
            <w:r w:rsidRPr="0095094D">
              <w:rPr>
                <w:rStyle w:val="IntenseEmphasis"/>
              </w:rPr>
              <w:t>/Documents/</w:t>
            </w:r>
            <w:proofErr w:type="spellStart"/>
            <w:r w:rsidRPr="0095094D">
              <w:rPr>
                <w:rStyle w:val="IntenseEmphasis"/>
              </w:rPr>
              <w:t>RichTextDocument.cs</w:t>
            </w:r>
            <w:proofErr w:type="spellEnd"/>
          </w:p>
          <w:p w:rsidR="00D56894" w:rsidRDefault="00D56894" w:rsidP="00FD1D9A"/>
          <w:p w:rsidR="00D56894" w:rsidRDefault="00D56894" w:rsidP="00FD1D9A">
            <w:r>
              <w:t xml:space="preserve">This </w:t>
            </w:r>
            <w:proofErr w:type="spellStart"/>
            <w:r>
              <w:t>RichTextDocument</w:t>
            </w:r>
            <w:proofErr w:type="spellEnd"/>
            <w:r>
              <w:t xml:space="preserve"> is added to the </w:t>
            </w:r>
            <w:proofErr w:type="spellStart"/>
            <w:r>
              <w:t>FileService</w:t>
            </w:r>
            <w:proofErr w:type="spellEnd"/>
            <w:r>
              <w:t xml:space="preserve"> document list by the </w:t>
            </w:r>
            <w:proofErr w:type="spellStart"/>
            <w:r>
              <w:t>FileController</w:t>
            </w:r>
            <w:proofErr w:type="spellEnd"/>
            <w:r>
              <w:t>.</w:t>
            </w:r>
          </w:p>
          <w:p w:rsidR="00D56894" w:rsidRDefault="00D56894" w:rsidP="00FD1D9A"/>
          <w:p w:rsidR="00D56894" w:rsidRDefault="00D56894" w:rsidP="00FD1D9A">
            <w:r>
              <w:t>The Save operation works very similar to the Open operation.</w:t>
            </w:r>
          </w:p>
          <w:p w:rsidR="00D56894" w:rsidRDefault="00D56894" w:rsidP="00FD1D9A"/>
          <w:p w:rsidR="00D56894" w:rsidRPr="002E07B3" w:rsidRDefault="00D56894" w:rsidP="00FD1D9A"/>
        </w:tc>
        <w:tc>
          <w:tcPr>
            <w:tcW w:w="2234" w:type="dxa"/>
          </w:tcPr>
          <w:p w:rsidR="00D56894" w:rsidRDefault="00256858" w:rsidP="00FD1D9A">
            <w:pPr>
              <w:jc w:val="right"/>
            </w:pPr>
            <w:r>
              <w:br/>
            </w:r>
            <w:r w:rsidR="00A519B3">
              <w:rPr>
                <w:noProof/>
              </w:rPr>
              <w:drawing>
                <wp:inline distT="0" distB="0" distL="0" distR="0" wp14:anchorId="381726A1" wp14:editId="6C4FD92E">
                  <wp:extent cx="1181100" cy="20097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6858" w:rsidRDefault="00256858" w:rsidP="00FD1D9A">
            <w:pPr>
              <w:jc w:val="right"/>
            </w:pPr>
          </w:p>
          <w:p w:rsidR="00256858" w:rsidRDefault="00256858" w:rsidP="00FD1D9A">
            <w:pPr>
              <w:jc w:val="right"/>
            </w:pPr>
          </w:p>
          <w:p w:rsidR="00256858" w:rsidRDefault="00256858" w:rsidP="00FD1D9A">
            <w:pPr>
              <w:jc w:val="right"/>
            </w:pPr>
          </w:p>
          <w:p w:rsidR="00256858" w:rsidRDefault="00256858" w:rsidP="00FD1D9A">
            <w:pPr>
              <w:jc w:val="right"/>
            </w:pPr>
          </w:p>
          <w:p w:rsidR="00256858" w:rsidRDefault="00256858" w:rsidP="00FD1D9A">
            <w:pPr>
              <w:jc w:val="right"/>
            </w:pPr>
          </w:p>
          <w:p w:rsidR="00256858" w:rsidRPr="00EC418E" w:rsidRDefault="00256858" w:rsidP="00FD1D9A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181100" cy="3076575"/>
                  <wp:effectExtent l="19050" t="0" r="0" b="0"/>
                  <wp:docPr id="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3076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894" w:rsidRPr="00EC418E" w:rsidTr="00FD1D9A">
        <w:trPr>
          <w:cantSplit/>
        </w:trPr>
        <w:tc>
          <w:tcPr>
            <w:tcW w:w="7054" w:type="dxa"/>
          </w:tcPr>
          <w:p w:rsidR="00D56894" w:rsidRDefault="00D56894" w:rsidP="00FD1D9A">
            <w:pPr>
              <w:pStyle w:val="Heading2"/>
              <w:outlineLvl w:val="1"/>
            </w:pPr>
            <w:r>
              <w:lastRenderedPageBreak/>
              <w:t>Open a file with the Windows Explorer</w:t>
            </w:r>
          </w:p>
          <w:p w:rsidR="00D56894" w:rsidRDefault="00D56894" w:rsidP="00FD1D9A">
            <w:r>
              <w:t>When a user opens a file with the Windows Explorer then the Explorer starts the application and passes the file name via the command line arguments.</w:t>
            </w:r>
          </w:p>
          <w:p w:rsidR="00D56894" w:rsidRDefault="00D56894" w:rsidP="00FD1D9A"/>
          <w:p w:rsidR="00D56894" w:rsidRPr="00ED6309" w:rsidRDefault="00D56894" w:rsidP="00FD1D9A">
            <w:pPr>
              <w:rPr>
                <w:rStyle w:val="IntenseEmphasis"/>
              </w:rPr>
            </w:pPr>
            <w:proofErr w:type="spellStart"/>
            <w:r w:rsidRPr="00ED6309">
              <w:rPr>
                <w:rStyle w:val="IntenseEmphasis"/>
              </w:rPr>
              <w:t>Writer.Applications</w:t>
            </w:r>
            <w:proofErr w:type="spellEnd"/>
            <w:r w:rsidRPr="00ED6309">
              <w:rPr>
                <w:rStyle w:val="IntenseEmphasis"/>
              </w:rPr>
              <w:t>/Controllers/</w:t>
            </w:r>
            <w:proofErr w:type="spellStart"/>
            <w:r w:rsidRPr="00ED6309">
              <w:rPr>
                <w:rStyle w:val="IntenseEmphasis"/>
              </w:rPr>
              <w:t>ApplicationController.cs</w:t>
            </w:r>
            <w:proofErr w:type="spellEnd"/>
            <w:r w:rsidRPr="00ED6309">
              <w:rPr>
                <w:rStyle w:val="IntenseEmphasis"/>
              </w:rPr>
              <w:t xml:space="preserve"> (see Run method)</w:t>
            </w:r>
          </w:p>
          <w:p w:rsidR="00D56894" w:rsidRDefault="00D56894" w:rsidP="00FD1D9A"/>
          <w:p w:rsidR="00D56894" w:rsidRDefault="00D56894" w:rsidP="00FD1D9A">
            <w:r>
              <w:t xml:space="preserve">Reading of the command line information is done in the </w:t>
            </w:r>
            <w:proofErr w:type="spellStart"/>
            <w:r>
              <w:t>EnvironmentService</w:t>
            </w:r>
            <w:proofErr w:type="spellEnd"/>
            <w:r>
              <w:t>.</w:t>
            </w:r>
          </w:p>
          <w:p w:rsidR="00D56894" w:rsidRDefault="00D56894" w:rsidP="00FD1D9A"/>
          <w:p w:rsidR="00D56894" w:rsidRPr="002D62D4" w:rsidRDefault="00D56894" w:rsidP="00FD1D9A">
            <w:pPr>
              <w:rPr>
                <w:rStyle w:val="IntenseEmphasis"/>
              </w:rPr>
            </w:pPr>
            <w:proofErr w:type="spellStart"/>
            <w:r w:rsidRPr="002D62D4">
              <w:rPr>
                <w:rStyle w:val="IntenseEmphasis"/>
              </w:rPr>
              <w:t>Writer.</w:t>
            </w:r>
            <w:r w:rsidR="00020136">
              <w:rPr>
                <w:rStyle w:val="IntenseEmphasis"/>
              </w:rPr>
              <w:t>Presentation</w:t>
            </w:r>
            <w:proofErr w:type="spellEnd"/>
            <w:r w:rsidRPr="002D62D4">
              <w:rPr>
                <w:rStyle w:val="IntenseEmphasis"/>
              </w:rPr>
              <w:t>/Services/</w:t>
            </w:r>
            <w:proofErr w:type="spellStart"/>
            <w:r w:rsidRPr="002D62D4">
              <w:rPr>
                <w:rStyle w:val="IntenseEmphasis"/>
              </w:rPr>
              <w:t>EnvironmentServic</w:t>
            </w:r>
            <w:r>
              <w:rPr>
                <w:rStyle w:val="IntenseEmphasis"/>
              </w:rPr>
              <w:t>e.cs</w:t>
            </w:r>
            <w:proofErr w:type="spellEnd"/>
          </w:p>
          <w:p w:rsidR="00D56894" w:rsidRDefault="00D56894" w:rsidP="00FD1D9A"/>
          <w:p w:rsidR="00D56894" w:rsidRDefault="00E20B5B" w:rsidP="00FD1D9A">
            <w:r>
              <w:t xml:space="preserve">The </w:t>
            </w:r>
            <w:proofErr w:type="spellStart"/>
            <w:r>
              <w:t>ApplicationController</w:t>
            </w:r>
            <w:proofErr w:type="spellEnd"/>
            <w:r>
              <w:t xml:space="preserve"> is decoupled from the concrete service implementation via an interface. Therefore, it is possible to mock the service in unit tests.</w:t>
            </w:r>
          </w:p>
          <w:p w:rsidR="00D56894" w:rsidRDefault="00D56894" w:rsidP="00FD1D9A"/>
          <w:p w:rsidR="00D56894" w:rsidRPr="002D62D4" w:rsidRDefault="00D56894" w:rsidP="00FD1D9A">
            <w:pPr>
              <w:rPr>
                <w:rStyle w:val="IntenseEmphasis"/>
              </w:rPr>
            </w:pPr>
            <w:r w:rsidRPr="002D62D4">
              <w:rPr>
                <w:rStyle w:val="IntenseEmphasis"/>
              </w:rPr>
              <w:t>Writer.Applications.Test/Controllers/ApplicationControllerTest.cs</w:t>
            </w:r>
            <w:r w:rsidRPr="002D62D4">
              <w:rPr>
                <w:rStyle w:val="IntenseEmphasis"/>
              </w:rPr>
              <w:br/>
              <w:t xml:space="preserve">(see </w:t>
            </w:r>
            <w:proofErr w:type="spellStart"/>
            <w:r w:rsidRPr="002D62D4">
              <w:rPr>
                <w:rStyle w:val="IntenseEmphasis"/>
              </w:rPr>
              <w:t>OpenFileViaCommandLine</w:t>
            </w:r>
            <w:proofErr w:type="spellEnd"/>
            <w:r w:rsidRPr="002D62D4">
              <w:rPr>
                <w:rStyle w:val="IntenseEmphasis"/>
              </w:rPr>
              <w:t xml:space="preserve"> method)</w:t>
            </w:r>
          </w:p>
          <w:p w:rsidR="00D56894" w:rsidRDefault="00D56894" w:rsidP="00FD1D9A"/>
          <w:p w:rsidR="00D56894" w:rsidRDefault="00D56894" w:rsidP="00FD1D9A">
            <w:r>
              <w:t xml:space="preserve">Remark: To see this feature you </w:t>
            </w:r>
            <w:r w:rsidR="00817E09">
              <w:t>have to</w:t>
            </w:r>
            <w:r>
              <w:t xml:space="preserve"> register the .rtf file extension with the Writer.exe file. You might do this with the Windows Explorer's Open With context menu and then select Choose Default Program.</w:t>
            </w:r>
          </w:p>
          <w:p w:rsidR="00D56894" w:rsidRDefault="00D56894" w:rsidP="00FD1D9A"/>
          <w:p w:rsidR="00D56894" w:rsidRPr="00371748" w:rsidRDefault="00D56894" w:rsidP="00FD1D9A"/>
        </w:tc>
        <w:tc>
          <w:tcPr>
            <w:tcW w:w="2234" w:type="dxa"/>
          </w:tcPr>
          <w:p w:rsidR="00256858" w:rsidRDefault="00256858" w:rsidP="00FD1D9A">
            <w:pPr>
              <w:jc w:val="right"/>
            </w:pPr>
          </w:p>
          <w:p w:rsidR="00D56894" w:rsidRPr="00EC418E" w:rsidRDefault="00256858" w:rsidP="00FD1D9A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171575" cy="2733675"/>
                  <wp:effectExtent l="1905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2733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894" w:rsidRPr="00EC418E" w:rsidTr="00FD1D9A">
        <w:trPr>
          <w:cantSplit/>
        </w:trPr>
        <w:tc>
          <w:tcPr>
            <w:tcW w:w="7054" w:type="dxa"/>
          </w:tcPr>
          <w:p w:rsidR="00D56894" w:rsidRDefault="00D56894" w:rsidP="00FD1D9A">
            <w:pPr>
              <w:pStyle w:val="Heading2"/>
              <w:outlineLvl w:val="1"/>
            </w:pPr>
            <w:r>
              <w:lastRenderedPageBreak/>
              <w:t xml:space="preserve">Show recent files on the </w:t>
            </w:r>
            <w:r w:rsidR="006D16B5">
              <w:t>s</w:t>
            </w:r>
            <w:r>
              <w:t xml:space="preserve">tart </w:t>
            </w:r>
            <w:r w:rsidR="006D16B5">
              <w:t>p</w:t>
            </w:r>
            <w:r>
              <w:t>age and in the menu</w:t>
            </w:r>
          </w:p>
          <w:p w:rsidR="00D56894" w:rsidRDefault="00D56894" w:rsidP="00FD1D9A">
            <w:r>
              <w:t xml:space="preserve">Showing the recent files in the Start Page is done with a simple binding on the </w:t>
            </w:r>
            <w:proofErr w:type="spellStart"/>
            <w:r>
              <w:t>RecentFiles</w:t>
            </w:r>
            <w:proofErr w:type="spellEnd"/>
            <w:r>
              <w:t xml:space="preserve"> collection.</w:t>
            </w:r>
          </w:p>
          <w:p w:rsidR="00D56894" w:rsidRDefault="00D56894" w:rsidP="00FD1D9A"/>
          <w:p w:rsidR="00D56894" w:rsidRPr="00426EFD" w:rsidRDefault="00D56894" w:rsidP="00FD1D9A">
            <w:pPr>
              <w:rPr>
                <w:rStyle w:val="IntenseEmphasis"/>
              </w:rPr>
            </w:pPr>
            <w:proofErr w:type="spellStart"/>
            <w:r w:rsidRPr="00426EFD">
              <w:rPr>
                <w:rStyle w:val="IntenseEmphasis"/>
              </w:rPr>
              <w:t>Writer.Presentation</w:t>
            </w:r>
            <w:proofErr w:type="spellEnd"/>
            <w:r w:rsidRPr="00426EFD">
              <w:rPr>
                <w:rStyle w:val="IntenseEmphasis"/>
              </w:rPr>
              <w:t>/Views/</w:t>
            </w:r>
            <w:proofErr w:type="spellStart"/>
            <w:r w:rsidRPr="00426EFD">
              <w:rPr>
                <w:rStyle w:val="IntenseEmphasis"/>
              </w:rPr>
              <w:t>StartView.xaml</w:t>
            </w:r>
            <w:proofErr w:type="spellEnd"/>
            <w:r w:rsidRPr="00426EFD">
              <w:rPr>
                <w:rStyle w:val="IntenseEmphasis"/>
              </w:rPr>
              <w:t xml:space="preserve"> (see </w:t>
            </w:r>
            <w:proofErr w:type="spellStart"/>
            <w:r w:rsidRPr="00426EFD">
              <w:rPr>
                <w:rStyle w:val="IntenseEmphasis"/>
              </w:rPr>
              <w:t>ItemsControl</w:t>
            </w:r>
            <w:proofErr w:type="spellEnd"/>
            <w:r w:rsidRPr="00426EFD">
              <w:rPr>
                <w:rStyle w:val="IntenseEmphasis"/>
              </w:rPr>
              <w:t>)</w:t>
            </w:r>
          </w:p>
          <w:p w:rsidR="00D56894" w:rsidRDefault="00D56894" w:rsidP="00FD1D9A"/>
          <w:p w:rsidR="007020FE" w:rsidRDefault="007020FE" w:rsidP="00FD1D9A">
            <w:r>
              <w:t>The same approach use used for the Ribbon application menu.</w:t>
            </w:r>
          </w:p>
          <w:p w:rsidR="00D56894" w:rsidRDefault="00D56894" w:rsidP="00FD1D9A"/>
          <w:p w:rsidR="00D56894" w:rsidRPr="00426EFD" w:rsidRDefault="00D56894" w:rsidP="00FD1D9A">
            <w:pPr>
              <w:rPr>
                <w:rStyle w:val="IntenseEmphasis"/>
              </w:rPr>
            </w:pPr>
            <w:proofErr w:type="spellStart"/>
            <w:r w:rsidRPr="00426EFD">
              <w:rPr>
                <w:rStyle w:val="IntenseEmphasis"/>
              </w:rPr>
              <w:t>Writer.Presentation</w:t>
            </w:r>
            <w:proofErr w:type="spellEnd"/>
            <w:r w:rsidRPr="00426EFD">
              <w:rPr>
                <w:rStyle w:val="IntenseEmphasis"/>
              </w:rPr>
              <w:t>/Views/</w:t>
            </w:r>
            <w:proofErr w:type="spellStart"/>
            <w:r w:rsidR="007020FE">
              <w:rPr>
                <w:rStyle w:val="IntenseEmphasis"/>
              </w:rPr>
              <w:t>ShellWindow.xaml</w:t>
            </w:r>
            <w:proofErr w:type="spellEnd"/>
            <w:r w:rsidR="007020FE">
              <w:rPr>
                <w:rStyle w:val="IntenseEmphasis"/>
              </w:rPr>
              <w:t xml:space="preserve"> </w:t>
            </w:r>
            <w:r w:rsidR="007020FE">
              <w:rPr>
                <w:rStyle w:val="IntenseEmphasis"/>
              </w:rPr>
              <w:br/>
              <w:t xml:space="preserve">(see </w:t>
            </w:r>
            <w:proofErr w:type="spellStart"/>
            <w:r w:rsidR="007020FE">
              <w:rPr>
                <w:rStyle w:val="IntenseEmphasis"/>
              </w:rPr>
              <w:t>RibbonApplicationMenu.AuxiliaryPaneContent</w:t>
            </w:r>
            <w:proofErr w:type="spellEnd"/>
            <w:r w:rsidRPr="00426EFD">
              <w:rPr>
                <w:rStyle w:val="IntenseEmphasis"/>
              </w:rPr>
              <w:t>)</w:t>
            </w:r>
          </w:p>
          <w:p w:rsidR="00D56894" w:rsidRDefault="00D56894" w:rsidP="00FD1D9A"/>
          <w:p w:rsidR="00D56894" w:rsidRDefault="00D56894" w:rsidP="00FD1D9A">
            <w:r>
              <w:t xml:space="preserve">The </w:t>
            </w:r>
            <w:proofErr w:type="spellStart"/>
            <w:r>
              <w:t>RecentFileList</w:t>
            </w:r>
            <w:proofErr w:type="spellEnd"/>
            <w:r>
              <w:t xml:space="preserve"> is exposed by the </w:t>
            </w:r>
            <w:proofErr w:type="spellStart"/>
            <w:r>
              <w:t>FileService</w:t>
            </w:r>
            <w:proofErr w:type="spellEnd"/>
            <w:r>
              <w:t>.</w:t>
            </w:r>
          </w:p>
          <w:p w:rsidR="00D56894" w:rsidRDefault="00D56894" w:rsidP="00FD1D9A"/>
          <w:p w:rsidR="00D56894" w:rsidRPr="00E62BF5" w:rsidRDefault="00D56894" w:rsidP="00FD1D9A">
            <w:pPr>
              <w:rPr>
                <w:rStyle w:val="IntenseEmphasis"/>
              </w:rPr>
            </w:pPr>
            <w:proofErr w:type="spellStart"/>
            <w:r w:rsidRPr="00E62BF5">
              <w:rPr>
                <w:rStyle w:val="IntenseEmphasis"/>
              </w:rPr>
              <w:t>Writer.Applications</w:t>
            </w:r>
            <w:proofErr w:type="spellEnd"/>
            <w:r w:rsidRPr="00E62BF5">
              <w:rPr>
                <w:rStyle w:val="IntenseEmphasis"/>
              </w:rPr>
              <w:t>/Services/</w:t>
            </w:r>
            <w:proofErr w:type="spellStart"/>
            <w:r w:rsidRPr="00E62BF5">
              <w:rPr>
                <w:rStyle w:val="IntenseEmphasis"/>
              </w:rPr>
              <w:t>FileService.cs</w:t>
            </w:r>
            <w:proofErr w:type="spellEnd"/>
            <w:r w:rsidRPr="00E62BF5">
              <w:rPr>
                <w:rStyle w:val="IntenseEmphasis"/>
              </w:rPr>
              <w:t xml:space="preserve"> (see </w:t>
            </w:r>
            <w:proofErr w:type="spellStart"/>
            <w:r w:rsidRPr="00E62BF5">
              <w:rPr>
                <w:rStyle w:val="IntenseEmphasis"/>
              </w:rPr>
              <w:t>RecentFileList</w:t>
            </w:r>
            <w:proofErr w:type="spellEnd"/>
            <w:r w:rsidRPr="00E62BF5">
              <w:rPr>
                <w:rStyle w:val="IntenseEmphasis"/>
              </w:rPr>
              <w:t xml:space="preserve"> property)</w:t>
            </w:r>
          </w:p>
          <w:p w:rsidR="00D56894" w:rsidRDefault="00D56894" w:rsidP="00FD1D9A"/>
          <w:p w:rsidR="00D56894" w:rsidRDefault="00D56894" w:rsidP="00FD1D9A">
            <w:r>
              <w:t xml:space="preserve">The </w:t>
            </w:r>
            <w:proofErr w:type="spellStart"/>
            <w:r>
              <w:t>FileController</w:t>
            </w:r>
            <w:proofErr w:type="spellEnd"/>
            <w:r>
              <w:t xml:space="preserve"> creates or loads the </w:t>
            </w:r>
            <w:proofErr w:type="spellStart"/>
            <w:r>
              <w:t>RecentFileList</w:t>
            </w:r>
            <w:proofErr w:type="spellEnd"/>
            <w:r>
              <w:t xml:space="preserve"> and it adds new items to the list.</w:t>
            </w:r>
          </w:p>
          <w:p w:rsidR="00D56894" w:rsidRDefault="00D56894" w:rsidP="00FD1D9A"/>
          <w:p w:rsidR="00D56894" w:rsidRPr="00594769" w:rsidRDefault="00D56894" w:rsidP="00FD1D9A">
            <w:pPr>
              <w:rPr>
                <w:rStyle w:val="IntenseEmphasis"/>
              </w:rPr>
            </w:pPr>
            <w:proofErr w:type="spellStart"/>
            <w:r w:rsidRPr="00594769">
              <w:rPr>
                <w:rStyle w:val="IntenseEmphasis"/>
              </w:rPr>
              <w:t>Writer.Applications</w:t>
            </w:r>
            <w:proofErr w:type="spellEnd"/>
            <w:r w:rsidRPr="00594769">
              <w:rPr>
                <w:rStyle w:val="IntenseEmphasis"/>
              </w:rPr>
              <w:t>/Controllers/</w:t>
            </w:r>
            <w:proofErr w:type="spellStart"/>
            <w:r w:rsidRPr="00594769">
              <w:rPr>
                <w:rStyle w:val="IntenseEmphasis"/>
              </w:rPr>
              <w:t>FileController.cs</w:t>
            </w:r>
            <w:proofErr w:type="spellEnd"/>
            <w:r w:rsidRPr="00594769">
              <w:rPr>
                <w:rStyle w:val="IntenseEmphasis"/>
              </w:rPr>
              <w:t xml:space="preserve"> (see </w:t>
            </w:r>
            <w:proofErr w:type="spellStart"/>
            <w:r w:rsidRPr="00594769">
              <w:rPr>
                <w:rStyle w:val="IntenseEmphasis"/>
              </w:rPr>
              <w:t>OpenCore</w:t>
            </w:r>
            <w:proofErr w:type="spellEnd"/>
            <w:r w:rsidRPr="00594769">
              <w:rPr>
                <w:rStyle w:val="IntenseEmphasis"/>
              </w:rPr>
              <w:t xml:space="preserve"> method)</w:t>
            </w:r>
          </w:p>
          <w:p w:rsidR="00D56894" w:rsidRDefault="00D56894" w:rsidP="00FD1D9A"/>
          <w:p w:rsidR="00D56894" w:rsidRDefault="00D56894" w:rsidP="00FD1D9A">
            <w:r>
              <w:t xml:space="preserve">When the application shuts down the </w:t>
            </w:r>
            <w:proofErr w:type="spellStart"/>
            <w:r>
              <w:t>FileController</w:t>
            </w:r>
            <w:proofErr w:type="spellEnd"/>
            <w:r>
              <w:t xml:space="preserve"> sets the new </w:t>
            </w:r>
            <w:proofErr w:type="spellStart"/>
            <w:r>
              <w:t>RecentFileList</w:t>
            </w:r>
            <w:proofErr w:type="spellEnd"/>
            <w:r>
              <w:t xml:space="preserve"> into the application settings property which is saved in an xml file.</w:t>
            </w:r>
          </w:p>
          <w:p w:rsidR="00D56894" w:rsidRDefault="00D56894" w:rsidP="00FD1D9A"/>
          <w:p w:rsidR="00D56894" w:rsidRPr="00594769" w:rsidRDefault="00D56894" w:rsidP="00FD1D9A">
            <w:pPr>
              <w:rPr>
                <w:rStyle w:val="IntenseEmphasis"/>
              </w:rPr>
            </w:pPr>
            <w:proofErr w:type="spellStart"/>
            <w:r w:rsidRPr="00594769">
              <w:rPr>
                <w:rStyle w:val="IntenseEmphasis"/>
              </w:rPr>
              <w:t>Writer.Applications</w:t>
            </w:r>
            <w:proofErr w:type="spellEnd"/>
            <w:r w:rsidRPr="00594769">
              <w:rPr>
                <w:rStyle w:val="IntenseEmphasis"/>
              </w:rPr>
              <w:t>/Controllers/</w:t>
            </w:r>
            <w:proofErr w:type="spellStart"/>
            <w:r w:rsidRPr="00594769">
              <w:rPr>
                <w:rStyle w:val="IntenseEmphasis"/>
              </w:rPr>
              <w:t>FileController.cs</w:t>
            </w:r>
            <w:proofErr w:type="spellEnd"/>
            <w:r w:rsidRPr="00594769">
              <w:rPr>
                <w:rStyle w:val="IntenseEmphasis"/>
              </w:rPr>
              <w:t xml:space="preserve"> (see Shutdown method)</w:t>
            </w:r>
          </w:p>
          <w:p w:rsidR="00D56894" w:rsidRDefault="00D56894" w:rsidP="00FD1D9A"/>
          <w:p w:rsidR="00D56894" w:rsidRDefault="00D56894" w:rsidP="00FD1D9A">
            <w:r>
              <w:t xml:space="preserve">Remark: The Visual Studio UI for Settings files doesn't show the </w:t>
            </w:r>
            <w:proofErr w:type="spellStart"/>
            <w:r>
              <w:t>RecentFileList</w:t>
            </w:r>
            <w:proofErr w:type="spellEnd"/>
            <w:r w:rsidR="007020FE">
              <w:t xml:space="preserve"> in the Browse dialog</w:t>
            </w:r>
            <w:r>
              <w:t>. But you can select Browse for the type and enter "</w:t>
            </w:r>
            <w:proofErr w:type="spellStart"/>
            <w:r>
              <w:t>System.Waf.Applications.RecentFileList</w:t>
            </w:r>
            <w:proofErr w:type="spellEnd"/>
            <w:r>
              <w:t>".</w:t>
            </w:r>
          </w:p>
          <w:p w:rsidR="00D56894" w:rsidRDefault="00D56894" w:rsidP="00FD1D9A"/>
          <w:p w:rsidR="00D56894" w:rsidRPr="00426EFD" w:rsidRDefault="00D56894" w:rsidP="00FD1D9A"/>
        </w:tc>
        <w:tc>
          <w:tcPr>
            <w:tcW w:w="2234" w:type="dxa"/>
          </w:tcPr>
          <w:p w:rsidR="00256858" w:rsidRDefault="00256858" w:rsidP="00FD1D9A">
            <w:pPr>
              <w:jc w:val="right"/>
            </w:pPr>
          </w:p>
          <w:p w:rsidR="008C24BE" w:rsidRDefault="008174B0" w:rsidP="00FD1D9A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C2A81C2" wp14:editId="75C0C365">
                  <wp:extent cx="1162050" cy="2286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24BE" w:rsidRDefault="008C24BE" w:rsidP="00FD1D9A">
            <w:pPr>
              <w:jc w:val="right"/>
            </w:pPr>
          </w:p>
          <w:p w:rsidR="008C24BE" w:rsidRDefault="008C24BE" w:rsidP="00FD1D9A">
            <w:pPr>
              <w:jc w:val="right"/>
            </w:pPr>
          </w:p>
          <w:p w:rsidR="008C24BE" w:rsidRDefault="008C24BE" w:rsidP="00FD1D9A">
            <w:pPr>
              <w:jc w:val="right"/>
            </w:pPr>
          </w:p>
          <w:p w:rsidR="008C24BE" w:rsidRDefault="008C24BE" w:rsidP="00FD1D9A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171575" cy="628650"/>
                  <wp:effectExtent l="1905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24BE" w:rsidRDefault="008C24BE" w:rsidP="00FD1D9A">
            <w:pPr>
              <w:jc w:val="right"/>
            </w:pPr>
          </w:p>
          <w:p w:rsidR="00256858" w:rsidRDefault="008C24BE" w:rsidP="00FD1D9A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171575" cy="590550"/>
                  <wp:effectExtent l="1905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24BE" w:rsidRDefault="008C24BE" w:rsidP="00FD1D9A">
            <w:pPr>
              <w:jc w:val="right"/>
            </w:pPr>
          </w:p>
          <w:p w:rsidR="008C24BE" w:rsidRDefault="008C24BE" w:rsidP="00FD1D9A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171575" cy="542925"/>
                  <wp:effectExtent l="1905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6858" w:rsidRDefault="00256858" w:rsidP="00FD1D9A">
            <w:pPr>
              <w:jc w:val="right"/>
            </w:pPr>
          </w:p>
          <w:p w:rsidR="00256858" w:rsidRPr="00EC418E" w:rsidRDefault="00256858" w:rsidP="00FD1D9A">
            <w:pPr>
              <w:jc w:val="right"/>
            </w:pPr>
          </w:p>
        </w:tc>
      </w:tr>
      <w:tr w:rsidR="00D56894" w:rsidRPr="00EC418E" w:rsidTr="00FD1D9A">
        <w:trPr>
          <w:cantSplit/>
        </w:trPr>
        <w:tc>
          <w:tcPr>
            <w:tcW w:w="7054" w:type="dxa"/>
          </w:tcPr>
          <w:p w:rsidR="00D56894" w:rsidRDefault="00D56894" w:rsidP="00FD1D9A">
            <w:pPr>
              <w:pStyle w:val="Heading2"/>
              <w:outlineLvl w:val="1"/>
            </w:pPr>
            <w:r>
              <w:t>Tabbed MDI (Multiple Document Interface)</w:t>
            </w:r>
          </w:p>
          <w:p w:rsidR="00D56894" w:rsidRDefault="00D56894" w:rsidP="00FD1D9A">
            <w:r>
              <w:t xml:space="preserve">The documents are shown in a </w:t>
            </w:r>
            <w:proofErr w:type="spellStart"/>
            <w:r>
              <w:t>TabControl</w:t>
            </w:r>
            <w:proofErr w:type="spellEnd"/>
            <w:r>
              <w:t xml:space="preserve"> which works similar to the Visual Studio document tabs.</w:t>
            </w:r>
          </w:p>
          <w:p w:rsidR="00D56894" w:rsidRDefault="00D56894" w:rsidP="00FD1D9A"/>
          <w:p w:rsidR="00D56894" w:rsidRPr="007545ED" w:rsidRDefault="00D56894" w:rsidP="00FD1D9A">
            <w:pPr>
              <w:rPr>
                <w:rStyle w:val="IntenseEmphasis"/>
              </w:rPr>
            </w:pPr>
            <w:proofErr w:type="spellStart"/>
            <w:r w:rsidRPr="007545ED">
              <w:rPr>
                <w:rStyle w:val="IntenseEmphasis"/>
              </w:rPr>
              <w:t>Writer.Presentation</w:t>
            </w:r>
            <w:proofErr w:type="spellEnd"/>
            <w:r w:rsidRPr="007545ED">
              <w:rPr>
                <w:rStyle w:val="IntenseEmphasis"/>
              </w:rPr>
              <w:t>/Views/</w:t>
            </w:r>
            <w:proofErr w:type="spellStart"/>
            <w:r w:rsidRPr="007545ED">
              <w:rPr>
                <w:rStyle w:val="IntenseEmphasis"/>
              </w:rPr>
              <w:t>MainView.xaml</w:t>
            </w:r>
            <w:proofErr w:type="spellEnd"/>
            <w:r w:rsidRPr="007545ED">
              <w:rPr>
                <w:rStyle w:val="IntenseEmphasis"/>
              </w:rPr>
              <w:t xml:space="preserve"> (see x:Name="documentView")</w:t>
            </w:r>
          </w:p>
          <w:p w:rsidR="00D56894" w:rsidRDefault="00D56894" w:rsidP="00FD1D9A"/>
          <w:p w:rsidR="00D56894" w:rsidRDefault="00D56894" w:rsidP="00FD1D9A">
            <w:r>
              <w:t xml:space="preserve">The </w:t>
            </w:r>
            <w:proofErr w:type="spellStart"/>
            <w:r>
              <w:t>TabControl</w:t>
            </w:r>
            <w:proofErr w:type="spellEnd"/>
            <w:r>
              <w:t xml:space="preserve"> is bound to the </w:t>
            </w:r>
            <w:proofErr w:type="spellStart"/>
            <w:r>
              <w:t>DocumentViews</w:t>
            </w:r>
            <w:proofErr w:type="spellEnd"/>
            <w:r>
              <w:t xml:space="preserve"> and </w:t>
            </w:r>
            <w:proofErr w:type="spellStart"/>
            <w:r>
              <w:t>ActiveDocumentView</w:t>
            </w:r>
            <w:proofErr w:type="spellEnd"/>
            <w:r>
              <w:t xml:space="preserve"> propert</w:t>
            </w:r>
            <w:r w:rsidR="00265DD5">
              <w:t>y</w:t>
            </w:r>
            <w:r>
              <w:t>.</w:t>
            </w:r>
          </w:p>
          <w:p w:rsidR="00D56894" w:rsidRDefault="00D56894" w:rsidP="00FD1D9A"/>
          <w:p w:rsidR="00D56894" w:rsidRPr="007545ED" w:rsidRDefault="00D56894" w:rsidP="00FD1D9A">
            <w:pPr>
              <w:rPr>
                <w:rStyle w:val="IntenseEmphasis"/>
              </w:rPr>
            </w:pPr>
            <w:proofErr w:type="spellStart"/>
            <w:r w:rsidRPr="007545ED">
              <w:rPr>
                <w:rStyle w:val="IntenseEmphasis"/>
              </w:rPr>
              <w:t>Writer.Applications</w:t>
            </w:r>
            <w:proofErr w:type="spellEnd"/>
            <w:r w:rsidRPr="007545ED">
              <w:rPr>
                <w:rStyle w:val="IntenseEmphasis"/>
              </w:rPr>
              <w:t>/</w:t>
            </w:r>
            <w:proofErr w:type="spellStart"/>
            <w:r w:rsidRPr="007545ED">
              <w:rPr>
                <w:rStyle w:val="IntenseEmphasis"/>
              </w:rPr>
              <w:t>ViewModels</w:t>
            </w:r>
            <w:proofErr w:type="spellEnd"/>
            <w:r w:rsidRPr="007545ED">
              <w:rPr>
                <w:rStyle w:val="IntenseEmphasis"/>
              </w:rPr>
              <w:t>/</w:t>
            </w:r>
            <w:proofErr w:type="spellStart"/>
            <w:r w:rsidRPr="007545ED">
              <w:rPr>
                <w:rStyle w:val="IntenseEmphasis"/>
              </w:rPr>
              <w:t>MainViewModel.cs</w:t>
            </w:r>
            <w:proofErr w:type="spellEnd"/>
          </w:p>
          <w:p w:rsidR="00D56894" w:rsidRDefault="00D56894" w:rsidP="00FD1D9A"/>
          <w:p w:rsidR="00D56894" w:rsidRDefault="00D56894" w:rsidP="00FD1D9A">
            <w:r>
              <w:t xml:space="preserve">The Document Views are managed by the </w:t>
            </w:r>
            <w:proofErr w:type="spellStart"/>
            <w:r>
              <w:t>RichTextDocumentController</w:t>
            </w:r>
            <w:proofErr w:type="spellEnd"/>
            <w:r>
              <w:t>. This controller synchronizes the documents with the document views.</w:t>
            </w:r>
          </w:p>
          <w:p w:rsidR="00D56894" w:rsidRDefault="00D56894" w:rsidP="00FD1D9A"/>
          <w:p w:rsidR="00D56894" w:rsidRPr="00C12038" w:rsidRDefault="00D56894" w:rsidP="00FD1D9A">
            <w:pPr>
              <w:rPr>
                <w:rStyle w:val="IntenseEmphasis"/>
              </w:rPr>
            </w:pPr>
            <w:proofErr w:type="spellStart"/>
            <w:r w:rsidRPr="00C12038">
              <w:rPr>
                <w:rStyle w:val="IntenseEmphasis"/>
              </w:rPr>
              <w:t>Writer.Applications</w:t>
            </w:r>
            <w:proofErr w:type="spellEnd"/>
            <w:r w:rsidRPr="00C12038">
              <w:rPr>
                <w:rStyle w:val="IntenseEmphasis"/>
              </w:rPr>
              <w:t>/Controllers/</w:t>
            </w:r>
            <w:proofErr w:type="spellStart"/>
            <w:r w:rsidRPr="00C12038">
              <w:rPr>
                <w:rStyle w:val="IntenseEmphasis"/>
              </w:rPr>
              <w:t>RichTextDocumentController.cs</w:t>
            </w:r>
            <w:proofErr w:type="spellEnd"/>
          </w:p>
          <w:p w:rsidR="00D56894" w:rsidRDefault="00D56894" w:rsidP="00FD1D9A"/>
          <w:p w:rsidR="00D56894" w:rsidRPr="007545ED" w:rsidRDefault="00D56894" w:rsidP="00FD1D9A"/>
        </w:tc>
        <w:tc>
          <w:tcPr>
            <w:tcW w:w="2234" w:type="dxa"/>
          </w:tcPr>
          <w:p w:rsidR="00D56894" w:rsidRDefault="00D56894" w:rsidP="00FD1D9A">
            <w:pPr>
              <w:jc w:val="right"/>
            </w:pPr>
          </w:p>
          <w:p w:rsidR="0026403A" w:rsidRPr="00EC418E" w:rsidRDefault="007020FE" w:rsidP="00FD1D9A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3907EA8" wp14:editId="7B9173B1">
                  <wp:extent cx="1181100" cy="20288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894" w:rsidRPr="00EC418E" w:rsidTr="00FD1D9A">
        <w:trPr>
          <w:cantSplit/>
        </w:trPr>
        <w:tc>
          <w:tcPr>
            <w:tcW w:w="7054" w:type="dxa"/>
          </w:tcPr>
          <w:p w:rsidR="00D56894" w:rsidRDefault="00D56894" w:rsidP="00FD1D9A">
            <w:pPr>
              <w:pStyle w:val="Heading2"/>
              <w:outlineLvl w:val="1"/>
            </w:pPr>
            <w:r>
              <w:lastRenderedPageBreak/>
              <w:t xml:space="preserve">Save changes before a </w:t>
            </w:r>
            <w:r w:rsidR="006D16B5">
              <w:t>d</w:t>
            </w:r>
            <w:r>
              <w:t>ocument is closed</w:t>
            </w:r>
          </w:p>
          <w:p w:rsidR="00D56894" w:rsidRDefault="00D56894" w:rsidP="00FD1D9A">
            <w:r>
              <w:t>Before a document is closed (Close command) or the application is closed the Writer application asks the user if he wants to save his documents first.</w:t>
            </w:r>
          </w:p>
          <w:p w:rsidR="00D56894" w:rsidRDefault="00D56894" w:rsidP="00FD1D9A"/>
          <w:p w:rsidR="00D56894" w:rsidRDefault="00D56894" w:rsidP="00FD1D9A">
            <w:r>
              <w:t xml:space="preserve">The application tracks if a document needs to be saved. This is done by setting the </w:t>
            </w:r>
            <w:proofErr w:type="spellStart"/>
            <w:r>
              <w:t>Document.Modified</w:t>
            </w:r>
            <w:proofErr w:type="spellEnd"/>
            <w:r>
              <w:t xml:space="preserve"> property to true.</w:t>
            </w:r>
          </w:p>
          <w:p w:rsidR="00D56894" w:rsidRDefault="00D56894" w:rsidP="00FD1D9A"/>
          <w:p w:rsidR="00D56894" w:rsidRPr="00BE42F2" w:rsidRDefault="00D56894" w:rsidP="00FD1D9A">
            <w:pPr>
              <w:rPr>
                <w:rStyle w:val="IntenseEmphasis"/>
              </w:rPr>
            </w:pPr>
            <w:proofErr w:type="spellStart"/>
            <w:r w:rsidRPr="00BE42F2">
              <w:rPr>
                <w:rStyle w:val="IntenseEmphasis"/>
              </w:rPr>
              <w:t>Writer.Presentation</w:t>
            </w:r>
            <w:proofErr w:type="spellEnd"/>
            <w:r w:rsidRPr="00BE42F2">
              <w:rPr>
                <w:rStyle w:val="IntenseEmphasis"/>
              </w:rPr>
              <w:t>/Views/</w:t>
            </w:r>
            <w:proofErr w:type="spellStart"/>
            <w:r w:rsidRPr="00BE42F2">
              <w:rPr>
                <w:rStyle w:val="IntenseEmphasis"/>
              </w:rPr>
              <w:t>RichTextView.xaml.cs</w:t>
            </w:r>
            <w:proofErr w:type="spellEnd"/>
            <w:r w:rsidRPr="00BE42F2">
              <w:rPr>
                <w:rStyle w:val="IntenseEmphasis"/>
              </w:rPr>
              <w:t xml:space="preserve"> </w:t>
            </w:r>
            <w:r w:rsidRPr="00BE42F2">
              <w:rPr>
                <w:rStyle w:val="IntenseEmphasis"/>
              </w:rPr>
              <w:br/>
              <w:t xml:space="preserve">(see </w:t>
            </w:r>
            <w:proofErr w:type="spellStart"/>
            <w:r w:rsidRPr="00BE42F2">
              <w:rPr>
                <w:rStyle w:val="IntenseEmphasis"/>
              </w:rPr>
              <w:t>RichTextBoxChanged</w:t>
            </w:r>
            <w:proofErr w:type="spellEnd"/>
            <w:r w:rsidRPr="00BE42F2">
              <w:rPr>
                <w:rStyle w:val="IntenseEmphasis"/>
              </w:rPr>
              <w:t xml:space="preserve"> method)</w:t>
            </w:r>
          </w:p>
          <w:p w:rsidR="00D56894" w:rsidRDefault="00D56894" w:rsidP="00FD1D9A"/>
          <w:p w:rsidR="00D56894" w:rsidRDefault="00D56894" w:rsidP="00FD1D9A">
            <w:r>
              <w:t xml:space="preserve">When the user closes a document the </w:t>
            </w:r>
            <w:proofErr w:type="spellStart"/>
            <w:r>
              <w:t>CanDocumentsClose</w:t>
            </w:r>
            <w:proofErr w:type="spellEnd"/>
            <w:r>
              <w:t xml:space="preserve"> method is called.</w:t>
            </w:r>
          </w:p>
          <w:p w:rsidR="00D56894" w:rsidRDefault="00D56894" w:rsidP="00FD1D9A"/>
          <w:p w:rsidR="00D56894" w:rsidRPr="00BE42F2" w:rsidRDefault="00D56894" w:rsidP="00FD1D9A">
            <w:pPr>
              <w:rPr>
                <w:rStyle w:val="IntenseEmphasis"/>
              </w:rPr>
            </w:pPr>
            <w:proofErr w:type="spellStart"/>
            <w:r w:rsidRPr="00BE42F2">
              <w:rPr>
                <w:rStyle w:val="IntenseEmphasis"/>
              </w:rPr>
              <w:t>Writer.Applications</w:t>
            </w:r>
            <w:proofErr w:type="spellEnd"/>
            <w:r w:rsidRPr="00BE42F2">
              <w:rPr>
                <w:rStyle w:val="IntenseEmphasis"/>
              </w:rPr>
              <w:t>/Controllers/</w:t>
            </w:r>
            <w:proofErr w:type="spellStart"/>
            <w:r w:rsidRPr="00BE42F2">
              <w:rPr>
                <w:rStyle w:val="IntenseEmphasis"/>
              </w:rPr>
              <w:t>FileController.cs</w:t>
            </w:r>
            <w:proofErr w:type="spellEnd"/>
            <w:r w:rsidRPr="00BE42F2">
              <w:rPr>
                <w:rStyle w:val="IntenseEmphasis"/>
              </w:rPr>
              <w:t xml:space="preserve"> </w:t>
            </w:r>
            <w:r w:rsidRPr="00BE42F2">
              <w:rPr>
                <w:rStyle w:val="IntenseEmphasis"/>
              </w:rPr>
              <w:br/>
              <w:t xml:space="preserve">(see </w:t>
            </w:r>
            <w:proofErr w:type="spellStart"/>
            <w:r w:rsidRPr="00BE42F2">
              <w:rPr>
                <w:rStyle w:val="IntenseEmphasis"/>
              </w:rPr>
              <w:t>CanDocumentsClose</w:t>
            </w:r>
            <w:proofErr w:type="spellEnd"/>
            <w:r w:rsidRPr="00BE42F2">
              <w:rPr>
                <w:rStyle w:val="IntenseEmphasis"/>
              </w:rPr>
              <w:t xml:space="preserve"> method)</w:t>
            </w:r>
          </w:p>
          <w:p w:rsidR="00D56894" w:rsidRDefault="00D56894" w:rsidP="00FD1D9A"/>
          <w:p w:rsidR="00D56894" w:rsidRDefault="00D56894" w:rsidP="00FD1D9A">
            <w:r>
              <w:t xml:space="preserve">This method checks for modified documents which should be saved first. When a </w:t>
            </w:r>
            <w:r w:rsidR="007020FE">
              <w:t xml:space="preserve">modified </w:t>
            </w:r>
            <w:r>
              <w:t xml:space="preserve">document is found it shows the </w:t>
            </w:r>
            <w:proofErr w:type="spellStart"/>
            <w:r>
              <w:t>SaveChangesWindow</w:t>
            </w:r>
            <w:proofErr w:type="spellEnd"/>
            <w:r>
              <w:t>.</w:t>
            </w:r>
          </w:p>
          <w:p w:rsidR="00D56894" w:rsidRDefault="00D56894" w:rsidP="00FD1D9A"/>
          <w:p w:rsidR="00D56894" w:rsidRDefault="00D56894" w:rsidP="00FD1D9A">
            <w:r>
              <w:t xml:space="preserve">The same happens when the user closes the application. In this case the </w:t>
            </w:r>
            <w:proofErr w:type="spellStart"/>
            <w:r>
              <w:t>ApplicationController</w:t>
            </w:r>
            <w:proofErr w:type="spellEnd"/>
            <w:r>
              <w:t xml:space="preserve"> calls the </w:t>
            </w:r>
            <w:proofErr w:type="spellStart"/>
            <w:r>
              <w:t>CloseAll</w:t>
            </w:r>
            <w:proofErr w:type="spellEnd"/>
            <w:r>
              <w:t xml:space="preserve"> method on the </w:t>
            </w:r>
            <w:proofErr w:type="spellStart"/>
            <w:r>
              <w:t>FileController</w:t>
            </w:r>
            <w:proofErr w:type="spellEnd"/>
            <w:r>
              <w:t>.</w:t>
            </w:r>
          </w:p>
          <w:p w:rsidR="00D56894" w:rsidRDefault="00D56894" w:rsidP="00FD1D9A"/>
          <w:p w:rsidR="00D56894" w:rsidRPr="00BE42F2" w:rsidRDefault="00D56894" w:rsidP="00FD1D9A">
            <w:pPr>
              <w:rPr>
                <w:rStyle w:val="IntenseEmphasis"/>
              </w:rPr>
            </w:pPr>
            <w:proofErr w:type="spellStart"/>
            <w:r w:rsidRPr="00BE42F2">
              <w:rPr>
                <w:rStyle w:val="IntenseEmphasis"/>
              </w:rPr>
              <w:t>Writer.Applications</w:t>
            </w:r>
            <w:proofErr w:type="spellEnd"/>
            <w:r w:rsidRPr="00BE42F2">
              <w:rPr>
                <w:rStyle w:val="IntenseEmphasis"/>
              </w:rPr>
              <w:t>/Controllers/</w:t>
            </w:r>
            <w:proofErr w:type="spellStart"/>
            <w:r w:rsidRPr="00BE42F2">
              <w:rPr>
                <w:rStyle w:val="IntenseEmphasis"/>
              </w:rPr>
              <w:t>ApplicationController.cs</w:t>
            </w:r>
            <w:proofErr w:type="spellEnd"/>
            <w:r w:rsidRPr="00BE42F2">
              <w:rPr>
                <w:rStyle w:val="IntenseEmphasis"/>
              </w:rPr>
              <w:t xml:space="preserve"> </w:t>
            </w:r>
            <w:r w:rsidRPr="00BE42F2">
              <w:rPr>
                <w:rStyle w:val="IntenseEmphasis"/>
              </w:rPr>
              <w:br/>
              <w:t xml:space="preserve">(see </w:t>
            </w:r>
            <w:proofErr w:type="spellStart"/>
            <w:r w:rsidRPr="00BE42F2">
              <w:rPr>
                <w:rStyle w:val="IntenseEmphasis"/>
              </w:rPr>
              <w:t>ShellViewModelClosing</w:t>
            </w:r>
            <w:proofErr w:type="spellEnd"/>
            <w:r w:rsidRPr="00BE42F2">
              <w:rPr>
                <w:rStyle w:val="IntenseEmphasis"/>
              </w:rPr>
              <w:t xml:space="preserve"> method)</w:t>
            </w:r>
          </w:p>
          <w:p w:rsidR="00D56894" w:rsidRDefault="00D56894" w:rsidP="00FD1D9A"/>
          <w:p w:rsidR="00D56894" w:rsidRDefault="00D56894" w:rsidP="00FD1D9A">
            <w:r>
              <w:t xml:space="preserve">In this scenario it is possible that more than one document needs to be saved. The </w:t>
            </w:r>
            <w:proofErr w:type="spellStart"/>
            <w:r>
              <w:t>SaveChangesWindow</w:t>
            </w:r>
            <w:proofErr w:type="spellEnd"/>
            <w:r>
              <w:t xml:space="preserve"> shows a list of all affected documents.</w:t>
            </w:r>
          </w:p>
          <w:p w:rsidR="00D56894" w:rsidRDefault="00D56894" w:rsidP="00FD1D9A"/>
          <w:p w:rsidR="00D56894" w:rsidRPr="00E45A35" w:rsidRDefault="00D56894" w:rsidP="00FD1D9A"/>
        </w:tc>
        <w:tc>
          <w:tcPr>
            <w:tcW w:w="2234" w:type="dxa"/>
          </w:tcPr>
          <w:p w:rsidR="00D56894" w:rsidRDefault="00D56894" w:rsidP="00FD1D9A">
            <w:pPr>
              <w:jc w:val="right"/>
            </w:pPr>
          </w:p>
          <w:p w:rsidR="0026403A" w:rsidRPr="00EC418E" w:rsidRDefault="004E7E96" w:rsidP="00FD1D9A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171575" cy="3086100"/>
                  <wp:effectExtent l="19050" t="0" r="952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3086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894" w:rsidRPr="00EC418E" w:rsidTr="00FD1D9A">
        <w:trPr>
          <w:cantSplit/>
        </w:trPr>
        <w:tc>
          <w:tcPr>
            <w:tcW w:w="7054" w:type="dxa"/>
          </w:tcPr>
          <w:p w:rsidR="00D56894" w:rsidRDefault="00D56894" w:rsidP="00FD1D9A">
            <w:pPr>
              <w:pStyle w:val="Heading2"/>
              <w:outlineLvl w:val="1"/>
            </w:pPr>
            <w:r>
              <w:t>Print</w:t>
            </w:r>
            <w:r w:rsidR="006D16B5">
              <w:t xml:space="preserve"> p</w:t>
            </w:r>
            <w:r>
              <w:t xml:space="preserve">review and </w:t>
            </w:r>
            <w:r w:rsidR="006D16B5">
              <w:t>p</w:t>
            </w:r>
            <w:r>
              <w:t>rint</w:t>
            </w:r>
          </w:p>
          <w:p w:rsidR="00D56894" w:rsidRDefault="00D56894" w:rsidP="00FD1D9A">
            <w:r>
              <w:t xml:space="preserve">The </w:t>
            </w:r>
            <w:proofErr w:type="spellStart"/>
            <w:r>
              <w:t>PrintController</w:t>
            </w:r>
            <w:proofErr w:type="spellEnd"/>
            <w:r>
              <w:t xml:space="preserve"> is responsible for the </w:t>
            </w:r>
            <w:proofErr w:type="spellStart"/>
            <w:r>
              <w:t>PrintPreview</w:t>
            </w:r>
            <w:proofErr w:type="spellEnd"/>
            <w:r>
              <w:t xml:space="preserve"> and the Print operation. It implements the print commands and sets them into the </w:t>
            </w:r>
            <w:proofErr w:type="spellStart"/>
            <w:r w:rsidR="00831D2F">
              <w:t>Shell</w:t>
            </w:r>
            <w:r>
              <w:t>ViewModel</w:t>
            </w:r>
            <w:proofErr w:type="spellEnd"/>
            <w:r>
              <w:t>.</w:t>
            </w:r>
          </w:p>
          <w:p w:rsidR="00D56894" w:rsidRDefault="00D56894" w:rsidP="00FD1D9A"/>
          <w:p w:rsidR="00D56894" w:rsidRDefault="00D56894" w:rsidP="00FD1D9A">
            <w:r>
              <w:t xml:space="preserve">Pressing the </w:t>
            </w:r>
            <w:proofErr w:type="spellStart"/>
            <w:r>
              <w:t>PrintPreview</w:t>
            </w:r>
            <w:proofErr w:type="spellEnd"/>
            <w:r>
              <w:t xml:space="preserve"> button creates a XPS document of the current text. The XPS document is shown in the </w:t>
            </w:r>
            <w:proofErr w:type="spellStart"/>
            <w:r>
              <w:t>PrintPreviewView</w:t>
            </w:r>
            <w:proofErr w:type="spellEnd"/>
            <w:r>
              <w:t>.</w:t>
            </w:r>
          </w:p>
          <w:p w:rsidR="00D56894" w:rsidRDefault="00D56894" w:rsidP="00FD1D9A"/>
          <w:p w:rsidR="00D56894" w:rsidRPr="00EB6842" w:rsidRDefault="00D56894" w:rsidP="00FD1D9A">
            <w:pPr>
              <w:rPr>
                <w:rStyle w:val="IntenseEmphasis"/>
              </w:rPr>
            </w:pPr>
            <w:proofErr w:type="spellStart"/>
            <w:r w:rsidRPr="00EB6842">
              <w:rPr>
                <w:rStyle w:val="IntenseEmphasis"/>
              </w:rPr>
              <w:t>Writer.Applications</w:t>
            </w:r>
            <w:proofErr w:type="spellEnd"/>
            <w:r w:rsidRPr="00EB6842">
              <w:rPr>
                <w:rStyle w:val="IntenseEmphasis"/>
              </w:rPr>
              <w:t>/Controllers/</w:t>
            </w:r>
            <w:proofErr w:type="spellStart"/>
            <w:r w:rsidRPr="00EB6842">
              <w:rPr>
                <w:rStyle w:val="IntenseEmphasis"/>
              </w:rPr>
              <w:t>PrintController.cs</w:t>
            </w:r>
            <w:proofErr w:type="spellEnd"/>
            <w:r w:rsidRPr="00EB6842">
              <w:rPr>
                <w:rStyle w:val="IntenseEmphasis"/>
              </w:rPr>
              <w:t xml:space="preserve"> </w:t>
            </w:r>
            <w:r w:rsidRPr="00EB6842">
              <w:rPr>
                <w:rStyle w:val="IntenseEmphasis"/>
              </w:rPr>
              <w:br/>
              <w:t xml:space="preserve">(see </w:t>
            </w:r>
            <w:proofErr w:type="spellStart"/>
            <w:r w:rsidRPr="00EB6842">
              <w:rPr>
                <w:rStyle w:val="IntenseEmphasis"/>
              </w:rPr>
              <w:t>ShowPrintPreview</w:t>
            </w:r>
            <w:proofErr w:type="spellEnd"/>
            <w:r w:rsidRPr="00EB6842">
              <w:rPr>
                <w:rStyle w:val="IntenseEmphasis"/>
              </w:rPr>
              <w:t xml:space="preserve"> method)</w:t>
            </w:r>
          </w:p>
          <w:p w:rsidR="00D56894" w:rsidRDefault="00D56894" w:rsidP="00FD1D9A"/>
          <w:p w:rsidR="00D56894" w:rsidRDefault="00D56894" w:rsidP="00FD1D9A">
            <w:r>
              <w:t>The Print command shows the Print Dialog.</w:t>
            </w:r>
          </w:p>
          <w:p w:rsidR="00D56894" w:rsidRDefault="00D56894" w:rsidP="00FD1D9A"/>
          <w:p w:rsidR="00D56894" w:rsidRPr="00EB6842" w:rsidRDefault="00D56894" w:rsidP="00FD1D9A">
            <w:pPr>
              <w:rPr>
                <w:rStyle w:val="IntenseEmphasis"/>
              </w:rPr>
            </w:pPr>
            <w:proofErr w:type="spellStart"/>
            <w:r w:rsidRPr="00EB6842">
              <w:rPr>
                <w:rStyle w:val="IntenseEmphasis"/>
              </w:rPr>
              <w:t>Wirter.Presentation</w:t>
            </w:r>
            <w:proofErr w:type="spellEnd"/>
            <w:r w:rsidRPr="00EB6842">
              <w:rPr>
                <w:rStyle w:val="IntenseEmphasis"/>
              </w:rPr>
              <w:t>/Services/</w:t>
            </w:r>
            <w:proofErr w:type="spellStart"/>
            <w:r w:rsidRPr="00EB6842">
              <w:rPr>
                <w:rStyle w:val="IntenseEmphasis"/>
              </w:rPr>
              <w:t>PrintDialogService.cs</w:t>
            </w:r>
            <w:proofErr w:type="spellEnd"/>
          </w:p>
          <w:p w:rsidR="00D56894" w:rsidRDefault="00D56894" w:rsidP="00FD1D9A"/>
          <w:p w:rsidR="00D56894" w:rsidRDefault="00D56894" w:rsidP="00FD1D9A">
            <w:r>
              <w:t>After the user has chosen his printer the Print Dialog object can be used to print the document.</w:t>
            </w:r>
          </w:p>
          <w:p w:rsidR="00D56894" w:rsidRDefault="00D56894" w:rsidP="00FD1D9A"/>
          <w:p w:rsidR="00D56894" w:rsidRPr="009128CE" w:rsidRDefault="00D56894" w:rsidP="00FD1D9A"/>
        </w:tc>
        <w:tc>
          <w:tcPr>
            <w:tcW w:w="2234" w:type="dxa"/>
          </w:tcPr>
          <w:p w:rsidR="00D56894" w:rsidRDefault="00D56894" w:rsidP="00FD1D9A">
            <w:pPr>
              <w:jc w:val="right"/>
            </w:pPr>
          </w:p>
          <w:p w:rsidR="004E7E96" w:rsidRPr="00EC418E" w:rsidRDefault="00831D2F" w:rsidP="00FD1D9A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267F632" wp14:editId="495CC956">
                  <wp:extent cx="1162050" cy="20764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894" w:rsidRPr="00EC418E" w:rsidTr="00FD1D9A">
        <w:trPr>
          <w:cantSplit/>
        </w:trPr>
        <w:tc>
          <w:tcPr>
            <w:tcW w:w="7054" w:type="dxa"/>
          </w:tcPr>
          <w:p w:rsidR="00D56894" w:rsidRDefault="00B66972" w:rsidP="00FD1D9A">
            <w:pPr>
              <w:pStyle w:val="Heading2"/>
              <w:outlineLvl w:val="1"/>
            </w:pPr>
            <w:r>
              <w:lastRenderedPageBreak/>
              <w:t>Text formatting</w:t>
            </w:r>
          </w:p>
          <w:p w:rsidR="00D56894" w:rsidRDefault="00D56894" w:rsidP="00FD1D9A">
            <w:r>
              <w:t xml:space="preserve">The formatting </w:t>
            </w:r>
            <w:r w:rsidR="00831D2F">
              <w:t>buttons use</w:t>
            </w:r>
            <w:r>
              <w:t xml:space="preserve"> the WPF </w:t>
            </w:r>
            <w:proofErr w:type="spellStart"/>
            <w:r>
              <w:t>EditingCommands</w:t>
            </w:r>
            <w:proofErr w:type="spellEnd"/>
            <w:r>
              <w:t>.</w:t>
            </w:r>
          </w:p>
          <w:p w:rsidR="00D56894" w:rsidRDefault="00D56894" w:rsidP="00FD1D9A"/>
          <w:p w:rsidR="00D56894" w:rsidRPr="00FE0A56" w:rsidRDefault="00D56894" w:rsidP="00FD1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ToggleButton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Command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EditingCommands.ToggleBold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"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...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D56894" w:rsidRDefault="00D56894" w:rsidP="00FD1D9A"/>
          <w:p w:rsidR="00D56894" w:rsidRDefault="00D56894" w:rsidP="00FD1D9A">
            <w:r>
              <w:t xml:space="preserve">Unfortunately, these commands do not support the toggle behavior. Thus, the </w:t>
            </w:r>
            <w:proofErr w:type="spellStart"/>
            <w:r>
              <w:t>IsChecked</w:t>
            </w:r>
            <w:proofErr w:type="spellEnd"/>
            <w:r>
              <w:t xml:space="preserve"> property of the </w:t>
            </w:r>
            <w:proofErr w:type="spellStart"/>
            <w:r>
              <w:t>ToggleButton</w:t>
            </w:r>
            <w:proofErr w:type="spellEnd"/>
            <w:r>
              <w:t xml:space="preserve"> must be controlled manually.</w:t>
            </w:r>
          </w:p>
          <w:p w:rsidR="00D56894" w:rsidRDefault="00D56894" w:rsidP="00FD1D9A"/>
          <w:p w:rsidR="00D56894" w:rsidRPr="00FE0A56" w:rsidRDefault="00D56894" w:rsidP="00FD1D9A">
            <w:pPr>
              <w:rPr>
                <w:rStyle w:val="IntenseEmphasis"/>
              </w:rPr>
            </w:pPr>
            <w:proofErr w:type="spellStart"/>
            <w:r w:rsidRPr="00FE0A56">
              <w:rPr>
                <w:rStyle w:val="IntenseEmphasis"/>
              </w:rPr>
              <w:t>Writer.Presentation</w:t>
            </w:r>
            <w:proofErr w:type="spellEnd"/>
            <w:r w:rsidRPr="00FE0A56">
              <w:rPr>
                <w:rStyle w:val="IntenseEmphasis"/>
              </w:rPr>
              <w:t>/Views/</w:t>
            </w:r>
            <w:proofErr w:type="spellStart"/>
            <w:r w:rsidR="00831D2F">
              <w:rPr>
                <w:rStyle w:val="IntenseEmphasis"/>
              </w:rPr>
              <w:t>ShellWindow</w:t>
            </w:r>
            <w:r w:rsidRPr="00FE0A56">
              <w:rPr>
                <w:rStyle w:val="IntenseEmphasis"/>
              </w:rPr>
              <w:t>.xaml</w:t>
            </w:r>
            <w:proofErr w:type="spellEnd"/>
            <w:r w:rsidRPr="00FE0A56">
              <w:rPr>
                <w:rStyle w:val="IntenseEmphasis"/>
              </w:rPr>
              <w:t xml:space="preserve"> (see </w:t>
            </w:r>
            <w:proofErr w:type="spellStart"/>
            <w:r w:rsidR="00831D2F">
              <w:rPr>
                <w:rStyle w:val="IntenseEmphasis"/>
              </w:rPr>
              <w:t>RibbonGroup</w:t>
            </w:r>
            <w:proofErr w:type="spellEnd"/>
            <w:r w:rsidR="00831D2F">
              <w:rPr>
                <w:rStyle w:val="IntenseEmphasis"/>
              </w:rPr>
              <w:t xml:space="preserve"> with Header set to Font</w:t>
            </w:r>
            <w:r w:rsidRPr="00FE0A56">
              <w:rPr>
                <w:rStyle w:val="IntenseEmphasis"/>
              </w:rPr>
              <w:t>)</w:t>
            </w:r>
          </w:p>
          <w:p w:rsidR="00D56894" w:rsidRDefault="00D56894" w:rsidP="00FD1D9A"/>
          <w:p w:rsidR="00D56894" w:rsidRDefault="00D56894" w:rsidP="00FD1D9A">
            <w:r>
              <w:t xml:space="preserve">The </w:t>
            </w:r>
            <w:proofErr w:type="spellStart"/>
            <w:r>
              <w:t>RichTextViewModel</w:t>
            </w:r>
            <w:proofErr w:type="spellEnd"/>
            <w:r>
              <w:t xml:space="preserve"> implements the state properties for the </w:t>
            </w:r>
            <w:proofErr w:type="spellStart"/>
            <w:r>
              <w:t>ToggleButtons</w:t>
            </w:r>
            <w:proofErr w:type="spellEnd"/>
            <w:r>
              <w:t>.</w:t>
            </w:r>
          </w:p>
          <w:p w:rsidR="00D56894" w:rsidRDefault="00D56894" w:rsidP="00FD1D9A"/>
          <w:p w:rsidR="00D56894" w:rsidRPr="00FE0A56" w:rsidRDefault="00D56894" w:rsidP="00FD1D9A">
            <w:pPr>
              <w:rPr>
                <w:rStyle w:val="IntenseEmphasis"/>
              </w:rPr>
            </w:pPr>
            <w:proofErr w:type="spellStart"/>
            <w:r w:rsidRPr="00FE0A56">
              <w:rPr>
                <w:rStyle w:val="IntenseEmphasis"/>
              </w:rPr>
              <w:t>Writer.Applications</w:t>
            </w:r>
            <w:proofErr w:type="spellEnd"/>
            <w:r w:rsidRPr="00FE0A56">
              <w:rPr>
                <w:rStyle w:val="IntenseEmphasis"/>
              </w:rPr>
              <w:t>/</w:t>
            </w:r>
            <w:proofErr w:type="spellStart"/>
            <w:r w:rsidRPr="00FE0A56">
              <w:rPr>
                <w:rStyle w:val="IntenseEmphasis"/>
              </w:rPr>
              <w:t>ViewModels</w:t>
            </w:r>
            <w:proofErr w:type="spellEnd"/>
            <w:r w:rsidRPr="00FE0A56">
              <w:rPr>
                <w:rStyle w:val="IntenseEmphasis"/>
              </w:rPr>
              <w:t>/</w:t>
            </w:r>
            <w:proofErr w:type="spellStart"/>
            <w:r w:rsidRPr="00FE0A56">
              <w:rPr>
                <w:rStyle w:val="IntenseEmphasis"/>
              </w:rPr>
              <w:t>RichTextViewModel.cs</w:t>
            </w:r>
            <w:proofErr w:type="spellEnd"/>
          </w:p>
          <w:p w:rsidR="00D56894" w:rsidRDefault="00D56894" w:rsidP="00FD1D9A"/>
          <w:p w:rsidR="00D56894" w:rsidRDefault="00D56894" w:rsidP="00FD1D9A">
            <w:r>
              <w:t xml:space="preserve">These properties are set in the code-behind file when the selection or text in the </w:t>
            </w:r>
            <w:proofErr w:type="spellStart"/>
            <w:r>
              <w:t>RichTextBox</w:t>
            </w:r>
            <w:proofErr w:type="spellEnd"/>
            <w:r>
              <w:t xml:space="preserve"> changes.</w:t>
            </w:r>
          </w:p>
          <w:p w:rsidR="00D56894" w:rsidRDefault="00D56894" w:rsidP="00FD1D9A"/>
          <w:p w:rsidR="00D56894" w:rsidRPr="00FE0A56" w:rsidRDefault="00D56894" w:rsidP="00FD1D9A">
            <w:pPr>
              <w:rPr>
                <w:rStyle w:val="IntenseEmphasis"/>
              </w:rPr>
            </w:pPr>
            <w:proofErr w:type="spellStart"/>
            <w:r w:rsidRPr="00FE0A56">
              <w:rPr>
                <w:rStyle w:val="IntenseEmphasis"/>
              </w:rPr>
              <w:t>Writer.Presentation</w:t>
            </w:r>
            <w:proofErr w:type="spellEnd"/>
            <w:r w:rsidRPr="00FE0A56">
              <w:rPr>
                <w:rStyle w:val="IntenseEmphasis"/>
              </w:rPr>
              <w:t>/Views/</w:t>
            </w:r>
            <w:proofErr w:type="spellStart"/>
            <w:r w:rsidRPr="00FE0A56">
              <w:rPr>
                <w:rStyle w:val="IntenseEmphasis"/>
              </w:rPr>
              <w:t>RichTextView.xaml.cs</w:t>
            </w:r>
            <w:proofErr w:type="spellEnd"/>
            <w:r w:rsidRPr="00FE0A56">
              <w:rPr>
                <w:rStyle w:val="IntenseEmphasis"/>
              </w:rPr>
              <w:t xml:space="preserve"> </w:t>
            </w:r>
            <w:r w:rsidRPr="00FE0A56">
              <w:rPr>
                <w:rStyle w:val="IntenseEmphasis"/>
              </w:rPr>
              <w:br/>
              <w:t xml:space="preserve">(see </w:t>
            </w:r>
            <w:proofErr w:type="spellStart"/>
            <w:r w:rsidRPr="00FE0A56">
              <w:rPr>
                <w:rStyle w:val="IntenseEmphasis"/>
              </w:rPr>
              <w:t>UpdateFormattingProperties</w:t>
            </w:r>
            <w:proofErr w:type="spellEnd"/>
            <w:r w:rsidRPr="00FE0A56">
              <w:rPr>
                <w:rStyle w:val="IntenseEmphasis"/>
              </w:rPr>
              <w:t xml:space="preserve"> method)</w:t>
            </w:r>
          </w:p>
          <w:p w:rsidR="00D56894" w:rsidRDefault="00D56894" w:rsidP="00FD1D9A"/>
          <w:p w:rsidR="00D56894" w:rsidRPr="00FE0A56" w:rsidRDefault="00D56894" w:rsidP="00FD1D9A"/>
        </w:tc>
        <w:tc>
          <w:tcPr>
            <w:tcW w:w="2234" w:type="dxa"/>
          </w:tcPr>
          <w:p w:rsidR="00D56894" w:rsidRDefault="00D56894" w:rsidP="00FD1D9A">
            <w:pPr>
              <w:jc w:val="right"/>
            </w:pPr>
          </w:p>
          <w:p w:rsidR="004E7E96" w:rsidRPr="00EC418E" w:rsidRDefault="00831D2F" w:rsidP="00FD1D9A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A3E8398" wp14:editId="113C3768">
                  <wp:extent cx="1162050" cy="14954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894" w:rsidRPr="00EC418E" w:rsidTr="00FD1D9A">
        <w:trPr>
          <w:cantSplit/>
        </w:trPr>
        <w:tc>
          <w:tcPr>
            <w:tcW w:w="7054" w:type="dxa"/>
          </w:tcPr>
          <w:p w:rsidR="00D56894" w:rsidRDefault="00D56894" w:rsidP="00FD1D9A">
            <w:pPr>
              <w:pStyle w:val="Heading2"/>
              <w:outlineLvl w:val="1"/>
            </w:pPr>
            <w:r>
              <w:t>Spell checking and dynamic context menu</w:t>
            </w:r>
          </w:p>
          <w:p w:rsidR="00D56894" w:rsidRDefault="00D56894" w:rsidP="00FD1D9A">
            <w:r>
              <w:t xml:space="preserve">The Writer comes with the WPF spell checking functionality. It is enabled with the </w:t>
            </w:r>
            <w:proofErr w:type="spellStart"/>
            <w:r>
              <w:t>SpellCheck.IsEnabled</w:t>
            </w:r>
            <w:proofErr w:type="spellEnd"/>
            <w:r>
              <w:t xml:space="preserve"> property.</w:t>
            </w:r>
          </w:p>
          <w:p w:rsidR="00D56894" w:rsidRDefault="00D56894" w:rsidP="00FD1D9A"/>
          <w:p w:rsidR="00D56894" w:rsidRPr="008A589A" w:rsidRDefault="00D56894" w:rsidP="00FD1D9A">
            <w:pPr>
              <w:rPr>
                <w:rStyle w:val="IntenseEmphasis"/>
              </w:rPr>
            </w:pPr>
            <w:proofErr w:type="spellStart"/>
            <w:r w:rsidRPr="008A589A">
              <w:rPr>
                <w:rStyle w:val="IntenseEmphasis"/>
              </w:rPr>
              <w:t>Writer.Presentation</w:t>
            </w:r>
            <w:proofErr w:type="spellEnd"/>
            <w:r w:rsidRPr="008A589A">
              <w:rPr>
                <w:rStyle w:val="IntenseEmphasis"/>
              </w:rPr>
              <w:t>/Views/</w:t>
            </w:r>
            <w:proofErr w:type="spellStart"/>
            <w:r w:rsidRPr="008A589A">
              <w:rPr>
                <w:rStyle w:val="IntenseEmphasis"/>
              </w:rPr>
              <w:t>RichTextV</w:t>
            </w:r>
            <w:r>
              <w:rPr>
                <w:rStyle w:val="IntenseEmphasis"/>
              </w:rPr>
              <w:t>iew.xaml</w:t>
            </w:r>
            <w:proofErr w:type="spellEnd"/>
            <w:r w:rsidRPr="008A589A">
              <w:rPr>
                <w:rStyle w:val="IntenseEmphasis"/>
              </w:rPr>
              <w:t xml:space="preserve"> (see </w:t>
            </w:r>
            <w:proofErr w:type="spellStart"/>
            <w:r w:rsidRPr="008A589A">
              <w:rPr>
                <w:rStyle w:val="IntenseEmphasis"/>
              </w:rPr>
              <w:t>RichTextBox</w:t>
            </w:r>
            <w:proofErr w:type="spellEnd"/>
            <w:r w:rsidRPr="008A589A">
              <w:rPr>
                <w:rStyle w:val="IntenseEmphasis"/>
              </w:rPr>
              <w:t>)</w:t>
            </w:r>
          </w:p>
          <w:p w:rsidR="00D56894" w:rsidRDefault="00D56894" w:rsidP="00FD1D9A"/>
          <w:p w:rsidR="00D56894" w:rsidRDefault="00D56894" w:rsidP="00FD1D9A">
            <w:r>
              <w:t xml:space="preserve">We define a </w:t>
            </w:r>
            <w:proofErr w:type="spellStart"/>
            <w:r>
              <w:t>ContextMenu</w:t>
            </w:r>
            <w:proofErr w:type="spellEnd"/>
            <w:r>
              <w:t xml:space="preserve"> for the </w:t>
            </w:r>
            <w:proofErr w:type="spellStart"/>
            <w:r>
              <w:t>RichTextBox</w:t>
            </w:r>
            <w:proofErr w:type="spellEnd"/>
            <w:r>
              <w:t xml:space="preserve">. It contains static </w:t>
            </w:r>
            <w:r w:rsidR="00C94B4E">
              <w:t>menu items</w:t>
            </w:r>
            <w:r>
              <w:t xml:space="preserve"> (always visible) and dynamic ones (suggestions from the spell checker). The dynamic </w:t>
            </w:r>
            <w:r w:rsidR="00C94B4E">
              <w:t>menu items are</w:t>
            </w:r>
            <w:r>
              <w:t xml:space="preserve"> added in the code-behind file.</w:t>
            </w:r>
          </w:p>
          <w:p w:rsidR="00D56894" w:rsidRDefault="00D56894" w:rsidP="00FD1D9A"/>
          <w:p w:rsidR="00D56894" w:rsidRPr="006022EA" w:rsidRDefault="00D56894" w:rsidP="00FD1D9A">
            <w:pPr>
              <w:rPr>
                <w:rStyle w:val="IntenseEmphasis"/>
              </w:rPr>
            </w:pPr>
            <w:proofErr w:type="spellStart"/>
            <w:r w:rsidRPr="006022EA">
              <w:rPr>
                <w:rStyle w:val="IntenseEmphasis"/>
              </w:rPr>
              <w:t>Writer.Presentation</w:t>
            </w:r>
            <w:proofErr w:type="spellEnd"/>
            <w:r w:rsidRPr="006022EA">
              <w:rPr>
                <w:rStyle w:val="IntenseEmphasis"/>
              </w:rPr>
              <w:t>/Views/</w:t>
            </w:r>
            <w:proofErr w:type="spellStart"/>
            <w:r w:rsidRPr="006022EA">
              <w:rPr>
                <w:rStyle w:val="IntenseEmphasis"/>
              </w:rPr>
              <w:t>RichTextView.xaml.cs</w:t>
            </w:r>
            <w:proofErr w:type="spellEnd"/>
            <w:r w:rsidRPr="006022EA">
              <w:rPr>
                <w:rStyle w:val="IntenseEmphasis"/>
              </w:rPr>
              <w:t xml:space="preserve"> </w:t>
            </w:r>
            <w:r w:rsidRPr="006022EA">
              <w:rPr>
                <w:rStyle w:val="IntenseEmphasis"/>
              </w:rPr>
              <w:br/>
              <w:t xml:space="preserve">(see </w:t>
            </w:r>
            <w:proofErr w:type="spellStart"/>
            <w:r w:rsidRPr="006022EA">
              <w:rPr>
                <w:rStyle w:val="IntenseEmphasis"/>
              </w:rPr>
              <w:t>RichTextBoxContextMenuOpening</w:t>
            </w:r>
            <w:proofErr w:type="spellEnd"/>
            <w:r w:rsidRPr="006022EA">
              <w:rPr>
                <w:rStyle w:val="IntenseEmphasis"/>
              </w:rPr>
              <w:t xml:space="preserve"> method)</w:t>
            </w:r>
          </w:p>
          <w:p w:rsidR="00D56894" w:rsidRDefault="00D56894" w:rsidP="00FD1D9A"/>
          <w:p w:rsidR="00D56894" w:rsidRDefault="00D56894" w:rsidP="00FD1D9A">
            <w:r>
              <w:t xml:space="preserve">Remark: </w:t>
            </w:r>
            <w:r w:rsidRPr="006022EA">
              <w:t>If</w:t>
            </w:r>
            <w:r>
              <w:t xml:space="preserve"> you are not using English as input language and the spell checker doesn't work</w:t>
            </w:r>
            <w:r w:rsidRPr="006022EA">
              <w:t xml:space="preserve"> then you might have to install a .NET Framework language pack first.</w:t>
            </w:r>
          </w:p>
          <w:p w:rsidR="00D56894" w:rsidRDefault="00D56894" w:rsidP="00FD1D9A"/>
          <w:p w:rsidR="00D56894" w:rsidRPr="008A589A" w:rsidRDefault="00D56894" w:rsidP="00FD1D9A"/>
        </w:tc>
        <w:tc>
          <w:tcPr>
            <w:tcW w:w="2234" w:type="dxa"/>
          </w:tcPr>
          <w:p w:rsidR="00D56894" w:rsidRDefault="00D56894" w:rsidP="00FD1D9A">
            <w:pPr>
              <w:jc w:val="right"/>
            </w:pPr>
          </w:p>
          <w:p w:rsidR="004E7E96" w:rsidRPr="00EC418E" w:rsidRDefault="00B66972" w:rsidP="00FD1D9A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5D87514" wp14:editId="4E45E279">
                  <wp:extent cx="1162050" cy="210502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894" w:rsidRPr="00EC418E" w:rsidTr="00FD1D9A">
        <w:trPr>
          <w:cantSplit/>
        </w:trPr>
        <w:tc>
          <w:tcPr>
            <w:tcW w:w="7054" w:type="dxa"/>
          </w:tcPr>
          <w:p w:rsidR="00D56894" w:rsidRDefault="00D56894" w:rsidP="00FD1D9A">
            <w:pPr>
              <w:pStyle w:val="Heading2"/>
              <w:outlineLvl w:val="1"/>
            </w:pPr>
            <w:r>
              <w:lastRenderedPageBreak/>
              <w:t xml:space="preserve">Animate the transition of a </w:t>
            </w:r>
            <w:r w:rsidR="006D16B5">
              <w:t>v</w:t>
            </w:r>
            <w:r>
              <w:t>iew change</w:t>
            </w:r>
          </w:p>
          <w:p w:rsidR="00D56894" w:rsidRDefault="00C94B4E" w:rsidP="00FD1D9A">
            <w:r>
              <w:t>An animation is used w</w:t>
            </w:r>
            <w:r w:rsidR="00D56894">
              <w:t>hen the application replaces the Start Pag</w:t>
            </w:r>
            <w:r>
              <w:t>e view with a document view</w:t>
            </w:r>
            <w:r w:rsidR="00D56894">
              <w:t>.</w:t>
            </w:r>
          </w:p>
          <w:p w:rsidR="00D56894" w:rsidRDefault="00D56894" w:rsidP="00FD1D9A"/>
          <w:p w:rsidR="00D56894" w:rsidRDefault="00D56894" w:rsidP="00FD1D9A">
            <w:r>
              <w:t xml:space="preserve">The storyboards for the animations are defined in the </w:t>
            </w:r>
            <w:proofErr w:type="spellStart"/>
            <w:r>
              <w:t>VisualStateManager</w:t>
            </w:r>
            <w:proofErr w:type="spellEnd"/>
            <w:r>
              <w:t xml:space="preserve"> of the root container.</w:t>
            </w:r>
          </w:p>
          <w:p w:rsidR="00D56894" w:rsidRDefault="00D56894" w:rsidP="00FD1D9A"/>
          <w:p w:rsidR="00D56894" w:rsidRPr="00075D7A" w:rsidRDefault="00D56894" w:rsidP="00FD1D9A">
            <w:pPr>
              <w:rPr>
                <w:rStyle w:val="IntenseEmphasis"/>
              </w:rPr>
            </w:pPr>
            <w:proofErr w:type="spellStart"/>
            <w:r w:rsidRPr="00075D7A">
              <w:rPr>
                <w:rStyle w:val="IntenseEmphasis"/>
              </w:rPr>
              <w:t>Writer.Presentation</w:t>
            </w:r>
            <w:proofErr w:type="spellEnd"/>
            <w:r w:rsidRPr="00075D7A">
              <w:rPr>
                <w:rStyle w:val="IntenseEmphasis"/>
              </w:rPr>
              <w:t>/Views/</w:t>
            </w:r>
            <w:proofErr w:type="spellStart"/>
            <w:r w:rsidRPr="00075D7A">
              <w:rPr>
                <w:rStyle w:val="IntenseEmphasis"/>
              </w:rPr>
              <w:t>MainView.xaml</w:t>
            </w:r>
            <w:proofErr w:type="spellEnd"/>
            <w:r w:rsidRPr="00075D7A">
              <w:rPr>
                <w:rStyle w:val="IntenseEmphasis"/>
              </w:rPr>
              <w:t xml:space="preserve"> (see x:Name="rootContainer")</w:t>
            </w:r>
          </w:p>
          <w:p w:rsidR="00D56894" w:rsidRDefault="00D56894" w:rsidP="00FD1D9A"/>
          <w:p w:rsidR="00D56894" w:rsidRDefault="00C357A1" w:rsidP="00FD1D9A">
            <w:r>
              <w:t>T</w:t>
            </w:r>
            <w:r w:rsidR="00D56894">
              <w:t>he Visual States are activated</w:t>
            </w:r>
            <w:r>
              <w:t xml:space="preserve"> in the code-behind file</w:t>
            </w:r>
            <w:r w:rsidR="00D56894">
              <w:t xml:space="preserve"> when the </w:t>
            </w:r>
            <w:proofErr w:type="spellStart"/>
            <w:r w:rsidR="00D56894">
              <w:t>ContentViewState</w:t>
            </w:r>
            <w:proofErr w:type="spellEnd"/>
            <w:r w:rsidR="00D56894">
              <w:t xml:space="preserve"> property is changed.</w:t>
            </w:r>
          </w:p>
          <w:p w:rsidR="00D56894" w:rsidRDefault="00D56894" w:rsidP="00FD1D9A"/>
          <w:p w:rsidR="00D56894" w:rsidRPr="00075D7A" w:rsidRDefault="00D56894" w:rsidP="00FD1D9A">
            <w:pPr>
              <w:rPr>
                <w:rStyle w:val="IntenseEmphasis"/>
              </w:rPr>
            </w:pPr>
            <w:proofErr w:type="spellStart"/>
            <w:r w:rsidRPr="00075D7A">
              <w:rPr>
                <w:rStyle w:val="IntenseEmphasis"/>
              </w:rPr>
              <w:t>Writer.Presentation</w:t>
            </w:r>
            <w:proofErr w:type="spellEnd"/>
            <w:r w:rsidRPr="00075D7A">
              <w:rPr>
                <w:rStyle w:val="IntenseEmphasis"/>
              </w:rPr>
              <w:t>/Views/</w:t>
            </w:r>
            <w:proofErr w:type="spellStart"/>
            <w:r w:rsidRPr="00075D7A">
              <w:rPr>
                <w:rStyle w:val="IntenseEmphasis"/>
              </w:rPr>
              <w:t>MainView.xaml.cs</w:t>
            </w:r>
            <w:proofErr w:type="spellEnd"/>
            <w:r w:rsidRPr="00075D7A">
              <w:rPr>
                <w:rStyle w:val="IntenseEmphasis"/>
              </w:rPr>
              <w:t xml:space="preserve"> </w:t>
            </w:r>
            <w:r w:rsidRPr="00075D7A">
              <w:rPr>
                <w:rStyle w:val="IntenseEmphasis"/>
              </w:rPr>
              <w:br/>
              <w:t xml:space="preserve">(see </w:t>
            </w:r>
            <w:proofErr w:type="spellStart"/>
            <w:r w:rsidRPr="00075D7A">
              <w:rPr>
                <w:rStyle w:val="IntenseEmphasis"/>
              </w:rPr>
              <w:t>ContentViewState</w:t>
            </w:r>
            <w:proofErr w:type="spellEnd"/>
            <w:r w:rsidRPr="00075D7A">
              <w:rPr>
                <w:rStyle w:val="IntenseEmphasis"/>
              </w:rPr>
              <w:t xml:space="preserve"> property)</w:t>
            </w:r>
          </w:p>
          <w:p w:rsidR="00D56894" w:rsidRDefault="00D56894" w:rsidP="00FD1D9A"/>
          <w:p w:rsidR="00D56894" w:rsidRDefault="00D56894" w:rsidP="00FD1D9A">
            <w:r>
              <w:t xml:space="preserve">This property is controlled by the </w:t>
            </w:r>
            <w:proofErr w:type="spellStart"/>
            <w:r>
              <w:t>MainViewModel</w:t>
            </w:r>
            <w:proofErr w:type="spellEnd"/>
            <w:r>
              <w:t xml:space="preserve"> class.</w:t>
            </w:r>
          </w:p>
          <w:p w:rsidR="00D56894" w:rsidRDefault="00D56894" w:rsidP="00FD1D9A"/>
          <w:p w:rsidR="00D56894" w:rsidRPr="00075D7A" w:rsidRDefault="00D56894" w:rsidP="00FD1D9A">
            <w:pPr>
              <w:rPr>
                <w:rStyle w:val="IntenseEmphasis"/>
              </w:rPr>
            </w:pPr>
            <w:proofErr w:type="spellStart"/>
            <w:r w:rsidRPr="00075D7A">
              <w:rPr>
                <w:rStyle w:val="IntenseEmphasis"/>
              </w:rPr>
              <w:t>Writer.Applications</w:t>
            </w:r>
            <w:proofErr w:type="spellEnd"/>
            <w:r w:rsidRPr="00075D7A">
              <w:rPr>
                <w:rStyle w:val="IntenseEmphasis"/>
              </w:rPr>
              <w:t>/</w:t>
            </w:r>
            <w:proofErr w:type="spellStart"/>
            <w:r w:rsidRPr="00075D7A">
              <w:rPr>
                <w:rStyle w:val="IntenseEmphasis"/>
              </w:rPr>
              <w:t>ViewModels</w:t>
            </w:r>
            <w:proofErr w:type="spellEnd"/>
            <w:r w:rsidRPr="00075D7A">
              <w:rPr>
                <w:rStyle w:val="IntenseEmphasis"/>
              </w:rPr>
              <w:t>/</w:t>
            </w:r>
            <w:proofErr w:type="spellStart"/>
            <w:r w:rsidRPr="00075D7A">
              <w:rPr>
                <w:rStyle w:val="IntenseEmphasis"/>
              </w:rPr>
              <w:t>MainViewModel.cs</w:t>
            </w:r>
            <w:proofErr w:type="spellEnd"/>
            <w:r w:rsidRPr="00075D7A">
              <w:rPr>
                <w:rStyle w:val="IntenseEmphasis"/>
              </w:rPr>
              <w:t xml:space="preserve"> </w:t>
            </w:r>
            <w:r w:rsidRPr="00075D7A">
              <w:rPr>
                <w:rStyle w:val="IntenseEmphasis"/>
              </w:rPr>
              <w:br/>
              <w:t xml:space="preserve">(see </w:t>
            </w:r>
            <w:proofErr w:type="spellStart"/>
            <w:r w:rsidRPr="00075D7A">
              <w:rPr>
                <w:rStyle w:val="IntenseEmphasis"/>
              </w:rPr>
              <w:t>DocumentViewsCollectionChanged</w:t>
            </w:r>
            <w:proofErr w:type="spellEnd"/>
            <w:r w:rsidRPr="00075D7A">
              <w:rPr>
                <w:rStyle w:val="IntenseEmphasis"/>
              </w:rPr>
              <w:t xml:space="preserve"> method)</w:t>
            </w:r>
          </w:p>
          <w:p w:rsidR="00D56894" w:rsidRDefault="00D56894" w:rsidP="00FD1D9A"/>
          <w:p w:rsidR="00D56894" w:rsidRPr="00A77174" w:rsidRDefault="00D56894" w:rsidP="00FD1D9A"/>
        </w:tc>
        <w:tc>
          <w:tcPr>
            <w:tcW w:w="2234" w:type="dxa"/>
          </w:tcPr>
          <w:p w:rsidR="00D56894" w:rsidRDefault="00D56894" w:rsidP="00FD1D9A">
            <w:pPr>
              <w:jc w:val="right"/>
            </w:pPr>
          </w:p>
          <w:p w:rsidR="004E7E96" w:rsidRPr="00EC418E" w:rsidRDefault="004E7E96" w:rsidP="00FD1D9A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171575" cy="2124075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 cstate="print"/>
                          <a:srcRect t="17407"/>
                          <a:stretch/>
                        </pic:blipFill>
                        <pic:spPr bwMode="auto">
                          <a:xfrm>
                            <a:off x="0" y="0"/>
                            <a:ext cx="1171575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5DB" w:rsidRPr="00EC418E" w:rsidTr="00B76DF0">
        <w:trPr>
          <w:cantSplit/>
        </w:trPr>
        <w:tc>
          <w:tcPr>
            <w:tcW w:w="7054" w:type="dxa"/>
          </w:tcPr>
          <w:p w:rsidR="006365DB" w:rsidRPr="00EC418E" w:rsidRDefault="00420452" w:rsidP="006365DB">
            <w:pPr>
              <w:pStyle w:val="Heading2"/>
              <w:outlineLvl w:val="1"/>
            </w:pPr>
            <w:r>
              <w:lastRenderedPageBreak/>
              <w:t xml:space="preserve">Document </w:t>
            </w:r>
            <w:r w:rsidR="006D16B5">
              <w:t>z</w:t>
            </w:r>
            <w:r>
              <w:t>oom</w:t>
            </w:r>
          </w:p>
          <w:p w:rsidR="006365DB" w:rsidRPr="00EC418E" w:rsidRDefault="00C357A1" w:rsidP="006365DB">
            <w:r>
              <w:t xml:space="preserve">The user can set a </w:t>
            </w:r>
            <w:r w:rsidR="00420452">
              <w:t>zoom level</w:t>
            </w:r>
            <w:r w:rsidR="00724F22">
              <w:t xml:space="preserve"> for every document</w:t>
            </w:r>
            <w:r w:rsidR="00420452">
              <w:t>.</w:t>
            </w:r>
            <w:r w:rsidR="00BF130E">
              <w:br/>
            </w:r>
          </w:p>
          <w:p w:rsidR="006365DB" w:rsidRPr="00EC418E" w:rsidRDefault="00420452" w:rsidP="006365DB">
            <w:proofErr w:type="spellStart"/>
            <w:r>
              <w:rPr>
                <w:rStyle w:val="IntenseEmphasis"/>
              </w:rPr>
              <w:t>Writer.Presentation</w:t>
            </w:r>
            <w:proofErr w:type="spellEnd"/>
            <w:r>
              <w:rPr>
                <w:rStyle w:val="IntenseEmphasis"/>
              </w:rPr>
              <w:t>/Views/</w:t>
            </w:r>
            <w:proofErr w:type="spellStart"/>
            <w:r>
              <w:rPr>
                <w:rStyle w:val="IntenseEmphasis"/>
              </w:rPr>
              <w:t>ShellWindow.xaml</w:t>
            </w:r>
            <w:proofErr w:type="spellEnd"/>
            <w:r w:rsidR="006365DB" w:rsidRPr="00EC418E">
              <w:rPr>
                <w:rStyle w:val="IntenseEmphasis"/>
              </w:rPr>
              <w:t xml:space="preserve"> (see </w:t>
            </w:r>
            <w:r>
              <w:rPr>
                <w:rStyle w:val="IntenseEmphasis"/>
              </w:rPr>
              <w:t>x:Name="zoomBox"</w:t>
            </w:r>
            <w:r w:rsidR="006365DB" w:rsidRPr="00EC418E">
              <w:rPr>
                <w:rStyle w:val="IntenseEmphasis"/>
              </w:rPr>
              <w:t>)</w:t>
            </w:r>
            <w:r w:rsidR="006365DB" w:rsidRPr="00EC418E">
              <w:rPr>
                <w:rStyle w:val="IntenseEmphasis"/>
              </w:rPr>
              <w:br/>
            </w:r>
          </w:p>
          <w:p w:rsidR="00B76DF0" w:rsidRDefault="00C357A1" w:rsidP="00B76DF0">
            <w:r>
              <w:t>T</w:t>
            </w:r>
            <w:r w:rsidR="00420452">
              <w:t xml:space="preserve">he update behavior of the zoom </w:t>
            </w:r>
            <w:proofErr w:type="spellStart"/>
            <w:r w:rsidR="00420452">
              <w:t>ComboBox</w:t>
            </w:r>
            <w:proofErr w:type="spellEnd"/>
            <w:r w:rsidR="00420452">
              <w:t xml:space="preserve"> </w:t>
            </w:r>
            <w:r>
              <w:t>is improved by listening</w:t>
            </w:r>
            <w:r w:rsidR="00420452">
              <w:t xml:space="preserve"> to events in the code-behind file</w:t>
            </w:r>
            <w:r>
              <w:t>. They</w:t>
            </w:r>
            <w:r w:rsidR="00420452">
              <w:t xml:space="preserve"> are used to manually update the Binding.</w:t>
            </w:r>
          </w:p>
          <w:p w:rsidR="00420452" w:rsidRDefault="00420452" w:rsidP="00B76DF0"/>
          <w:p w:rsidR="00420452" w:rsidRPr="00420452" w:rsidRDefault="00420452" w:rsidP="00B76DF0">
            <w:pPr>
              <w:rPr>
                <w:rStyle w:val="IntenseEmphasis"/>
              </w:rPr>
            </w:pPr>
            <w:proofErr w:type="spellStart"/>
            <w:r w:rsidRPr="00420452">
              <w:rPr>
                <w:rStyle w:val="IntenseEmphasis"/>
              </w:rPr>
              <w:t>Writer.Presentation</w:t>
            </w:r>
            <w:proofErr w:type="spellEnd"/>
            <w:r w:rsidRPr="00420452">
              <w:rPr>
                <w:rStyle w:val="IntenseEmphasis"/>
              </w:rPr>
              <w:t>/Views/</w:t>
            </w:r>
            <w:proofErr w:type="spellStart"/>
            <w:r w:rsidRPr="00420452">
              <w:rPr>
                <w:rStyle w:val="IntenseEmphasis"/>
              </w:rPr>
              <w:t>ShellWindow.xaml.cs</w:t>
            </w:r>
            <w:proofErr w:type="spellEnd"/>
            <w:r w:rsidRPr="00420452">
              <w:rPr>
                <w:rStyle w:val="IntenseEmphasis"/>
              </w:rPr>
              <w:t xml:space="preserve"> </w:t>
            </w:r>
            <w:r w:rsidRPr="00420452">
              <w:rPr>
                <w:rStyle w:val="IntenseEmphasis"/>
              </w:rPr>
              <w:br/>
              <w:t xml:space="preserve">(see </w:t>
            </w:r>
            <w:proofErr w:type="spellStart"/>
            <w:r w:rsidRPr="00420452">
              <w:rPr>
                <w:rStyle w:val="IntenseEmphasis"/>
              </w:rPr>
              <w:t>ZoomBoxDropDownClosedHandler</w:t>
            </w:r>
            <w:proofErr w:type="spellEnd"/>
            <w:r w:rsidRPr="00420452">
              <w:rPr>
                <w:rStyle w:val="IntenseEmphasis"/>
              </w:rPr>
              <w:t xml:space="preserve"> method)</w:t>
            </w:r>
          </w:p>
          <w:p w:rsidR="00420452" w:rsidRDefault="00420452" w:rsidP="00B76DF0"/>
          <w:p w:rsidR="00420452" w:rsidRDefault="00420452" w:rsidP="00B76DF0">
            <w:r>
              <w:t xml:space="preserve">The zoom level is bound to the </w:t>
            </w:r>
            <w:proofErr w:type="spellStart"/>
            <w:r>
              <w:t>ShellService.</w:t>
            </w:r>
            <w:r w:rsidR="00B66972">
              <w:t>ActiveZoomCommands.</w:t>
            </w:r>
            <w:r>
              <w:t>Zoom</w:t>
            </w:r>
            <w:proofErr w:type="spellEnd"/>
            <w:r>
              <w:t xml:space="preserve"> property.</w:t>
            </w:r>
          </w:p>
          <w:p w:rsidR="00420452" w:rsidRDefault="00420452" w:rsidP="00B76DF0"/>
          <w:p w:rsidR="00420452" w:rsidRPr="00420452" w:rsidRDefault="00420452" w:rsidP="00B76DF0">
            <w:pPr>
              <w:rPr>
                <w:rStyle w:val="IntenseEmphasis"/>
              </w:rPr>
            </w:pPr>
            <w:proofErr w:type="spellStart"/>
            <w:r w:rsidRPr="00420452">
              <w:rPr>
                <w:rStyle w:val="IntenseEmphasis"/>
              </w:rPr>
              <w:t>Writer.Applications</w:t>
            </w:r>
            <w:proofErr w:type="spellEnd"/>
            <w:r w:rsidRPr="00420452">
              <w:rPr>
                <w:rStyle w:val="IntenseEmphasis"/>
              </w:rPr>
              <w:t>/</w:t>
            </w:r>
            <w:proofErr w:type="spellStart"/>
            <w:r w:rsidR="00B66972">
              <w:rPr>
                <w:rStyle w:val="IntenseEmphasis"/>
              </w:rPr>
              <w:t>ViewModels</w:t>
            </w:r>
            <w:proofErr w:type="spellEnd"/>
            <w:r w:rsidRPr="00420452">
              <w:rPr>
                <w:rStyle w:val="IntenseEmphasis"/>
              </w:rPr>
              <w:t>/</w:t>
            </w:r>
            <w:proofErr w:type="spellStart"/>
            <w:r w:rsidR="00B66972">
              <w:rPr>
                <w:rStyle w:val="IntenseEmphasis"/>
              </w:rPr>
              <w:t>ZoomViewModel</w:t>
            </w:r>
            <w:r w:rsidRPr="00420452">
              <w:rPr>
                <w:rStyle w:val="IntenseEmphasis"/>
              </w:rPr>
              <w:t>.cs</w:t>
            </w:r>
            <w:proofErr w:type="spellEnd"/>
            <w:r w:rsidRPr="00420452">
              <w:rPr>
                <w:rStyle w:val="IntenseEmphasis"/>
              </w:rPr>
              <w:t xml:space="preserve"> (see Zoom property)</w:t>
            </w:r>
          </w:p>
          <w:p w:rsidR="00420452" w:rsidRDefault="00420452" w:rsidP="00B76DF0"/>
          <w:p w:rsidR="00420452" w:rsidRDefault="00724F22" w:rsidP="00B76DF0">
            <w:r>
              <w:t xml:space="preserve">Because every document view has its own zoom level the </w:t>
            </w:r>
            <w:proofErr w:type="spellStart"/>
            <w:r>
              <w:t>ViewModels</w:t>
            </w:r>
            <w:proofErr w:type="spellEnd"/>
            <w:r>
              <w:t xml:space="preserve"> need to remember this information. </w:t>
            </w:r>
            <w:r w:rsidR="00164052">
              <w:t xml:space="preserve">The </w:t>
            </w:r>
            <w:proofErr w:type="spellStart"/>
            <w:r w:rsidR="00164052">
              <w:t>ZoomViewModel</w:t>
            </w:r>
            <w:proofErr w:type="spellEnd"/>
            <w:r w:rsidR="00164052">
              <w:t xml:space="preserve"> base class is </w:t>
            </w:r>
            <w:r>
              <w:t>responsible</w:t>
            </w:r>
            <w:r w:rsidR="00164052">
              <w:t xml:space="preserve"> for the zoom level and the commands</w:t>
            </w:r>
            <w:r>
              <w:t>.</w:t>
            </w:r>
          </w:p>
          <w:p w:rsidR="00724F22" w:rsidRDefault="00724F22" w:rsidP="00B76DF0"/>
          <w:p w:rsidR="00724F22" w:rsidRDefault="00724F22" w:rsidP="00B76DF0">
            <w:r>
              <w:t xml:space="preserve">The </w:t>
            </w:r>
            <w:proofErr w:type="spellStart"/>
            <w:r>
              <w:t>RichTextViewModel</w:t>
            </w:r>
            <w:proofErr w:type="spellEnd"/>
            <w:r>
              <w:t xml:space="preserve"> and the </w:t>
            </w:r>
            <w:proofErr w:type="spellStart"/>
            <w:r>
              <w:t>PrintPreviewViewModel</w:t>
            </w:r>
            <w:proofErr w:type="spellEnd"/>
            <w:r>
              <w:t xml:space="preserve"> inherit from the </w:t>
            </w:r>
            <w:proofErr w:type="spellStart"/>
            <w:r>
              <w:t>ZoomViewModel</w:t>
            </w:r>
            <w:proofErr w:type="spellEnd"/>
            <w:r>
              <w:t>.</w:t>
            </w:r>
          </w:p>
          <w:p w:rsidR="00724F22" w:rsidRDefault="00724F22" w:rsidP="00B76DF0"/>
          <w:p w:rsidR="00724F22" w:rsidRDefault="00724F22" w:rsidP="00B76DF0">
            <w:r>
              <w:t xml:space="preserve">The Views need to synchronize their </w:t>
            </w:r>
            <w:proofErr w:type="spellStart"/>
            <w:r>
              <w:t>IsVisible</w:t>
            </w:r>
            <w:proofErr w:type="spellEnd"/>
            <w:r>
              <w:t xml:space="preserve"> state with the associated </w:t>
            </w:r>
            <w:proofErr w:type="spellStart"/>
            <w:r>
              <w:t>ViewModel</w:t>
            </w:r>
            <w:proofErr w:type="spellEnd"/>
            <w:r>
              <w:t>.</w:t>
            </w:r>
          </w:p>
          <w:p w:rsidR="00724F22" w:rsidRDefault="00724F22" w:rsidP="00B76DF0"/>
          <w:p w:rsidR="00724F22" w:rsidRPr="00724F22" w:rsidRDefault="00724F22" w:rsidP="00B76DF0">
            <w:pPr>
              <w:rPr>
                <w:rStyle w:val="IntenseEmphasis"/>
              </w:rPr>
            </w:pPr>
            <w:proofErr w:type="spellStart"/>
            <w:r w:rsidRPr="00724F22">
              <w:rPr>
                <w:rStyle w:val="IntenseEmphasis"/>
              </w:rPr>
              <w:t>Writer.Presentation</w:t>
            </w:r>
            <w:proofErr w:type="spellEnd"/>
            <w:r w:rsidRPr="00724F22">
              <w:rPr>
                <w:rStyle w:val="IntenseEmphasis"/>
              </w:rPr>
              <w:t>/Views/</w:t>
            </w:r>
            <w:proofErr w:type="spellStart"/>
            <w:r w:rsidRPr="00724F22">
              <w:rPr>
                <w:rStyle w:val="IntenseEmphasis"/>
              </w:rPr>
              <w:t>PrintPreviewView.xaml.cs</w:t>
            </w:r>
            <w:proofErr w:type="spellEnd"/>
            <w:r w:rsidRPr="00724F22">
              <w:rPr>
                <w:rStyle w:val="IntenseEmphasis"/>
              </w:rPr>
              <w:t xml:space="preserve"> </w:t>
            </w:r>
            <w:r w:rsidRPr="00724F22">
              <w:rPr>
                <w:rStyle w:val="IntenseEmphasis"/>
              </w:rPr>
              <w:br/>
              <w:t xml:space="preserve">(see </w:t>
            </w:r>
            <w:proofErr w:type="spellStart"/>
            <w:r w:rsidRPr="00724F22">
              <w:rPr>
                <w:rStyle w:val="IntenseEmphasis"/>
              </w:rPr>
              <w:t>IsVisibleChangedHandler</w:t>
            </w:r>
            <w:proofErr w:type="spellEnd"/>
            <w:r w:rsidRPr="00724F22">
              <w:rPr>
                <w:rStyle w:val="IntenseEmphasis"/>
              </w:rPr>
              <w:t xml:space="preserve"> method)</w:t>
            </w:r>
          </w:p>
          <w:p w:rsidR="00724F22" w:rsidRPr="00EC418E" w:rsidRDefault="00724F22" w:rsidP="00B76DF0"/>
          <w:p w:rsidR="00B76DF0" w:rsidRPr="00EC418E" w:rsidRDefault="00B76DF0" w:rsidP="00B76DF0"/>
        </w:tc>
        <w:tc>
          <w:tcPr>
            <w:tcW w:w="2234" w:type="dxa"/>
          </w:tcPr>
          <w:p w:rsidR="004E7E96" w:rsidRDefault="004E7E96" w:rsidP="009B677D">
            <w:pPr>
              <w:jc w:val="right"/>
            </w:pPr>
          </w:p>
          <w:p w:rsidR="004E7E96" w:rsidRDefault="00B66972" w:rsidP="009B677D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376D662" wp14:editId="710B2EDD">
                  <wp:extent cx="1162050" cy="17907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7E96" w:rsidRDefault="004E7E96" w:rsidP="009B677D">
            <w:pPr>
              <w:jc w:val="right"/>
            </w:pPr>
          </w:p>
          <w:p w:rsidR="004E7E96" w:rsidRDefault="004E7E96" w:rsidP="009B677D">
            <w:pPr>
              <w:jc w:val="right"/>
            </w:pPr>
          </w:p>
          <w:p w:rsidR="004E7E96" w:rsidRDefault="004E7E96" w:rsidP="009B677D">
            <w:pPr>
              <w:jc w:val="right"/>
            </w:pPr>
          </w:p>
          <w:p w:rsidR="004E7E96" w:rsidRDefault="004E7E96" w:rsidP="009B677D">
            <w:pPr>
              <w:jc w:val="right"/>
            </w:pPr>
          </w:p>
          <w:p w:rsidR="004E7E96" w:rsidRDefault="004E7E96" w:rsidP="009B677D">
            <w:pPr>
              <w:jc w:val="right"/>
            </w:pPr>
          </w:p>
          <w:p w:rsidR="004E7E96" w:rsidRDefault="004E7E96" w:rsidP="009B677D">
            <w:pPr>
              <w:jc w:val="right"/>
            </w:pPr>
          </w:p>
          <w:p w:rsidR="004E7E96" w:rsidRDefault="004E7E96" w:rsidP="009B677D">
            <w:pPr>
              <w:jc w:val="right"/>
            </w:pPr>
          </w:p>
          <w:p w:rsidR="004E7E96" w:rsidRDefault="004E7E96" w:rsidP="009B677D">
            <w:pPr>
              <w:jc w:val="right"/>
            </w:pPr>
          </w:p>
          <w:p w:rsidR="004E7E96" w:rsidRDefault="004E7E96" w:rsidP="009B677D">
            <w:pPr>
              <w:jc w:val="right"/>
            </w:pPr>
          </w:p>
          <w:p w:rsidR="006365DB" w:rsidRPr="00EC418E" w:rsidRDefault="004E7E96" w:rsidP="009B677D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171575" cy="866775"/>
                  <wp:effectExtent l="19050" t="0" r="9525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365DB" w:rsidRPr="00EC418E">
              <w:br/>
            </w:r>
          </w:p>
        </w:tc>
      </w:tr>
      <w:tr w:rsidR="00D56894" w:rsidRPr="00EC418E" w:rsidTr="00FD1D9A">
        <w:trPr>
          <w:cantSplit/>
        </w:trPr>
        <w:tc>
          <w:tcPr>
            <w:tcW w:w="7054" w:type="dxa"/>
          </w:tcPr>
          <w:p w:rsidR="00D56894" w:rsidRDefault="00D56894" w:rsidP="00FD1D9A">
            <w:pPr>
              <w:pStyle w:val="Heading2"/>
              <w:outlineLvl w:val="1"/>
            </w:pPr>
            <w:r>
              <w:lastRenderedPageBreak/>
              <w:t xml:space="preserve">Localization and </w:t>
            </w:r>
            <w:r w:rsidR="006D16B5">
              <w:t>l</w:t>
            </w:r>
            <w:r>
              <w:t>anguage selector</w:t>
            </w:r>
          </w:p>
          <w:p w:rsidR="00D56894" w:rsidRDefault="00D56894" w:rsidP="00FD1D9A">
            <w:r>
              <w:t>The Writer application is localized in English and German. The user can select the language in the menu.</w:t>
            </w:r>
          </w:p>
          <w:p w:rsidR="00D56894" w:rsidRDefault="00D56894" w:rsidP="00FD1D9A"/>
          <w:p w:rsidR="00D56894" w:rsidRDefault="00D56894" w:rsidP="00FD1D9A">
            <w:r>
              <w:t xml:space="preserve">The language commands call the </w:t>
            </w:r>
            <w:proofErr w:type="spellStart"/>
            <w:r>
              <w:t>SelectLanguage</w:t>
            </w:r>
            <w:proofErr w:type="spellEnd"/>
            <w:r>
              <w:t xml:space="preserve"> method.</w:t>
            </w:r>
          </w:p>
          <w:p w:rsidR="00D56894" w:rsidRDefault="00D56894" w:rsidP="00FD1D9A"/>
          <w:p w:rsidR="00D56894" w:rsidRPr="009A2D79" w:rsidRDefault="00D56894" w:rsidP="00FD1D9A">
            <w:pPr>
              <w:rPr>
                <w:rStyle w:val="IntenseEmphasis"/>
              </w:rPr>
            </w:pPr>
            <w:proofErr w:type="spellStart"/>
            <w:r w:rsidRPr="009A2D79">
              <w:rPr>
                <w:rStyle w:val="IntenseEmphasis"/>
              </w:rPr>
              <w:t>Writer.Applications</w:t>
            </w:r>
            <w:proofErr w:type="spellEnd"/>
            <w:r w:rsidRPr="009A2D79">
              <w:rPr>
                <w:rStyle w:val="IntenseEmphasis"/>
              </w:rPr>
              <w:t>/</w:t>
            </w:r>
            <w:proofErr w:type="spellStart"/>
            <w:r w:rsidRPr="009A2D79">
              <w:rPr>
                <w:rStyle w:val="IntenseEmphasis"/>
              </w:rPr>
              <w:t>ViewModels</w:t>
            </w:r>
            <w:proofErr w:type="spellEnd"/>
            <w:r w:rsidRPr="009A2D79">
              <w:rPr>
                <w:rStyle w:val="IntenseEmphasis"/>
              </w:rPr>
              <w:t>/</w:t>
            </w:r>
            <w:proofErr w:type="spellStart"/>
            <w:r w:rsidR="00164052">
              <w:rPr>
                <w:rStyle w:val="IntenseEmphasis"/>
              </w:rPr>
              <w:t>Shell</w:t>
            </w:r>
            <w:r w:rsidRPr="009A2D79">
              <w:rPr>
                <w:rStyle w:val="IntenseEmphasis"/>
              </w:rPr>
              <w:t>ViewModel.cs</w:t>
            </w:r>
            <w:proofErr w:type="spellEnd"/>
            <w:r w:rsidRPr="009A2D79">
              <w:rPr>
                <w:rStyle w:val="IntenseEmphasis"/>
              </w:rPr>
              <w:t xml:space="preserve"> </w:t>
            </w:r>
            <w:r w:rsidRPr="009A2D79">
              <w:rPr>
                <w:rStyle w:val="IntenseEmphasis"/>
              </w:rPr>
              <w:br/>
              <w:t xml:space="preserve">(see </w:t>
            </w:r>
            <w:proofErr w:type="spellStart"/>
            <w:r w:rsidRPr="009A2D79">
              <w:rPr>
                <w:rStyle w:val="IntenseEmphasis"/>
              </w:rPr>
              <w:t>SelectLanguage</w:t>
            </w:r>
            <w:proofErr w:type="spellEnd"/>
            <w:r w:rsidRPr="009A2D79">
              <w:rPr>
                <w:rStyle w:val="IntenseEmphasis"/>
              </w:rPr>
              <w:t xml:space="preserve"> method)</w:t>
            </w:r>
          </w:p>
          <w:p w:rsidR="00D56894" w:rsidRDefault="00D56894" w:rsidP="00FD1D9A"/>
          <w:p w:rsidR="00D56894" w:rsidRDefault="00D56894" w:rsidP="00FD1D9A">
            <w:r>
              <w:t xml:space="preserve">The user is asked to restart the application. The </w:t>
            </w:r>
            <w:proofErr w:type="spellStart"/>
            <w:r>
              <w:t>ApplicationController</w:t>
            </w:r>
            <w:proofErr w:type="spellEnd"/>
            <w:r>
              <w:t xml:space="preserve"> is responsible to save the language setting.</w:t>
            </w:r>
          </w:p>
          <w:p w:rsidR="00D56894" w:rsidRDefault="00D56894" w:rsidP="00FD1D9A"/>
          <w:p w:rsidR="00D56894" w:rsidRPr="009A2D79" w:rsidRDefault="00D56894" w:rsidP="00FD1D9A">
            <w:pPr>
              <w:rPr>
                <w:rStyle w:val="IntenseEmphasis"/>
              </w:rPr>
            </w:pPr>
            <w:proofErr w:type="spellStart"/>
            <w:r w:rsidRPr="009A2D79">
              <w:rPr>
                <w:rStyle w:val="IntenseEmphasis"/>
              </w:rPr>
              <w:t>Writer.Applications</w:t>
            </w:r>
            <w:proofErr w:type="spellEnd"/>
            <w:r w:rsidRPr="009A2D79">
              <w:rPr>
                <w:rStyle w:val="IntenseEmphasis"/>
              </w:rPr>
              <w:t>/Controllers/</w:t>
            </w:r>
            <w:proofErr w:type="spellStart"/>
            <w:r w:rsidRPr="009A2D79">
              <w:rPr>
                <w:rStyle w:val="IntenseEmphasis"/>
              </w:rPr>
              <w:t>ApplicationController</w:t>
            </w:r>
            <w:r>
              <w:rPr>
                <w:rStyle w:val="IntenseEmphasis"/>
              </w:rPr>
              <w:t>.cs</w:t>
            </w:r>
            <w:proofErr w:type="spellEnd"/>
            <w:r w:rsidRPr="009A2D79">
              <w:rPr>
                <w:rStyle w:val="IntenseEmphasis"/>
              </w:rPr>
              <w:t xml:space="preserve"> </w:t>
            </w:r>
            <w:r w:rsidRPr="009A2D79">
              <w:rPr>
                <w:rStyle w:val="IntenseEmphasis"/>
              </w:rPr>
              <w:br/>
              <w:t>(see Shutdown method)</w:t>
            </w:r>
          </w:p>
          <w:p w:rsidR="00D56894" w:rsidRDefault="00D56894" w:rsidP="00FD1D9A"/>
          <w:p w:rsidR="00D56894" w:rsidRDefault="00D56894" w:rsidP="00FD1D9A">
            <w:r>
              <w:t xml:space="preserve">The next time the application starts the </w:t>
            </w:r>
            <w:proofErr w:type="spellStart"/>
            <w:r>
              <w:t>ApplicationController</w:t>
            </w:r>
            <w:proofErr w:type="spellEnd"/>
            <w:r>
              <w:t xml:space="preserve"> initializes the saved language settings.</w:t>
            </w:r>
          </w:p>
          <w:p w:rsidR="00D56894" w:rsidRDefault="00D56894" w:rsidP="00FD1D9A"/>
          <w:p w:rsidR="00D56894" w:rsidRPr="00625D56" w:rsidRDefault="00D56894" w:rsidP="00FD1D9A">
            <w:pPr>
              <w:rPr>
                <w:rStyle w:val="IntenseEmphasis"/>
              </w:rPr>
            </w:pPr>
            <w:proofErr w:type="spellStart"/>
            <w:r w:rsidRPr="00625D56">
              <w:rPr>
                <w:rStyle w:val="IntenseEmphasis"/>
              </w:rPr>
              <w:t>Writer.Applications</w:t>
            </w:r>
            <w:proofErr w:type="spellEnd"/>
            <w:r w:rsidRPr="00625D56">
              <w:rPr>
                <w:rStyle w:val="IntenseEmphasis"/>
              </w:rPr>
              <w:t>/Controllers/</w:t>
            </w:r>
            <w:proofErr w:type="spellStart"/>
            <w:r w:rsidRPr="00625D56">
              <w:rPr>
                <w:rStyle w:val="IntenseEmphasis"/>
              </w:rPr>
              <w:t>ApplicationController</w:t>
            </w:r>
            <w:r>
              <w:rPr>
                <w:rStyle w:val="IntenseEmphasis"/>
              </w:rPr>
              <w:t>.cs</w:t>
            </w:r>
            <w:proofErr w:type="spellEnd"/>
            <w:r w:rsidRPr="00625D56">
              <w:rPr>
                <w:rStyle w:val="IntenseEmphasis"/>
              </w:rPr>
              <w:t xml:space="preserve"> </w:t>
            </w:r>
            <w:r w:rsidRPr="00625D56">
              <w:rPr>
                <w:rStyle w:val="IntenseEmphasis"/>
              </w:rPr>
              <w:br/>
              <w:t xml:space="preserve">(see </w:t>
            </w:r>
            <w:proofErr w:type="spellStart"/>
            <w:r w:rsidRPr="00625D56">
              <w:rPr>
                <w:rStyle w:val="IntenseEmphasis"/>
              </w:rPr>
              <w:t>InitializeCultures</w:t>
            </w:r>
            <w:proofErr w:type="spellEnd"/>
            <w:r w:rsidRPr="00625D56">
              <w:rPr>
                <w:rStyle w:val="IntenseEmphasis"/>
              </w:rPr>
              <w:t xml:space="preserve"> method)</w:t>
            </w:r>
          </w:p>
          <w:p w:rsidR="00D56894" w:rsidRDefault="00D56894" w:rsidP="00FD1D9A"/>
          <w:p w:rsidR="00D56894" w:rsidRDefault="00D56894" w:rsidP="00FD1D9A">
            <w:r>
              <w:t>and</w:t>
            </w:r>
          </w:p>
          <w:p w:rsidR="00D56894" w:rsidRDefault="00D56894" w:rsidP="00FD1D9A"/>
          <w:p w:rsidR="00D56894" w:rsidRPr="00625D56" w:rsidRDefault="00D56894" w:rsidP="00FD1D9A">
            <w:pPr>
              <w:rPr>
                <w:rStyle w:val="IntenseEmphasis"/>
              </w:rPr>
            </w:pPr>
            <w:proofErr w:type="spellStart"/>
            <w:r w:rsidRPr="00625D56">
              <w:rPr>
                <w:rStyle w:val="IntenseEmphasis"/>
              </w:rPr>
              <w:t>Writer.Presentation</w:t>
            </w:r>
            <w:proofErr w:type="spellEnd"/>
            <w:r w:rsidRPr="00625D56">
              <w:rPr>
                <w:rStyle w:val="IntenseEmphasis"/>
              </w:rPr>
              <w:t>/Services/</w:t>
            </w:r>
            <w:proofErr w:type="spellStart"/>
            <w:r w:rsidRPr="00625D56">
              <w:rPr>
                <w:rStyle w:val="IntenseEmphasis"/>
              </w:rPr>
              <w:t>PresentationService</w:t>
            </w:r>
            <w:r>
              <w:rPr>
                <w:rStyle w:val="IntenseEmphasis"/>
              </w:rPr>
              <w:t>.cs</w:t>
            </w:r>
            <w:proofErr w:type="spellEnd"/>
            <w:r w:rsidRPr="00625D56">
              <w:rPr>
                <w:rStyle w:val="IntenseEmphasis"/>
              </w:rPr>
              <w:t xml:space="preserve"> </w:t>
            </w:r>
            <w:r w:rsidRPr="00625D56">
              <w:rPr>
                <w:rStyle w:val="IntenseEmphasis"/>
              </w:rPr>
              <w:br/>
              <w:t xml:space="preserve">(see </w:t>
            </w:r>
            <w:proofErr w:type="spellStart"/>
            <w:r w:rsidRPr="00625D56">
              <w:rPr>
                <w:rStyle w:val="IntenseEmphasis"/>
              </w:rPr>
              <w:t>InitializeCultures</w:t>
            </w:r>
            <w:proofErr w:type="spellEnd"/>
            <w:r w:rsidRPr="00625D56">
              <w:rPr>
                <w:rStyle w:val="IntenseEmphasis"/>
              </w:rPr>
              <w:t xml:space="preserve"> method)</w:t>
            </w:r>
          </w:p>
          <w:p w:rsidR="00D56894" w:rsidRDefault="00D56894" w:rsidP="00FD1D9A"/>
          <w:p w:rsidR="00D56894" w:rsidRPr="009A2D79" w:rsidRDefault="00D56894" w:rsidP="00FD1D9A"/>
        </w:tc>
        <w:tc>
          <w:tcPr>
            <w:tcW w:w="2234" w:type="dxa"/>
          </w:tcPr>
          <w:p w:rsidR="00D56894" w:rsidRDefault="00D56894" w:rsidP="00FD1D9A">
            <w:pPr>
              <w:jc w:val="right"/>
            </w:pPr>
          </w:p>
          <w:p w:rsidR="003B0EB5" w:rsidRDefault="00164052" w:rsidP="00FD1D9A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EA179EF" wp14:editId="03CF90FB">
                  <wp:extent cx="1162050" cy="23622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0EB5" w:rsidRDefault="003B0EB5" w:rsidP="00FD1D9A">
            <w:pPr>
              <w:jc w:val="right"/>
            </w:pPr>
          </w:p>
          <w:p w:rsidR="003B0EB5" w:rsidRDefault="003B0EB5" w:rsidP="00FD1D9A">
            <w:pPr>
              <w:jc w:val="right"/>
            </w:pPr>
          </w:p>
          <w:p w:rsidR="003B0EB5" w:rsidRPr="00EC418E" w:rsidRDefault="003B0EB5" w:rsidP="00164052">
            <w:pPr>
              <w:jc w:val="center"/>
            </w:pPr>
          </w:p>
        </w:tc>
      </w:tr>
      <w:tr w:rsidR="00FE0241" w:rsidRPr="00EC418E" w:rsidTr="00724F22">
        <w:trPr>
          <w:cantSplit/>
        </w:trPr>
        <w:tc>
          <w:tcPr>
            <w:tcW w:w="7054" w:type="dxa"/>
          </w:tcPr>
          <w:p w:rsidR="00FE0241" w:rsidRPr="00EC418E" w:rsidRDefault="00FE0241" w:rsidP="00724F22">
            <w:pPr>
              <w:pStyle w:val="Heading2"/>
              <w:outlineLvl w:val="1"/>
            </w:pPr>
            <w:r w:rsidRPr="00EC418E">
              <w:t>Save and restore the window location and size</w:t>
            </w:r>
          </w:p>
          <w:p w:rsidR="00FE0241" w:rsidRPr="00EC418E" w:rsidRDefault="00FE0241" w:rsidP="00724F22">
            <w:r w:rsidRPr="00EC418E">
              <w:t>The sample application remembers its window location and the size when it is closed. This is done via an application setting.</w:t>
            </w:r>
            <w:r w:rsidRPr="00EC418E">
              <w:br/>
            </w:r>
          </w:p>
          <w:p w:rsidR="00FE0241" w:rsidRPr="00EC418E" w:rsidRDefault="00FE0241" w:rsidP="00724F22">
            <w:pPr>
              <w:rPr>
                <w:rStyle w:val="IntenseEmphasis"/>
              </w:rPr>
            </w:pPr>
            <w:proofErr w:type="spellStart"/>
            <w:r>
              <w:rPr>
                <w:rStyle w:val="IntenseEmphasis"/>
              </w:rPr>
              <w:t>Writer</w:t>
            </w:r>
            <w:r w:rsidRPr="00EC418E">
              <w:rPr>
                <w:rStyle w:val="IntenseEmphasis"/>
              </w:rPr>
              <w:t>.Applications</w:t>
            </w:r>
            <w:proofErr w:type="spellEnd"/>
            <w:r w:rsidRPr="00EC418E">
              <w:rPr>
                <w:rStyle w:val="IntenseEmphasis"/>
              </w:rPr>
              <w:t>/</w:t>
            </w:r>
            <w:proofErr w:type="spellStart"/>
            <w:r w:rsidRPr="00EC418E">
              <w:rPr>
                <w:rStyle w:val="IntenseEmphasis"/>
              </w:rPr>
              <w:t>ViewModels</w:t>
            </w:r>
            <w:proofErr w:type="spellEnd"/>
            <w:r w:rsidRPr="00EC418E">
              <w:rPr>
                <w:rStyle w:val="IntenseEmphasis"/>
              </w:rPr>
              <w:t>/</w:t>
            </w:r>
            <w:proofErr w:type="spellStart"/>
            <w:r w:rsidRPr="00EC418E">
              <w:rPr>
                <w:rStyle w:val="IntenseEmphasis"/>
              </w:rPr>
              <w:t>ShellViewModel.cs</w:t>
            </w:r>
            <w:proofErr w:type="spellEnd"/>
            <w:r w:rsidRPr="00EC418E">
              <w:rPr>
                <w:rStyle w:val="IntenseEmphasis"/>
              </w:rPr>
              <w:t xml:space="preserve"> </w:t>
            </w:r>
            <w:r w:rsidRPr="00EC418E">
              <w:rPr>
                <w:rStyle w:val="IntenseEmphasis"/>
              </w:rPr>
              <w:br/>
              <w:t xml:space="preserve">(see </w:t>
            </w:r>
            <w:proofErr w:type="spellStart"/>
            <w:r w:rsidRPr="00EC418E">
              <w:rPr>
                <w:rStyle w:val="IntenseEmphasis"/>
              </w:rPr>
              <w:t>ViewClosed</w:t>
            </w:r>
            <w:proofErr w:type="spellEnd"/>
            <w:r w:rsidRPr="00EC418E">
              <w:rPr>
                <w:rStyle w:val="IntenseEmphasis"/>
              </w:rPr>
              <w:t xml:space="preserve"> method)</w:t>
            </w:r>
            <w:r w:rsidRPr="00EC418E">
              <w:rPr>
                <w:rStyle w:val="IntenseEmphasis"/>
              </w:rPr>
              <w:br/>
            </w:r>
          </w:p>
          <w:p w:rsidR="00FE0241" w:rsidRPr="00EC418E" w:rsidRDefault="00FE0241" w:rsidP="00724F22">
            <w:r w:rsidRPr="00EC418E">
              <w:t xml:space="preserve">The </w:t>
            </w:r>
            <w:proofErr w:type="spellStart"/>
            <w:r w:rsidRPr="00EC418E">
              <w:t>ApplicationController</w:t>
            </w:r>
            <w:proofErr w:type="spellEnd"/>
            <w:r w:rsidRPr="00EC418E">
              <w:t xml:space="preserve"> is responsible to save the settings.</w:t>
            </w:r>
            <w:r w:rsidRPr="00EC418E">
              <w:br/>
            </w:r>
          </w:p>
          <w:p w:rsidR="00FE0241" w:rsidRPr="00EC418E" w:rsidRDefault="00FE0241" w:rsidP="00724F22">
            <w:pPr>
              <w:rPr>
                <w:rStyle w:val="IntenseEmphasis"/>
              </w:rPr>
            </w:pPr>
            <w:proofErr w:type="spellStart"/>
            <w:r>
              <w:rPr>
                <w:rStyle w:val="IntenseEmphasis"/>
              </w:rPr>
              <w:t>Writer</w:t>
            </w:r>
            <w:r w:rsidRPr="00EC418E">
              <w:rPr>
                <w:rStyle w:val="IntenseEmphasis"/>
              </w:rPr>
              <w:t>.Applications</w:t>
            </w:r>
            <w:proofErr w:type="spellEnd"/>
            <w:r w:rsidRPr="00EC418E">
              <w:rPr>
                <w:rStyle w:val="IntenseEmphasis"/>
              </w:rPr>
              <w:t>/Controllers/</w:t>
            </w:r>
            <w:proofErr w:type="spellStart"/>
            <w:r w:rsidRPr="00EC418E">
              <w:rPr>
                <w:rStyle w:val="IntenseEmphasis"/>
              </w:rPr>
              <w:t>ApplicationController.cs</w:t>
            </w:r>
            <w:proofErr w:type="spellEnd"/>
            <w:r w:rsidRPr="00EC418E">
              <w:rPr>
                <w:rStyle w:val="IntenseEmphasis"/>
              </w:rPr>
              <w:t xml:space="preserve"> </w:t>
            </w:r>
            <w:r w:rsidRPr="00EC418E">
              <w:rPr>
                <w:rStyle w:val="IntenseEmphasis"/>
              </w:rPr>
              <w:br/>
              <w:t>(see Shutdown method)</w:t>
            </w:r>
            <w:r w:rsidRPr="00EC418E">
              <w:rPr>
                <w:rStyle w:val="IntenseEmphasis"/>
              </w:rPr>
              <w:br/>
            </w:r>
          </w:p>
          <w:p w:rsidR="00FE0241" w:rsidRPr="00EC418E" w:rsidRDefault="00FE0241" w:rsidP="00724F22">
            <w:r w:rsidRPr="00EC418E">
              <w:t>The next time the application starts it tries to restore the saved window location and size.</w:t>
            </w:r>
            <w:r w:rsidRPr="00EC418E">
              <w:br/>
            </w:r>
          </w:p>
          <w:p w:rsidR="00FE0241" w:rsidRPr="00EC418E" w:rsidRDefault="00FE0241" w:rsidP="00724F22">
            <w:pPr>
              <w:rPr>
                <w:rStyle w:val="IntenseEmphasis"/>
              </w:rPr>
            </w:pPr>
            <w:proofErr w:type="spellStart"/>
            <w:r>
              <w:rPr>
                <w:rStyle w:val="IntenseEmphasis"/>
              </w:rPr>
              <w:t>Writer</w:t>
            </w:r>
            <w:r w:rsidRPr="00EC418E">
              <w:rPr>
                <w:rStyle w:val="IntenseEmphasis"/>
              </w:rPr>
              <w:t>.Applications</w:t>
            </w:r>
            <w:proofErr w:type="spellEnd"/>
            <w:r w:rsidRPr="00EC418E">
              <w:rPr>
                <w:rStyle w:val="IntenseEmphasis"/>
              </w:rPr>
              <w:t>/</w:t>
            </w:r>
            <w:proofErr w:type="spellStart"/>
            <w:r w:rsidRPr="00EC418E">
              <w:rPr>
                <w:rStyle w:val="IntenseEmphasis"/>
              </w:rPr>
              <w:t>ViewModels</w:t>
            </w:r>
            <w:proofErr w:type="spellEnd"/>
            <w:r w:rsidRPr="00EC418E">
              <w:rPr>
                <w:rStyle w:val="IntenseEmphasis"/>
              </w:rPr>
              <w:t>/</w:t>
            </w:r>
            <w:proofErr w:type="spellStart"/>
            <w:r w:rsidRPr="00EC418E">
              <w:rPr>
                <w:rStyle w:val="IntenseEmphasis"/>
              </w:rPr>
              <w:t>ShellViewModel.cs</w:t>
            </w:r>
            <w:proofErr w:type="spellEnd"/>
            <w:r w:rsidRPr="00EC418E">
              <w:rPr>
                <w:rStyle w:val="IntenseEmphasis"/>
              </w:rPr>
              <w:t xml:space="preserve"> </w:t>
            </w:r>
            <w:r w:rsidRPr="00EC418E">
              <w:rPr>
                <w:rStyle w:val="IntenseEmphasis"/>
              </w:rPr>
              <w:br/>
              <w:t>(see constructor)</w:t>
            </w:r>
            <w:bookmarkStart w:id="0" w:name="_GoBack"/>
            <w:bookmarkEnd w:id="0"/>
          </w:p>
          <w:p w:rsidR="00FE0241" w:rsidRPr="00EC418E" w:rsidRDefault="00FE0241" w:rsidP="00724F22"/>
          <w:p w:rsidR="00FE0241" w:rsidRPr="00EC418E" w:rsidRDefault="00FE0241" w:rsidP="00724F22"/>
        </w:tc>
        <w:tc>
          <w:tcPr>
            <w:tcW w:w="2234" w:type="dxa"/>
          </w:tcPr>
          <w:p w:rsidR="00FE0241" w:rsidRPr="00EC418E" w:rsidRDefault="00FE0241" w:rsidP="00724F22">
            <w:pPr>
              <w:jc w:val="right"/>
            </w:pPr>
            <w:r w:rsidRPr="00EC418E">
              <w:br/>
            </w:r>
            <w:r w:rsidRPr="00EC418E">
              <w:rPr>
                <w:noProof/>
              </w:rPr>
              <w:drawing>
                <wp:inline distT="0" distB="0" distL="0" distR="0">
                  <wp:extent cx="1162050" cy="2752725"/>
                  <wp:effectExtent l="19050" t="0" r="0" b="0"/>
                  <wp:docPr id="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275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0452" w:rsidRPr="00EC418E" w:rsidRDefault="00420452" w:rsidP="00CD76BD"/>
    <w:sectPr w:rsidR="00420452" w:rsidRPr="00EC418E" w:rsidSect="00153955">
      <w:footerReference w:type="default" r:id="rId3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8A8" w:rsidRDefault="00A628A8" w:rsidP="00EC418E">
      <w:pPr>
        <w:spacing w:after="0" w:line="240" w:lineRule="auto"/>
      </w:pPr>
      <w:r>
        <w:separator/>
      </w:r>
    </w:p>
  </w:endnote>
  <w:endnote w:type="continuationSeparator" w:id="0">
    <w:p w:rsidR="00A628A8" w:rsidRDefault="00A628A8" w:rsidP="00EC4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9385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9A2D79" w:rsidRDefault="000340C6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EC418E">
          <w:rPr>
            <w:color w:val="808080" w:themeColor="background1" w:themeShade="80"/>
          </w:rPr>
          <w:fldChar w:fldCharType="begin"/>
        </w:r>
        <w:r w:rsidR="009A2D79" w:rsidRPr="00EC418E">
          <w:rPr>
            <w:color w:val="808080" w:themeColor="background1" w:themeShade="80"/>
          </w:rPr>
          <w:instrText xml:space="preserve"> PAGE   \* MERGEFORMAT </w:instrText>
        </w:r>
        <w:r w:rsidRPr="00EC418E">
          <w:rPr>
            <w:color w:val="808080" w:themeColor="background1" w:themeShade="80"/>
          </w:rPr>
          <w:fldChar w:fldCharType="separate"/>
        </w:r>
        <w:r w:rsidR="00164052">
          <w:rPr>
            <w:noProof/>
            <w:color w:val="808080" w:themeColor="background1" w:themeShade="80"/>
          </w:rPr>
          <w:t>2</w:t>
        </w:r>
        <w:r w:rsidRPr="00EC418E">
          <w:rPr>
            <w:color w:val="808080" w:themeColor="background1" w:themeShade="80"/>
          </w:rPr>
          <w:fldChar w:fldCharType="end"/>
        </w:r>
      </w:p>
    </w:sdtContent>
  </w:sdt>
  <w:p w:rsidR="009A2D79" w:rsidRDefault="009A2D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8A8" w:rsidRDefault="00A628A8" w:rsidP="00EC418E">
      <w:pPr>
        <w:spacing w:after="0" w:line="240" w:lineRule="auto"/>
      </w:pPr>
      <w:r>
        <w:separator/>
      </w:r>
    </w:p>
  </w:footnote>
  <w:footnote w:type="continuationSeparator" w:id="0">
    <w:p w:rsidR="00A628A8" w:rsidRDefault="00A628A8" w:rsidP="00EC4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9726B"/>
    <w:multiLevelType w:val="hybridMultilevel"/>
    <w:tmpl w:val="9FEED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D46C9"/>
    <w:multiLevelType w:val="hybridMultilevel"/>
    <w:tmpl w:val="B28E8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269EE"/>
    <w:multiLevelType w:val="hybridMultilevel"/>
    <w:tmpl w:val="218E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A2EF4"/>
    <w:multiLevelType w:val="hybridMultilevel"/>
    <w:tmpl w:val="14B6E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D4618E"/>
    <w:multiLevelType w:val="hybridMultilevel"/>
    <w:tmpl w:val="8FD8E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3C5BAC"/>
    <w:multiLevelType w:val="hybridMultilevel"/>
    <w:tmpl w:val="27A8E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1F0815"/>
    <w:multiLevelType w:val="multilevel"/>
    <w:tmpl w:val="83E0AA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BE5310"/>
    <w:multiLevelType w:val="hybridMultilevel"/>
    <w:tmpl w:val="83E0A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7345A6"/>
    <w:multiLevelType w:val="hybridMultilevel"/>
    <w:tmpl w:val="87485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6CCA"/>
    <w:rsid w:val="00020136"/>
    <w:rsid w:val="000340C6"/>
    <w:rsid w:val="0004287C"/>
    <w:rsid w:val="00075D7A"/>
    <w:rsid w:val="000861EB"/>
    <w:rsid w:val="0009686C"/>
    <w:rsid w:val="000D0758"/>
    <w:rsid w:val="00153955"/>
    <w:rsid w:val="00164052"/>
    <w:rsid w:val="001930FF"/>
    <w:rsid w:val="001C1276"/>
    <w:rsid w:val="001D22DF"/>
    <w:rsid w:val="001E1A21"/>
    <w:rsid w:val="002518BC"/>
    <w:rsid w:val="00256858"/>
    <w:rsid w:val="002608F7"/>
    <w:rsid w:val="0026403A"/>
    <w:rsid w:val="00264B33"/>
    <w:rsid w:val="00265DD5"/>
    <w:rsid w:val="002828EE"/>
    <w:rsid w:val="002C2C0E"/>
    <w:rsid w:val="002D62D4"/>
    <w:rsid w:val="002E07B3"/>
    <w:rsid w:val="002E66DB"/>
    <w:rsid w:val="00327106"/>
    <w:rsid w:val="003274FB"/>
    <w:rsid w:val="00371748"/>
    <w:rsid w:val="003B0EB5"/>
    <w:rsid w:val="003B5110"/>
    <w:rsid w:val="003C06ED"/>
    <w:rsid w:val="003F03AC"/>
    <w:rsid w:val="003F7999"/>
    <w:rsid w:val="004145A1"/>
    <w:rsid w:val="00420452"/>
    <w:rsid w:val="00426EFD"/>
    <w:rsid w:val="004339EF"/>
    <w:rsid w:val="004431C7"/>
    <w:rsid w:val="00481823"/>
    <w:rsid w:val="004D2F64"/>
    <w:rsid w:val="004E7E96"/>
    <w:rsid w:val="004F7385"/>
    <w:rsid w:val="0054572A"/>
    <w:rsid w:val="00561953"/>
    <w:rsid w:val="00586BD8"/>
    <w:rsid w:val="00594769"/>
    <w:rsid w:val="005F4265"/>
    <w:rsid w:val="005F576A"/>
    <w:rsid w:val="006022EA"/>
    <w:rsid w:val="00617362"/>
    <w:rsid w:val="006223FC"/>
    <w:rsid w:val="00625D56"/>
    <w:rsid w:val="006365DB"/>
    <w:rsid w:val="00643543"/>
    <w:rsid w:val="00652359"/>
    <w:rsid w:val="0066021C"/>
    <w:rsid w:val="006666F2"/>
    <w:rsid w:val="006A157D"/>
    <w:rsid w:val="006A18F6"/>
    <w:rsid w:val="006D16B5"/>
    <w:rsid w:val="006E429B"/>
    <w:rsid w:val="007020FE"/>
    <w:rsid w:val="00712C65"/>
    <w:rsid w:val="00724F22"/>
    <w:rsid w:val="007311F5"/>
    <w:rsid w:val="007545ED"/>
    <w:rsid w:val="007563D9"/>
    <w:rsid w:val="00771BFB"/>
    <w:rsid w:val="007B234D"/>
    <w:rsid w:val="007C2E36"/>
    <w:rsid w:val="007C5A9F"/>
    <w:rsid w:val="007D0ACF"/>
    <w:rsid w:val="007D59AC"/>
    <w:rsid w:val="00816CCA"/>
    <w:rsid w:val="008174B0"/>
    <w:rsid w:val="00817E09"/>
    <w:rsid w:val="00831D2F"/>
    <w:rsid w:val="00857D28"/>
    <w:rsid w:val="00871E78"/>
    <w:rsid w:val="00877AF8"/>
    <w:rsid w:val="00887103"/>
    <w:rsid w:val="008A589A"/>
    <w:rsid w:val="008C24BE"/>
    <w:rsid w:val="008C786A"/>
    <w:rsid w:val="008E0FF7"/>
    <w:rsid w:val="008E3C3E"/>
    <w:rsid w:val="008F0C71"/>
    <w:rsid w:val="00904320"/>
    <w:rsid w:val="009128CE"/>
    <w:rsid w:val="0095094D"/>
    <w:rsid w:val="0098519E"/>
    <w:rsid w:val="00995631"/>
    <w:rsid w:val="009A2D79"/>
    <w:rsid w:val="009B677D"/>
    <w:rsid w:val="009F71AF"/>
    <w:rsid w:val="00A4317F"/>
    <w:rsid w:val="00A519B3"/>
    <w:rsid w:val="00A628A8"/>
    <w:rsid w:val="00A6485D"/>
    <w:rsid w:val="00A75B1B"/>
    <w:rsid w:val="00A77174"/>
    <w:rsid w:val="00AB6ACC"/>
    <w:rsid w:val="00AC47D3"/>
    <w:rsid w:val="00AD4BB6"/>
    <w:rsid w:val="00AD79CC"/>
    <w:rsid w:val="00B11080"/>
    <w:rsid w:val="00B30156"/>
    <w:rsid w:val="00B34029"/>
    <w:rsid w:val="00B66972"/>
    <w:rsid w:val="00B76DF0"/>
    <w:rsid w:val="00B878D3"/>
    <w:rsid w:val="00BC3839"/>
    <w:rsid w:val="00BD5761"/>
    <w:rsid w:val="00BE10FC"/>
    <w:rsid w:val="00BE38FF"/>
    <w:rsid w:val="00BE42F2"/>
    <w:rsid w:val="00BF130E"/>
    <w:rsid w:val="00C05F1C"/>
    <w:rsid w:val="00C12038"/>
    <w:rsid w:val="00C24308"/>
    <w:rsid w:val="00C357A1"/>
    <w:rsid w:val="00C94B4E"/>
    <w:rsid w:val="00C96D36"/>
    <w:rsid w:val="00CC2A36"/>
    <w:rsid w:val="00CD2BF7"/>
    <w:rsid w:val="00CD76BD"/>
    <w:rsid w:val="00D312EC"/>
    <w:rsid w:val="00D56894"/>
    <w:rsid w:val="00D84D41"/>
    <w:rsid w:val="00DA626A"/>
    <w:rsid w:val="00DD5801"/>
    <w:rsid w:val="00DE3E72"/>
    <w:rsid w:val="00E13003"/>
    <w:rsid w:val="00E20B5B"/>
    <w:rsid w:val="00E21BFE"/>
    <w:rsid w:val="00E2674D"/>
    <w:rsid w:val="00E35CB9"/>
    <w:rsid w:val="00E418F2"/>
    <w:rsid w:val="00E45A35"/>
    <w:rsid w:val="00E500F0"/>
    <w:rsid w:val="00E531B0"/>
    <w:rsid w:val="00E62BF5"/>
    <w:rsid w:val="00E80316"/>
    <w:rsid w:val="00E813AF"/>
    <w:rsid w:val="00E83CAF"/>
    <w:rsid w:val="00EB6842"/>
    <w:rsid w:val="00EC418E"/>
    <w:rsid w:val="00ED6309"/>
    <w:rsid w:val="00EE04BE"/>
    <w:rsid w:val="00EE4B12"/>
    <w:rsid w:val="00F03DFF"/>
    <w:rsid w:val="00F65F40"/>
    <w:rsid w:val="00F94ADB"/>
    <w:rsid w:val="00FE0241"/>
    <w:rsid w:val="00FE0A56"/>
    <w:rsid w:val="00FE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3F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761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3AC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0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B76DF0"/>
    <w:rPr>
      <w:bCs/>
      <w:i/>
      <w:iCs/>
      <w:color w:val="984806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E83C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3C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65F4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D57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57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76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5F40"/>
    <w:rPr>
      <w:color w:val="0000FF" w:themeColor="hyperlink"/>
      <w:u w:val="single"/>
    </w:rPr>
  </w:style>
  <w:style w:type="paragraph" w:customStyle="1" w:styleId="StyleAfter0ptLinespacingsingle">
    <w:name w:val="Style After:  0 pt Line spacing:  single"/>
    <w:basedOn w:val="Normal"/>
    <w:rsid w:val="003F03AC"/>
    <w:pPr>
      <w:spacing w:after="240" w:line="240" w:lineRule="auto"/>
    </w:pPr>
    <w:rPr>
      <w:rFonts w:eastAsia="Times New Roman" w:cs="Times New Roman"/>
      <w:szCs w:val="20"/>
    </w:rPr>
  </w:style>
  <w:style w:type="table" w:styleId="TableGrid">
    <w:name w:val="Table Grid"/>
    <w:basedOn w:val="TableNormal"/>
    <w:uiPriority w:val="59"/>
    <w:rsid w:val="006365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C4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418E"/>
  </w:style>
  <w:style w:type="paragraph" w:styleId="Footer">
    <w:name w:val="footer"/>
    <w:basedOn w:val="Normal"/>
    <w:link w:val="FooterChar"/>
    <w:uiPriority w:val="99"/>
    <w:unhideWhenUsed/>
    <w:rsid w:val="00EC4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18E"/>
  </w:style>
  <w:style w:type="character" w:styleId="FollowedHyperlink">
    <w:name w:val="FollowedHyperlink"/>
    <w:basedOn w:val="DefaultParagraphFont"/>
    <w:uiPriority w:val="99"/>
    <w:semiHidden/>
    <w:unhideWhenUsed/>
    <w:rsid w:val="0002013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hyperlink" Target="http://waf.codeplex.com/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Codeplex\Waf-Temp\Documentation\BookLibrary\Word%202010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31A55-9A8C-47E7-A910-F9469EB96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2010.dotx</Template>
  <TotalTime>1177</TotalTime>
  <Pages>12</Pages>
  <Words>1723</Words>
  <Characters>9823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WAF Writer</vt:lpstr>
      <vt:lpstr/>
    </vt:vector>
  </TitlesOfParts>
  <Company/>
  <LinksUpToDate>false</LinksUpToDate>
  <CharactersWithSpaces>11523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Waf Writer</dc:title>
  <dc:subject>WPF Application Framework (WAF)</dc:subject>
  <dc:creator>Jürgen Berchtel</dc:creator>
  <cp:lastModifiedBy>Jürgen Berchtel</cp:lastModifiedBy>
  <cp:revision>88</cp:revision>
  <cp:lastPrinted>2011-09-19T08:47:00Z</cp:lastPrinted>
  <dcterms:created xsi:type="dcterms:W3CDTF">2011-08-27T10:17:00Z</dcterms:created>
  <dcterms:modified xsi:type="dcterms:W3CDTF">2013-08-16T08:59:00Z</dcterms:modified>
</cp:coreProperties>
</file>