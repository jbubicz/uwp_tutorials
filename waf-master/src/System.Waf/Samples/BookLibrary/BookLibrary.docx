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316" w:rsidRPr="00EC418E" w:rsidRDefault="00F90382" w:rsidP="00E83CAF">
      <w:pPr>
        <w:pStyle w:val="Title"/>
      </w:pPr>
      <w:proofErr w:type="spellStart"/>
      <w:r>
        <w:t>W</w:t>
      </w:r>
      <w:r w:rsidR="00142DBD">
        <w:t>af</w:t>
      </w:r>
      <w:proofErr w:type="spellEnd"/>
      <w:r>
        <w:t xml:space="preserve"> </w:t>
      </w:r>
      <w:r w:rsidR="00816CCA" w:rsidRPr="00EC418E">
        <w:t>Book</w:t>
      </w:r>
      <w:r w:rsidR="00F472C9">
        <w:t xml:space="preserve"> </w:t>
      </w:r>
      <w:r w:rsidR="00816CCA" w:rsidRPr="00EC418E">
        <w:t>Library</w:t>
      </w:r>
    </w:p>
    <w:p w:rsidR="00BD5761" w:rsidRPr="00EC418E" w:rsidRDefault="00BD5761" w:rsidP="00BD5761">
      <w:pPr>
        <w:pStyle w:val="Subtitle"/>
      </w:pPr>
      <w:r w:rsidRPr="00EC418E">
        <w:t>WPF Application Framework (WAF)</w:t>
      </w:r>
    </w:p>
    <w:p w:rsidR="00BD5761" w:rsidRPr="00EC418E" w:rsidRDefault="00BD5761" w:rsidP="00E83CAF">
      <w:pPr>
        <w:pStyle w:val="Heading1"/>
      </w:pPr>
      <w:r w:rsidRPr="00EC418E">
        <w:t>Introduction</w:t>
      </w:r>
    </w:p>
    <w:p w:rsidR="00BD5761" w:rsidRPr="00EC418E" w:rsidRDefault="00DA072D" w:rsidP="00BD5761">
      <w:r>
        <w:t>The Book</w:t>
      </w:r>
      <w:r w:rsidR="00F472C9">
        <w:t xml:space="preserve"> </w:t>
      </w:r>
      <w:r>
        <w:t>Library s</w:t>
      </w:r>
      <w:r w:rsidR="00BD5761" w:rsidRPr="00EC418E">
        <w:t>ample</w:t>
      </w:r>
      <w:r>
        <w:t xml:space="preserve"> application</w:t>
      </w:r>
      <w:r w:rsidR="00BD5761" w:rsidRPr="00EC418E">
        <w:t xml:space="preserve"> shows how to use the WPF Application Framework (WAF) in a data oriented application.</w:t>
      </w:r>
    </w:p>
    <w:p w:rsidR="00BD5761" w:rsidRPr="00EC418E" w:rsidRDefault="005F6013" w:rsidP="00BD5761">
      <w:r>
        <w:rPr>
          <w:noProof/>
        </w:rPr>
        <w:drawing>
          <wp:inline distT="0" distB="0" distL="0" distR="0">
            <wp:extent cx="5753100" cy="3905250"/>
            <wp:effectExtent l="0" t="0" r="0" b="0"/>
            <wp:docPr id="1" name="Picture 1" descr="D:\Dev\Codeplex\Waf-Temp\Documentation\BookLibrary\2.5\Book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Codeplex\Waf-Temp\Documentation\BookLibrary\2.5\BookLibr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05250"/>
                    </a:xfrm>
                    <a:prstGeom prst="rect">
                      <a:avLst/>
                    </a:prstGeom>
                    <a:noFill/>
                    <a:ln>
                      <a:noFill/>
                    </a:ln>
                  </pic:spPr>
                </pic:pic>
              </a:graphicData>
            </a:graphic>
          </wp:inline>
        </w:drawing>
      </w:r>
    </w:p>
    <w:p w:rsidR="00F65F40" w:rsidRPr="00EC418E" w:rsidRDefault="00F65F40" w:rsidP="00BD5761">
      <w:r w:rsidRPr="00EC418E">
        <w:t>Th</w:t>
      </w:r>
      <w:r w:rsidR="00E13003" w:rsidRPr="00EC418E">
        <w:t>is</w:t>
      </w:r>
      <w:r w:rsidRPr="00EC418E">
        <w:t xml:space="preserve"> </w:t>
      </w:r>
      <w:r w:rsidR="00E13003" w:rsidRPr="00EC418E">
        <w:t>s</w:t>
      </w:r>
      <w:r w:rsidRPr="00EC418E">
        <w:t>ample</w:t>
      </w:r>
      <w:r w:rsidR="00E13003" w:rsidRPr="00EC418E">
        <w:t xml:space="preserve"> application</w:t>
      </w:r>
      <w:r w:rsidRPr="00EC418E">
        <w:t xml:space="preserve"> is part of the WPF Application Framework (WAF) </w:t>
      </w:r>
      <w:hyperlink r:id="rId10" w:history="1">
        <w:r w:rsidRPr="00EC418E">
          <w:rPr>
            <w:rStyle w:val="Hyperlink"/>
          </w:rPr>
          <w:t>download</w:t>
        </w:r>
      </w:hyperlink>
      <w:r w:rsidRPr="00EC418E">
        <w:t>.</w:t>
      </w:r>
    </w:p>
    <w:p w:rsidR="00C05F1C" w:rsidRPr="00EC418E" w:rsidRDefault="00C05F1C" w:rsidP="00C05F1C">
      <w:pPr>
        <w:pStyle w:val="Heading1"/>
      </w:pPr>
      <w:r w:rsidRPr="00EC418E">
        <w:t>Run the sample</w:t>
      </w:r>
    </w:p>
    <w:p w:rsidR="00441522" w:rsidRDefault="00C05F1C" w:rsidP="00C05F1C">
      <w:pPr>
        <w:pStyle w:val="ListParagraph"/>
        <w:numPr>
          <w:ilvl w:val="0"/>
          <w:numId w:val="4"/>
        </w:numPr>
      </w:pPr>
      <w:r w:rsidRPr="00EC418E">
        <w:t xml:space="preserve">Open the </w:t>
      </w:r>
      <w:proofErr w:type="spellStart"/>
      <w:r w:rsidRPr="00EC418E">
        <w:t>WpfApplicationFramework</w:t>
      </w:r>
      <w:proofErr w:type="spellEnd"/>
      <w:r w:rsidRPr="00EC418E">
        <w:t xml:space="preserve"> solution.</w:t>
      </w:r>
      <w:r w:rsidR="00441522">
        <w:br/>
      </w:r>
    </w:p>
    <w:p w:rsidR="00C05F1C" w:rsidRPr="00EC418E" w:rsidRDefault="00441522" w:rsidP="00C05F1C">
      <w:pPr>
        <w:pStyle w:val="ListParagraph"/>
        <w:numPr>
          <w:ilvl w:val="0"/>
          <w:numId w:val="4"/>
        </w:numPr>
      </w:pPr>
      <w:r>
        <w:t>Build the solution.</w:t>
      </w:r>
      <w:r w:rsidR="00F65F40" w:rsidRPr="00EC418E">
        <w:br/>
      </w:r>
    </w:p>
    <w:p w:rsidR="00F65F40" w:rsidRPr="00EC418E" w:rsidRDefault="00C05F1C" w:rsidP="00F65F40">
      <w:pPr>
        <w:pStyle w:val="ListParagraph"/>
        <w:numPr>
          <w:ilvl w:val="0"/>
          <w:numId w:val="4"/>
        </w:numPr>
      </w:pPr>
      <w:r w:rsidRPr="00EC418E">
        <w:t xml:space="preserve">Set the </w:t>
      </w:r>
      <w:proofErr w:type="spellStart"/>
      <w:r w:rsidRPr="00EC418E">
        <w:t>BookLibrary.</w:t>
      </w:r>
      <w:r w:rsidR="008F28EC">
        <w:t>Library.</w:t>
      </w:r>
      <w:r w:rsidRPr="00EC418E">
        <w:t>Presentation</w:t>
      </w:r>
      <w:proofErr w:type="spellEnd"/>
      <w:r w:rsidRPr="00EC418E">
        <w:t xml:space="preserve"> project as </w:t>
      </w:r>
      <w:proofErr w:type="spellStart"/>
      <w:r w:rsidRPr="00EC418E">
        <w:t>StartUp</w:t>
      </w:r>
      <w:proofErr w:type="spellEnd"/>
      <w:r w:rsidRPr="00EC418E">
        <w:t xml:space="preserve"> project and start it in Debug mode.</w:t>
      </w:r>
    </w:p>
    <w:p w:rsidR="003F03AC" w:rsidRPr="00EC418E" w:rsidRDefault="003F03AC">
      <w:r w:rsidRPr="00EC418E">
        <w:br w:type="page"/>
      </w:r>
    </w:p>
    <w:p w:rsidR="00F65F40" w:rsidRPr="00EC418E" w:rsidRDefault="00F65F40" w:rsidP="00E83CAF">
      <w:pPr>
        <w:pStyle w:val="Heading1"/>
      </w:pPr>
      <w:r w:rsidRPr="00EC418E">
        <w:lastRenderedPageBreak/>
        <w:t>Highlights</w:t>
      </w:r>
    </w:p>
    <w:p w:rsidR="000D13AE" w:rsidRDefault="00F94ADB" w:rsidP="005F6013">
      <w:pPr>
        <w:pStyle w:val="ListParagraph"/>
        <w:numPr>
          <w:ilvl w:val="0"/>
          <w:numId w:val="6"/>
        </w:numPr>
      </w:pPr>
      <w:r w:rsidRPr="00EC418E">
        <w:t xml:space="preserve">Layered Architecture and </w:t>
      </w:r>
      <w:r w:rsidR="00B32EC5">
        <w:t xml:space="preserve">usage of </w:t>
      </w:r>
      <w:r w:rsidRPr="00EC418E">
        <w:t>the Model-View-</w:t>
      </w:r>
      <w:proofErr w:type="spellStart"/>
      <w:r w:rsidRPr="00EC418E">
        <w:t>ViewModel</w:t>
      </w:r>
      <w:proofErr w:type="spellEnd"/>
      <w:r w:rsidRPr="00EC418E">
        <w:t xml:space="preserve"> pattern (MVVM).</w:t>
      </w:r>
      <w:r w:rsidR="000D13AE">
        <w:br/>
      </w:r>
    </w:p>
    <w:p w:rsidR="00F65F40" w:rsidRPr="00EC418E" w:rsidRDefault="000D13AE" w:rsidP="005F6013">
      <w:pPr>
        <w:pStyle w:val="ListParagraph"/>
        <w:numPr>
          <w:ilvl w:val="0"/>
          <w:numId w:val="6"/>
        </w:numPr>
      </w:pPr>
      <w:r>
        <w:t>Usage of an Extension. This Extension is optional and can be deactivated via configuration file.</w:t>
      </w:r>
      <w:r w:rsidR="005F6013">
        <w:br/>
      </w:r>
      <w:r w:rsidR="005F6013">
        <w:br/>
      </w:r>
      <w:r w:rsidR="005F6013">
        <w:rPr>
          <w:noProof/>
        </w:rPr>
        <w:drawing>
          <wp:inline distT="0" distB="0" distL="0" distR="0">
            <wp:extent cx="46863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884" t="6087" r="2500" b="3043"/>
                    <a:stretch/>
                  </pic:blipFill>
                  <pic:spPr bwMode="auto">
                    <a:xfrm>
                      <a:off x="0" y="0"/>
                      <a:ext cx="4686300" cy="3981450"/>
                    </a:xfrm>
                    <a:prstGeom prst="rect">
                      <a:avLst/>
                    </a:prstGeom>
                    <a:noFill/>
                    <a:ln>
                      <a:noFill/>
                    </a:ln>
                    <a:extLst>
                      <a:ext uri="{53640926-AAD7-44D8-BBD7-CCE9431645EC}">
                        <a14:shadowObscured xmlns:a14="http://schemas.microsoft.com/office/drawing/2010/main"/>
                      </a:ext>
                    </a:extLst>
                  </pic:spPr>
                </pic:pic>
              </a:graphicData>
            </a:graphic>
          </wp:inline>
        </w:drawing>
      </w:r>
      <w:r w:rsidR="00F94ADB" w:rsidRPr="00EC418E">
        <w:br/>
      </w:r>
    </w:p>
    <w:p w:rsidR="00F94ADB" w:rsidRPr="00EC418E" w:rsidRDefault="00F94ADB" w:rsidP="00F65F40">
      <w:pPr>
        <w:pStyle w:val="ListParagraph"/>
        <w:numPr>
          <w:ilvl w:val="0"/>
          <w:numId w:val="6"/>
        </w:numPr>
      </w:pPr>
      <w:r w:rsidRPr="00EC418E">
        <w:t>The Entity Framework is used in combination with a SQL S</w:t>
      </w:r>
      <w:r w:rsidR="004F6A90">
        <w:t>erver Compact Edition database.</w:t>
      </w:r>
      <w:r w:rsidRPr="00EC418E">
        <w:br/>
      </w:r>
      <w:r w:rsidRPr="00EC418E">
        <w:rPr>
          <w:noProof/>
        </w:rPr>
        <w:drawing>
          <wp:inline distT="0" distB="0" distL="0" distR="0">
            <wp:extent cx="2190750" cy="2247900"/>
            <wp:effectExtent l="19050" t="0" r="0" b="0"/>
            <wp:docPr id="6" name="Picture 6" descr="D:\Dev\Codeplex\Waf-Temp\Documentation\BookLibrary\Server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Codeplex\Waf-Temp\Documentation\BookLibrary\Server Explorer.png"/>
                    <pic:cNvPicPr>
                      <a:picLocks noChangeAspect="1" noChangeArrowheads="1"/>
                    </pic:cNvPicPr>
                  </pic:nvPicPr>
                  <pic:blipFill>
                    <a:blip r:embed="rId12" cstate="print"/>
                    <a:srcRect t="-3965"/>
                    <a:stretch>
                      <a:fillRect/>
                    </a:stretch>
                  </pic:blipFill>
                  <pic:spPr bwMode="auto">
                    <a:xfrm>
                      <a:off x="0" y="0"/>
                      <a:ext cx="2190750" cy="2247900"/>
                    </a:xfrm>
                    <a:prstGeom prst="rect">
                      <a:avLst/>
                    </a:prstGeom>
                    <a:noFill/>
                    <a:ln w="9525">
                      <a:noFill/>
                      <a:miter lim="800000"/>
                      <a:headEnd/>
                      <a:tailEnd/>
                    </a:ln>
                  </pic:spPr>
                </pic:pic>
              </a:graphicData>
            </a:graphic>
          </wp:inline>
        </w:drawing>
      </w:r>
      <w:r w:rsidR="00F87B76">
        <w:br/>
      </w:r>
      <w:r w:rsidRPr="00EC418E">
        <w:br/>
      </w:r>
    </w:p>
    <w:p w:rsidR="00B977ED" w:rsidRDefault="00F94ADB" w:rsidP="00F65F40">
      <w:pPr>
        <w:pStyle w:val="ListParagraph"/>
        <w:numPr>
          <w:ilvl w:val="0"/>
          <w:numId w:val="6"/>
        </w:numPr>
      </w:pPr>
      <w:r w:rsidRPr="00EC418E">
        <w:t xml:space="preserve">The entities provide validation rules which are reflected on the user interface. </w:t>
      </w:r>
      <w:r w:rsidR="00B977ED">
        <w:br/>
      </w:r>
    </w:p>
    <w:p w:rsidR="004F6A90" w:rsidRDefault="00B977ED" w:rsidP="00F65F40">
      <w:pPr>
        <w:pStyle w:val="ListParagraph"/>
        <w:numPr>
          <w:ilvl w:val="0"/>
          <w:numId w:val="6"/>
        </w:numPr>
      </w:pPr>
      <w:r>
        <w:lastRenderedPageBreak/>
        <w:t>The data can be sorted and filtered</w:t>
      </w:r>
      <w:r w:rsidR="004F6A90">
        <w:t xml:space="preserve"> in the </w:t>
      </w:r>
      <w:proofErr w:type="spellStart"/>
      <w:r w:rsidR="004F6A90">
        <w:t>DataGrid</w:t>
      </w:r>
      <w:proofErr w:type="spellEnd"/>
      <w:r>
        <w:t>.</w:t>
      </w:r>
      <w:r w:rsidR="004F6A90">
        <w:br/>
      </w:r>
    </w:p>
    <w:p w:rsidR="005403F3" w:rsidRDefault="004F6A90" w:rsidP="00F65F40">
      <w:pPr>
        <w:pStyle w:val="ListParagraph"/>
        <w:numPr>
          <w:ilvl w:val="0"/>
          <w:numId w:val="6"/>
        </w:numPr>
      </w:pPr>
      <w:r>
        <w:t>Create a new Email when the user clicks on a</w:t>
      </w:r>
      <w:r w:rsidR="00D81173">
        <w:t>n</w:t>
      </w:r>
      <w:r>
        <w:t xml:space="preserve"> email address in the </w:t>
      </w:r>
      <w:proofErr w:type="spellStart"/>
      <w:r>
        <w:t>BookLibrary</w:t>
      </w:r>
      <w:proofErr w:type="spellEnd"/>
      <w:r>
        <w:t xml:space="preserve"> application.</w:t>
      </w:r>
      <w:r w:rsidR="005403F3">
        <w:br/>
      </w:r>
    </w:p>
    <w:p w:rsidR="00F94ADB" w:rsidRPr="00EC418E" w:rsidRDefault="005403F3" w:rsidP="00F65F40">
      <w:pPr>
        <w:pStyle w:val="ListParagraph"/>
        <w:numPr>
          <w:ilvl w:val="0"/>
          <w:numId w:val="6"/>
        </w:numPr>
      </w:pPr>
      <w:r>
        <w:t xml:space="preserve">Create reports via the WPF </w:t>
      </w:r>
      <w:proofErr w:type="spellStart"/>
      <w:r>
        <w:t>FlowDocument</w:t>
      </w:r>
      <w:proofErr w:type="spellEnd"/>
      <w:r>
        <w:t xml:space="preserve"> infrastructure.</w:t>
      </w:r>
      <w:r w:rsidR="00CC311D">
        <w:br/>
      </w:r>
      <w:r w:rsidR="00CC311D">
        <w:br/>
      </w:r>
      <w:r w:rsidR="00CC311D">
        <w:rPr>
          <w:noProof/>
        </w:rPr>
        <w:drawing>
          <wp:inline distT="0" distB="0" distL="0" distR="0">
            <wp:extent cx="5762625" cy="3600450"/>
            <wp:effectExtent l="0" t="0" r="0" b="0"/>
            <wp:docPr id="4" name="Picture 4" descr="D:\Dev\Codeplex\Waf-Temp\Documentation\BookLibrary\2.5\Report Desig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Codeplex\Waf-Temp\Documentation\BookLibrary\2.5\Report Design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r w:rsidR="00F94ADB" w:rsidRPr="00EC418E">
        <w:br/>
      </w:r>
    </w:p>
    <w:p w:rsidR="00F94ADB" w:rsidRPr="00EC418E" w:rsidRDefault="00F94ADB" w:rsidP="00F65F40">
      <w:pPr>
        <w:pStyle w:val="ListParagraph"/>
        <w:numPr>
          <w:ilvl w:val="0"/>
          <w:numId w:val="6"/>
        </w:numPr>
      </w:pPr>
      <w:r w:rsidRPr="00EC418E">
        <w:t>All layers are unit tested. The Domain and Application layer</w:t>
      </w:r>
      <w:r w:rsidR="00C714BB">
        <w:t>s</w:t>
      </w:r>
      <w:r w:rsidRPr="00EC418E">
        <w:t xml:space="preserve"> </w:t>
      </w:r>
      <w:r w:rsidR="00B32EC5">
        <w:t>are completely</w:t>
      </w:r>
      <w:r w:rsidRPr="00EC418E">
        <w:t xml:space="preserve"> tested except the entity framework related code</w:t>
      </w:r>
      <w:r w:rsidR="00B32EC5">
        <w:t>. T</w:t>
      </w:r>
      <w:r w:rsidRPr="00EC418E">
        <w:t>he Presentation layer is partly tested.</w:t>
      </w:r>
      <w:r w:rsidR="00B32EC5">
        <w:br/>
        <w:t>Unit test code coverage:</w:t>
      </w:r>
      <w:r w:rsidR="00627363">
        <w:br/>
      </w:r>
      <w:r w:rsidR="00627363">
        <w:rPr>
          <w:noProof/>
        </w:rPr>
        <w:drawing>
          <wp:inline distT="0" distB="0" distL="0" distR="0" wp14:anchorId="798C34E7" wp14:editId="12D66E0B">
            <wp:extent cx="56197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9750" cy="952500"/>
                    </a:xfrm>
                    <a:prstGeom prst="rect">
                      <a:avLst/>
                    </a:prstGeom>
                  </pic:spPr>
                </pic:pic>
              </a:graphicData>
            </a:graphic>
          </wp:inline>
        </w:drawing>
      </w:r>
    </w:p>
    <w:p w:rsidR="00F65F40" w:rsidRPr="00EC418E" w:rsidRDefault="00F65F40" w:rsidP="00F65F40"/>
    <w:p w:rsidR="00B714EB" w:rsidRDefault="00B714EB">
      <w:pPr>
        <w:rPr>
          <w:rFonts w:asciiTheme="majorHAnsi" w:eastAsiaTheme="majorEastAsia" w:hAnsiTheme="majorHAnsi" w:cstheme="majorBidi"/>
          <w:b/>
          <w:bCs/>
          <w:color w:val="365F91" w:themeColor="accent1" w:themeShade="BF"/>
          <w:sz w:val="28"/>
          <w:szCs w:val="28"/>
        </w:rPr>
      </w:pPr>
      <w:r>
        <w:br w:type="page"/>
      </w:r>
    </w:p>
    <w:p w:rsidR="003274FB" w:rsidRPr="00EC418E" w:rsidRDefault="003274FB" w:rsidP="00E83CAF">
      <w:pPr>
        <w:pStyle w:val="Heading1"/>
      </w:pPr>
      <w:r w:rsidRPr="00EC418E">
        <w:lastRenderedPageBreak/>
        <w:t>Project Structure</w:t>
      </w:r>
    </w:p>
    <w:p w:rsidR="00C714BB" w:rsidRDefault="00C714BB" w:rsidP="003274FB">
      <w:proofErr w:type="spellStart"/>
      <w:proofErr w:type="gramStart"/>
      <w:r>
        <w:t>BookLibrary.Library</w:t>
      </w:r>
      <w:proofErr w:type="spellEnd"/>
      <w:r>
        <w:tab/>
      </w:r>
      <w:r>
        <w:tab/>
        <w:t>The main application.</w:t>
      </w:r>
      <w:proofErr w:type="gramEnd"/>
    </w:p>
    <w:p w:rsidR="00C714BB" w:rsidRDefault="00C714BB" w:rsidP="003274FB">
      <w:proofErr w:type="spellStart"/>
      <w:r>
        <w:t>BookLibrary.Reporting</w:t>
      </w:r>
      <w:proofErr w:type="spellEnd"/>
      <w:r>
        <w:tab/>
      </w:r>
      <w:r>
        <w:tab/>
        <w:t>An extension which provides the Reporting feature.</w:t>
      </w:r>
    </w:p>
    <w:p w:rsidR="00C714BB" w:rsidRDefault="00C714BB" w:rsidP="003274FB"/>
    <w:p w:rsidR="003274FB" w:rsidRPr="00EC418E" w:rsidRDefault="003274FB" w:rsidP="003274FB">
      <w:proofErr w:type="spellStart"/>
      <w:r w:rsidRPr="00EC418E">
        <w:t>BookLibrary.</w:t>
      </w:r>
      <w:r w:rsidR="000A6430">
        <w:t>Library.</w:t>
      </w:r>
      <w:r w:rsidRPr="00EC418E">
        <w:t>Presentation</w:t>
      </w:r>
      <w:proofErr w:type="spellEnd"/>
    </w:p>
    <w:p w:rsidR="003274FB" w:rsidRPr="00EC418E" w:rsidRDefault="003274FB" w:rsidP="003274FB">
      <w:pPr>
        <w:pStyle w:val="ListParagraph"/>
        <w:numPr>
          <w:ilvl w:val="0"/>
          <w:numId w:val="7"/>
        </w:numPr>
      </w:pPr>
      <w:r w:rsidRPr="00EC418E">
        <w:t>Converters</w:t>
      </w:r>
      <w:r w:rsidRPr="00EC418E">
        <w:tab/>
      </w:r>
      <w:r w:rsidRPr="00EC418E">
        <w:tab/>
        <w:t>Value converters</w:t>
      </w:r>
    </w:p>
    <w:p w:rsidR="003274FB" w:rsidRPr="00EC418E" w:rsidRDefault="003274FB" w:rsidP="003274FB">
      <w:pPr>
        <w:pStyle w:val="ListParagraph"/>
        <w:numPr>
          <w:ilvl w:val="0"/>
          <w:numId w:val="7"/>
        </w:numPr>
      </w:pPr>
      <w:proofErr w:type="spellStart"/>
      <w:r w:rsidRPr="00EC418E">
        <w:t>DesignData</w:t>
      </w:r>
      <w:proofErr w:type="spellEnd"/>
      <w:r w:rsidRPr="00EC418E">
        <w:tab/>
      </w:r>
      <w:r w:rsidRPr="00EC418E">
        <w:tab/>
      </w:r>
      <w:r w:rsidR="00A75B1B" w:rsidRPr="00EC418E">
        <w:t>Design time support</w:t>
      </w:r>
    </w:p>
    <w:p w:rsidR="003274FB" w:rsidRPr="00EC418E" w:rsidRDefault="003274FB" w:rsidP="003274FB">
      <w:pPr>
        <w:pStyle w:val="ListParagraph"/>
        <w:numPr>
          <w:ilvl w:val="0"/>
          <w:numId w:val="7"/>
        </w:numPr>
      </w:pPr>
      <w:r w:rsidRPr="00EC418E">
        <w:t>Resources</w:t>
      </w:r>
      <w:r w:rsidRPr="00EC418E">
        <w:tab/>
      </w:r>
      <w:r w:rsidRPr="00EC418E">
        <w:tab/>
        <w:t>ResourceDictionaries, Images, Icons</w:t>
      </w:r>
    </w:p>
    <w:p w:rsidR="003274FB" w:rsidRPr="00EC418E" w:rsidRDefault="003274FB" w:rsidP="003274FB">
      <w:pPr>
        <w:pStyle w:val="ListParagraph"/>
        <w:numPr>
          <w:ilvl w:val="0"/>
          <w:numId w:val="7"/>
        </w:numPr>
      </w:pPr>
      <w:r w:rsidRPr="00EC418E">
        <w:t>Services</w:t>
      </w:r>
      <w:r w:rsidRPr="00EC418E">
        <w:tab/>
      </w:r>
      <w:r w:rsidRPr="00EC418E">
        <w:tab/>
      </w:r>
      <w:r w:rsidR="00A75B1B" w:rsidRPr="00EC418E">
        <w:t>UI service implementations</w:t>
      </w:r>
    </w:p>
    <w:p w:rsidR="003274FB" w:rsidRPr="00EC418E" w:rsidRDefault="003274FB" w:rsidP="003274FB">
      <w:pPr>
        <w:pStyle w:val="ListParagraph"/>
        <w:numPr>
          <w:ilvl w:val="0"/>
          <w:numId w:val="7"/>
        </w:numPr>
      </w:pPr>
      <w:r w:rsidRPr="00EC418E">
        <w:t>Views</w:t>
      </w:r>
      <w:r w:rsidRPr="00EC418E">
        <w:tab/>
      </w:r>
      <w:r w:rsidRPr="00EC418E">
        <w:tab/>
      </w:r>
      <w:r w:rsidRPr="00EC418E">
        <w:tab/>
        <w:t xml:space="preserve">WPF Views (Windows, </w:t>
      </w:r>
      <w:proofErr w:type="spellStart"/>
      <w:r w:rsidRPr="00EC418E">
        <w:t>UserControls</w:t>
      </w:r>
      <w:proofErr w:type="spellEnd"/>
      <w:r w:rsidRPr="00EC418E">
        <w:t>)</w:t>
      </w:r>
    </w:p>
    <w:p w:rsidR="003274FB" w:rsidRPr="00EC418E" w:rsidRDefault="003274FB" w:rsidP="003274FB">
      <w:proofErr w:type="spellStart"/>
      <w:r w:rsidRPr="00EC418E">
        <w:t>BookLibrary.</w:t>
      </w:r>
      <w:r w:rsidR="000A6430">
        <w:t>Library.</w:t>
      </w:r>
      <w:r w:rsidRPr="00EC418E">
        <w:t>Applications</w:t>
      </w:r>
      <w:proofErr w:type="spellEnd"/>
    </w:p>
    <w:p w:rsidR="003274FB" w:rsidRDefault="003274FB" w:rsidP="003274FB">
      <w:pPr>
        <w:pStyle w:val="ListParagraph"/>
        <w:numPr>
          <w:ilvl w:val="0"/>
          <w:numId w:val="8"/>
        </w:numPr>
      </w:pPr>
      <w:r w:rsidRPr="00EC418E">
        <w:t>Controllers</w:t>
      </w:r>
      <w:r w:rsidRPr="00EC418E">
        <w:tab/>
      </w:r>
      <w:r w:rsidRPr="00EC418E">
        <w:tab/>
        <w:t>Use case controllers</w:t>
      </w:r>
    </w:p>
    <w:p w:rsidR="00627363" w:rsidRPr="00EC418E" w:rsidRDefault="00627363" w:rsidP="003274FB">
      <w:pPr>
        <w:pStyle w:val="ListParagraph"/>
        <w:numPr>
          <w:ilvl w:val="0"/>
          <w:numId w:val="8"/>
        </w:numPr>
      </w:pPr>
      <w:r>
        <w:t>Data</w:t>
      </w:r>
      <w:r>
        <w:tab/>
      </w:r>
      <w:r>
        <w:tab/>
      </w:r>
      <w:r>
        <w:tab/>
      </w:r>
      <w:proofErr w:type="spellStart"/>
      <w:r>
        <w:t>DbContext</w:t>
      </w:r>
      <w:proofErr w:type="spellEnd"/>
      <w:r>
        <w:t xml:space="preserve"> and entity mappings</w:t>
      </w:r>
    </w:p>
    <w:p w:rsidR="003274FB" w:rsidRPr="00EC418E" w:rsidRDefault="003274FB" w:rsidP="003274FB">
      <w:pPr>
        <w:pStyle w:val="ListParagraph"/>
        <w:numPr>
          <w:ilvl w:val="0"/>
          <w:numId w:val="8"/>
        </w:numPr>
      </w:pPr>
      <w:proofErr w:type="spellStart"/>
      <w:r w:rsidRPr="00EC418E">
        <w:t>DataModels</w:t>
      </w:r>
      <w:proofErr w:type="spellEnd"/>
      <w:r w:rsidRPr="00EC418E">
        <w:tab/>
      </w:r>
      <w:r w:rsidRPr="00EC418E">
        <w:tab/>
      </w:r>
      <w:proofErr w:type="spellStart"/>
      <w:r w:rsidR="00A75B1B" w:rsidRPr="00EC418E">
        <w:t>DataModels</w:t>
      </w:r>
      <w:proofErr w:type="spellEnd"/>
      <w:r w:rsidR="00A75B1B" w:rsidRPr="00EC418E">
        <w:t xml:space="preserve"> for </w:t>
      </w:r>
      <w:proofErr w:type="spellStart"/>
      <w:r w:rsidR="00A75B1B" w:rsidRPr="00EC418E">
        <w:t>DataTemplates</w:t>
      </w:r>
      <w:proofErr w:type="spellEnd"/>
    </w:p>
    <w:p w:rsidR="003274FB" w:rsidRPr="00EC418E" w:rsidRDefault="003274FB" w:rsidP="003274FB">
      <w:pPr>
        <w:pStyle w:val="ListParagraph"/>
        <w:numPr>
          <w:ilvl w:val="0"/>
          <w:numId w:val="8"/>
        </w:numPr>
      </w:pPr>
      <w:r w:rsidRPr="00EC418E">
        <w:t>Services</w:t>
      </w:r>
      <w:r w:rsidRPr="00EC418E">
        <w:tab/>
      </w:r>
      <w:r w:rsidRPr="00EC418E">
        <w:tab/>
        <w:t>Interfaces and implementation of services</w:t>
      </w:r>
    </w:p>
    <w:p w:rsidR="003274FB" w:rsidRPr="00EC418E" w:rsidRDefault="003274FB" w:rsidP="003274FB">
      <w:pPr>
        <w:pStyle w:val="ListParagraph"/>
        <w:numPr>
          <w:ilvl w:val="0"/>
          <w:numId w:val="8"/>
        </w:numPr>
      </w:pPr>
      <w:proofErr w:type="spellStart"/>
      <w:r w:rsidRPr="00EC418E">
        <w:t>ViewModels</w:t>
      </w:r>
      <w:proofErr w:type="spellEnd"/>
      <w:r w:rsidRPr="00EC418E">
        <w:tab/>
      </w:r>
      <w:r w:rsidRPr="00EC418E">
        <w:tab/>
      </w:r>
      <w:proofErr w:type="spellStart"/>
      <w:r w:rsidRPr="00EC418E">
        <w:t>ViewModels</w:t>
      </w:r>
      <w:proofErr w:type="spellEnd"/>
      <w:r w:rsidRPr="00EC418E">
        <w:t xml:space="preserve"> for</w:t>
      </w:r>
      <w:r w:rsidR="00006DBF">
        <w:t xml:space="preserve"> the</w:t>
      </w:r>
      <w:r w:rsidRPr="00EC418E">
        <w:t xml:space="preserve"> Views</w:t>
      </w:r>
    </w:p>
    <w:p w:rsidR="003274FB" w:rsidRPr="00EC418E" w:rsidRDefault="003274FB" w:rsidP="003274FB">
      <w:pPr>
        <w:pStyle w:val="ListParagraph"/>
        <w:numPr>
          <w:ilvl w:val="0"/>
          <w:numId w:val="8"/>
        </w:numPr>
      </w:pPr>
      <w:r w:rsidRPr="00EC418E">
        <w:t>Views</w:t>
      </w:r>
      <w:r w:rsidRPr="00EC418E">
        <w:tab/>
      </w:r>
      <w:r w:rsidRPr="00EC418E">
        <w:tab/>
      </w:r>
      <w:r w:rsidRPr="00EC418E">
        <w:tab/>
      </w:r>
      <w:r w:rsidR="00A75B1B" w:rsidRPr="00EC418E">
        <w:t>I</w:t>
      </w:r>
      <w:r w:rsidRPr="00EC418E">
        <w:t>nterfaces for the Views</w:t>
      </w:r>
    </w:p>
    <w:p w:rsidR="003274FB" w:rsidRPr="00EC418E" w:rsidRDefault="003274FB" w:rsidP="003274FB">
      <w:proofErr w:type="spellStart"/>
      <w:r w:rsidRPr="00EC418E">
        <w:t>BookLibrary.</w:t>
      </w:r>
      <w:r w:rsidR="000A6430">
        <w:t>Library.</w:t>
      </w:r>
      <w:r w:rsidRPr="00EC418E">
        <w:t>Domain</w:t>
      </w:r>
      <w:proofErr w:type="spellEnd"/>
    </w:p>
    <w:p w:rsidR="003274FB" w:rsidRPr="00EC418E" w:rsidRDefault="003274FB" w:rsidP="003274FB">
      <w:pPr>
        <w:pStyle w:val="ListParagraph"/>
        <w:numPr>
          <w:ilvl w:val="0"/>
          <w:numId w:val="9"/>
        </w:numPr>
      </w:pPr>
      <w:r w:rsidRPr="00EC418E">
        <w:t>(Root)</w:t>
      </w:r>
      <w:r w:rsidRPr="00EC418E">
        <w:tab/>
      </w:r>
      <w:r w:rsidRPr="00EC418E">
        <w:tab/>
      </w:r>
      <w:r w:rsidRPr="00EC418E">
        <w:tab/>
      </w:r>
      <w:r w:rsidR="00627363">
        <w:t>Domain classes</w:t>
      </w:r>
    </w:p>
    <w:p w:rsidR="003274FB" w:rsidRPr="00EC418E" w:rsidRDefault="003274FB" w:rsidP="003274FB">
      <w:pPr>
        <w:pStyle w:val="ListParagraph"/>
        <w:numPr>
          <w:ilvl w:val="0"/>
          <w:numId w:val="9"/>
        </w:numPr>
      </w:pPr>
      <w:r w:rsidRPr="00EC418E">
        <w:t>Resources</w:t>
      </w:r>
      <w:r w:rsidR="007563D9" w:rsidRPr="00EC418E">
        <w:tab/>
      </w:r>
      <w:r w:rsidR="007563D9" w:rsidRPr="00EC418E">
        <w:tab/>
        <w:t>Database file</w:t>
      </w:r>
    </w:p>
    <w:p w:rsidR="000A6430" w:rsidRPr="00EC418E" w:rsidRDefault="000A6430" w:rsidP="000A6430">
      <w:proofErr w:type="spellStart"/>
      <w:r w:rsidRPr="00EC418E">
        <w:t>BookLibrary.</w:t>
      </w:r>
      <w:r>
        <w:t>Reporting.</w:t>
      </w:r>
      <w:r w:rsidRPr="00EC418E">
        <w:t>Presentation</w:t>
      </w:r>
      <w:proofErr w:type="spellEnd"/>
    </w:p>
    <w:p w:rsidR="000A6430" w:rsidRPr="00EC418E" w:rsidRDefault="000A6430" w:rsidP="000A6430">
      <w:pPr>
        <w:pStyle w:val="ListParagraph"/>
        <w:numPr>
          <w:ilvl w:val="0"/>
          <w:numId w:val="10"/>
        </w:numPr>
      </w:pPr>
      <w:r>
        <w:t>Controls</w:t>
      </w:r>
      <w:r w:rsidRPr="00EC418E">
        <w:tab/>
      </w:r>
      <w:r w:rsidRPr="00EC418E">
        <w:tab/>
      </w:r>
      <w:r>
        <w:t>Custom WPF Controls</w:t>
      </w:r>
    </w:p>
    <w:p w:rsidR="000A6430" w:rsidRPr="00EC418E" w:rsidRDefault="000A6430" w:rsidP="000A6430">
      <w:pPr>
        <w:pStyle w:val="ListParagraph"/>
        <w:numPr>
          <w:ilvl w:val="0"/>
          <w:numId w:val="10"/>
        </w:numPr>
      </w:pPr>
      <w:proofErr w:type="spellStart"/>
      <w:r w:rsidRPr="00EC418E">
        <w:t>DesignData</w:t>
      </w:r>
      <w:proofErr w:type="spellEnd"/>
      <w:r w:rsidRPr="00EC418E">
        <w:tab/>
      </w:r>
      <w:r w:rsidRPr="00EC418E">
        <w:tab/>
        <w:t>Design time support</w:t>
      </w:r>
    </w:p>
    <w:p w:rsidR="000A6430" w:rsidRPr="00EC418E" w:rsidRDefault="000A6430" w:rsidP="000A6430">
      <w:pPr>
        <w:pStyle w:val="ListParagraph"/>
        <w:numPr>
          <w:ilvl w:val="0"/>
          <w:numId w:val="10"/>
        </w:numPr>
      </w:pPr>
      <w:r>
        <w:t>Reports</w:t>
      </w:r>
      <w:r w:rsidRPr="00EC418E">
        <w:tab/>
      </w:r>
      <w:r w:rsidRPr="00EC418E">
        <w:tab/>
      </w:r>
      <w:r>
        <w:t>WPF Reports (</w:t>
      </w:r>
      <w:proofErr w:type="spellStart"/>
      <w:r>
        <w:t>FlowDocuments</w:t>
      </w:r>
      <w:proofErr w:type="spellEnd"/>
      <w:r>
        <w:t>)</w:t>
      </w:r>
    </w:p>
    <w:p w:rsidR="000A6430" w:rsidRPr="00EC418E" w:rsidRDefault="000A6430" w:rsidP="000A6430">
      <w:pPr>
        <w:pStyle w:val="ListParagraph"/>
        <w:numPr>
          <w:ilvl w:val="0"/>
          <w:numId w:val="10"/>
        </w:numPr>
      </w:pPr>
      <w:r w:rsidRPr="00EC418E">
        <w:t>Views</w:t>
      </w:r>
      <w:r w:rsidRPr="00EC418E">
        <w:tab/>
      </w:r>
      <w:r w:rsidRPr="00EC418E">
        <w:tab/>
      </w:r>
      <w:r w:rsidRPr="00EC418E">
        <w:tab/>
        <w:t xml:space="preserve">WPF Views (Windows, </w:t>
      </w:r>
      <w:proofErr w:type="spellStart"/>
      <w:r w:rsidRPr="00EC418E">
        <w:t>UserControls</w:t>
      </w:r>
      <w:proofErr w:type="spellEnd"/>
      <w:r w:rsidRPr="00EC418E">
        <w:t>)</w:t>
      </w:r>
    </w:p>
    <w:p w:rsidR="000A6430" w:rsidRPr="00EC418E" w:rsidRDefault="000A6430" w:rsidP="000A6430">
      <w:proofErr w:type="spellStart"/>
      <w:r w:rsidRPr="00EC418E">
        <w:t>BookLibrary.</w:t>
      </w:r>
      <w:r w:rsidR="00A96CCD">
        <w:t>Reporting</w:t>
      </w:r>
      <w:r>
        <w:t>.</w:t>
      </w:r>
      <w:r w:rsidRPr="00EC418E">
        <w:t>Applications</w:t>
      </w:r>
      <w:proofErr w:type="spellEnd"/>
    </w:p>
    <w:p w:rsidR="000A6430" w:rsidRPr="00EC418E" w:rsidRDefault="000A6430" w:rsidP="000A6430">
      <w:pPr>
        <w:pStyle w:val="ListParagraph"/>
        <w:numPr>
          <w:ilvl w:val="0"/>
          <w:numId w:val="8"/>
        </w:numPr>
      </w:pPr>
      <w:r w:rsidRPr="00EC418E">
        <w:t>Controllers</w:t>
      </w:r>
      <w:r w:rsidRPr="00EC418E">
        <w:tab/>
      </w:r>
      <w:r w:rsidRPr="00EC418E">
        <w:tab/>
        <w:t>Use case controllers</w:t>
      </w:r>
    </w:p>
    <w:p w:rsidR="000A6430" w:rsidRDefault="000A6430" w:rsidP="000A6430">
      <w:pPr>
        <w:pStyle w:val="ListParagraph"/>
        <w:numPr>
          <w:ilvl w:val="0"/>
          <w:numId w:val="8"/>
        </w:numPr>
      </w:pPr>
      <w:proofErr w:type="spellStart"/>
      <w:r w:rsidRPr="00EC418E">
        <w:t>DataModels</w:t>
      </w:r>
      <w:proofErr w:type="spellEnd"/>
      <w:r w:rsidRPr="00EC418E">
        <w:tab/>
      </w:r>
      <w:r w:rsidRPr="00EC418E">
        <w:tab/>
      </w:r>
      <w:proofErr w:type="spellStart"/>
      <w:r w:rsidRPr="00EC418E">
        <w:t>DataModels</w:t>
      </w:r>
      <w:proofErr w:type="spellEnd"/>
      <w:r w:rsidRPr="00EC418E">
        <w:t xml:space="preserve"> for </w:t>
      </w:r>
      <w:proofErr w:type="spellStart"/>
      <w:r w:rsidRPr="00EC418E">
        <w:t>DataTemplates</w:t>
      </w:r>
      <w:proofErr w:type="spellEnd"/>
    </w:p>
    <w:p w:rsidR="000A6430" w:rsidRPr="00EC418E" w:rsidRDefault="000A6430" w:rsidP="000A6430">
      <w:pPr>
        <w:pStyle w:val="ListParagraph"/>
        <w:numPr>
          <w:ilvl w:val="0"/>
          <w:numId w:val="8"/>
        </w:numPr>
      </w:pPr>
      <w:r>
        <w:t>Reports</w:t>
      </w:r>
      <w:r>
        <w:tab/>
      </w:r>
      <w:r>
        <w:tab/>
        <w:t>Interfaces for the Reports</w:t>
      </w:r>
    </w:p>
    <w:p w:rsidR="000A6430" w:rsidRPr="00EC418E" w:rsidRDefault="000A6430" w:rsidP="000A6430">
      <w:pPr>
        <w:pStyle w:val="ListParagraph"/>
        <w:numPr>
          <w:ilvl w:val="0"/>
          <w:numId w:val="8"/>
        </w:numPr>
      </w:pPr>
      <w:proofErr w:type="spellStart"/>
      <w:r w:rsidRPr="00EC418E">
        <w:t>ViewModels</w:t>
      </w:r>
      <w:proofErr w:type="spellEnd"/>
      <w:r w:rsidRPr="00EC418E">
        <w:tab/>
      </w:r>
      <w:r w:rsidRPr="00EC418E">
        <w:tab/>
      </w:r>
      <w:proofErr w:type="spellStart"/>
      <w:r w:rsidRPr="00EC418E">
        <w:t>ViewModels</w:t>
      </w:r>
      <w:proofErr w:type="spellEnd"/>
      <w:r w:rsidRPr="00EC418E">
        <w:t xml:space="preserve"> for</w:t>
      </w:r>
      <w:r>
        <w:t xml:space="preserve"> the</w:t>
      </w:r>
      <w:r w:rsidRPr="00EC418E">
        <w:t xml:space="preserve"> Views</w:t>
      </w:r>
    </w:p>
    <w:p w:rsidR="000A6430" w:rsidRPr="00EC418E" w:rsidRDefault="000A6430" w:rsidP="000A6430">
      <w:pPr>
        <w:pStyle w:val="ListParagraph"/>
        <w:numPr>
          <w:ilvl w:val="0"/>
          <w:numId w:val="8"/>
        </w:numPr>
      </w:pPr>
      <w:r w:rsidRPr="00EC418E">
        <w:t>Views</w:t>
      </w:r>
      <w:r w:rsidRPr="00EC418E">
        <w:tab/>
      </w:r>
      <w:r w:rsidRPr="00EC418E">
        <w:tab/>
      </w:r>
      <w:r w:rsidRPr="00EC418E">
        <w:tab/>
        <w:t>Interfaces for the Views</w:t>
      </w:r>
    </w:p>
    <w:p w:rsidR="000A6430" w:rsidRPr="000A6430" w:rsidRDefault="000A6430" w:rsidP="000A6430"/>
    <w:p w:rsidR="00B714EB" w:rsidRDefault="00B714EB">
      <w:pPr>
        <w:rPr>
          <w:rFonts w:asciiTheme="majorHAnsi" w:eastAsiaTheme="majorEastAsia" w:hAnsiTheme="majorHAnsi" w:cstheme="majorBidi"/>
          <w:b/>
          <w:bCs/>
          <w:color w:val="365F91" w:themeColor="accent1" w:themeShade="BF"/>
          <w:sz w:val="28"/>
          <w:szCs w:val="28"/>
        </w:rPr>
      </w:pPr>
      <w:r>
        <w:br w:type="page"/>
      </w:r>
    </w:p>
    <w:p w:rsidR="00EC418E" w:rsidRPr="00EC418E" w:rsidRDefault="00EC418E" w:rsidP="00EC418E">
      <w:pPr>
        <w:pStyle w:val="Heading1"/>
      </w:pPr>
      <w:r w:rsidRPr="00EC418E">
        <w:lastRenderedPageBreak/>
        <w:t>Domain Layer</w:t>
      </w:r>
    </w:p>
    <w:p w:rsidR="00EC418E" w:rsidRPr="00EC418E" w:rsidRDefault="00EC418E" w:rsidP="00EC418E">
      <w:r w:rsidRPr="00EC418E">
        <w:t>BookLibrary</w:t>
      </w:r>
      <w:r w:rsidR="00B714EB">
        <w:t>.Library</w:t>
      </w:r>
      <w:r w:rsidRPr="00EC418E">
        <w:t>.Domain\</w:t>
      </w:r>
      <w:r w:rsidR="00627363">
        <w:t>_Overview.cd</w:t>
      </w:r>
    </w:p>
    <w:p w:rsidR="00EC418E" w:rsidRPr="00EC418E" w:rsidRDefault="00627363" w:rsidP="00EC418E">
      <w:r>
        <w:rPr>
          <w:noProof/>
        </w:rPr>
        <w:drawing>
          <wp:inline distT="0" distB="0" distL="0" distR="0" wp14:anchorId="096AE2C3" wp14:editId="648A0125">
            <wp:extent cx="4523810" cy="33428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810" cy="3342857"/>
                    </a:xfrm>
                    <a:prstGeom prst="rect">
                      <a:avLst/>
                    </a:prstGeom>
                  </pic:spPr>
                </pic:pic>
              </a:graphicData>
            </a:graphic>
          </wp:inline>
        </w:drawing>
      </w:r>
    </w:p>
    <w:p w:rsidR="003F03AC" w:rsidRPr="00EC418E" w:rsidRDefault="003F03AC" w:rsidP="00E83CAF">
      <w:pPr>
        <w:pStyle w:val="Heading1"/>
      </w:pPr>
      <w:r w:rsidRPr="00EC418E">
        <w:lastRenderedPageBreak/>
        <w:t>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548DD4" w:themeColor="text2" w:themeTint="99"/>
        </w:tblBorders>
        <w:tblLook w:val="04A0" w:firstRow="1" w:lastRow="0" w:firstColumn="1" w:lastColumn="0" w:noHBand="0" w:noVBand="1"/>
      </w:tblPr>
      <w:tblGrid>
        <w:gridCol w:w="7054"/>
        <w:gridCol w:w="2234"/>
      </w:tblGrid>
      <w:tr w:rsidR="00E637B3" w:rsidRPr="00EC418E" w:rsidTr="00B76DF0">
        <w:trPr>
          <w:cantSplit/>
        </w:trPr>
        <w:tc>
          <w:tcPr>
            <w:tcW w:w="7054" w:type="dxa"/>
          </w:tcPr>
          <w:p w:rsidR="00E637B3" w:rsidRDefault="00761C7F" w:rsidP="006365DB">
            <w:pPr>
              <w:pStyle w:val="Heading2"/>
              <w:outlineLvl w:val="1"/>
            </w:pPr>
            <w:r>
              <w:t>Reporting</w:t>
            </w:r>
            <w:r w:rsidR="00E637B3">
              <w:t xml:space="preserve"> Extension</w:t>
            </w:r>
          </w:p>
          <w:p w:rsidR="00E637B3" w:rsidRDefault="00E637B3" w:rsidP="00E637B3">
            <w:r>
              <w:t xml:space="preserve">The </w:t>
            </w:r>
            <w:proofErr w:type="spellStart"/>
            <w:r>
              <w:t>BookLibrary</w:t>
            </w:r>
            <w:proofErr w:type="spellEnd"/>
            <w:r>
              <w:t xml:space="preserve"> application comes with the </w:t>
            </w:r>
            <w:r w:rsidR="00496176">
              <w:t>R</w:t>
            </w:r>
            <w:r>
              <w:t xml:space="preserve">eporting extension. When it is activated then it extends the application by the reporting feature. The activation is done in the </w:t>
            </w:r>
            <w:proofErr w:type="spellStart"/>
            <w:r>
              <w:t>BookLibrary.exe.config</w:t>
            </w:r>
            <w:proofErr w:type="spellEnd"/>
            <w:r>
              <w:t xml:space="preserve"> file or during development in the </w:t>
            </w:r>
            <w:proofErr w:type="spellStart"/>
            <w:r>
              <w:t>App.config</w:t>
            </w:r>
            <w:proofErr w:type="spellEnd"/>
            <w:r>
              <w:t xml:space="preserve"> file.</w:t>
            </w:r>
          </w:p>
          <w:p w:rsidR="00E637B3" w:rsidRDefault="00E637B3" w:rsidP="00E637B3"/>
          <w:p w:rsidR="00E637B3" w:rsidRDefault="00E637B3" w:rsidP="00E637B3">
            <w:proofErr w:type="spellStart"/>
            <w:r w:rsidRPr="00EC418E">
              <w:rPr>
                <w:rStyle w:val="IntenseEmphasis"/>
              </w:rPr>
              <w:t>BookLibrary</w:t>
            </w:r>
            <w:r>
              <w:rPr>
                <w:rStyle w:val="IntenseEmphasis"/>
              </w:rPr>
              <w:t>.Library</w:t>
            </w:r>
            <w:r w:rsidRPr="00EC418E">
              <w:rPr>
                <w:rStyle w:val="IntenseEmphasis"/>
              </w:rPr>
              <w:t>.</w:t>
            </w:r>
            <w:r>
              <w:rPr>
                <w:rStyle w:val="IntenseEmphasis"/>
              </w:rPr>
              <w:t>Presentation</w:t>
            </w:r>
            <w:proofErr w:type="spellEnd"/>
            <w:r w:rsidRPr="00EC418E">
              <w:rPr>
                <w:rStyle w:val="IntenseEmphasis"/>
              </w:rPr>
              <w:t>/</w:t>
            </w:r>
            <w:proofErr w:type="spellStart"/>
            <w:r>
              <w:rPr>
                <w:rStyle w:val="IntenseEmphasis"/>
              </w:rPr>
              <w:t>App</w:t>
            </w:r>
            <w:r w:rsidRPr="00EC418E">
              <w:rPr>
                <w:rStyle w:val="IntenseEmphasis"/>
              </w:rPr>
              <w:t>.</w:t>
            </w:r>
            <w:r>
              <w:rPr>
                <w:rStyle w:val="IntenseEmphasis"/>
              </w:rPr>
              <w:t>config</w:t>
            </w:r>
            <w:proofErr w:type="spellEnd"/>
            <w:r w:rsidRPr="00EC418E">
              <w:rPr>
                <w:rStyle w:val="IntenseEmphasis"/>
              </w:rPr>
              <w:t xml:space="preserve"> (see </w:t>
            </w:r>
            <w:proofErr w:type="spellStart"/>
            <w:r>
              <w:rPr>
                <w:rStyle w:val="IntenseEmphasis"/>
              </w:rPr>
              <w:t>ModuleAssemblies</w:t>
            </w:r>
            <w:proofErr w:type="spellEnd"/>
            <w:r w:rsidRPr="00EC418E">
              <w:rPr>
                <w:rStyle w:val="IntenseEmphasis"/>
              </w:rPr>
              <w:t>)</w:t>
            </w:r>
            <w:r w:rsidRPr="00EC418E">
              <w:rPr>
                <w:rStyle w:val="IntenseEmphasis"/>
              </w:rPr>
              <w:br/>
            </w:r>
          </w:p>
          <w:p w:rsidR="00E637B3" w:rsidRDefault="00E637B3" w:rsidP="00E637B3">
            <w:r>
              <w:t xml:space="preserve">In the </w:t>
            </w:r>
            <w:proofErr w:type="spellStart"/>
            <w:r>
              <w:t>config</w:t>
            </w:r>
            <w:proofErr w:type="spellEnd"/>
            <w:r>
              <w:t xml:space="preserve"> file the extension assemblies are added.</w:t>
            </w:r>
            <w:r w:rsidR="00496176">
              <w:t xml:space="preserve"> The bootstrapping code was adapted to load the extension assemblies as well.</w:t>
            </w:r>
          </w:p>
          <w:p w:rsidR="00496176" w:rsidRDefault="00496176" w:rsidP="00E637B3"/>
          <w:p w:rsidR="00496176" w:rsidRDefault="00496176" w:rsidP="00E637B3">
            <w:proofErr w:type="spellStart"/>
            <w:r w:rsidRPr="00EC418E">
              <w:rPr>
                <w:rStyle w:val="IntenseEmphasis"/>
              </w:rPr>
              <w:t>BookLibrary</w:t>
            </w:r>
            <w:r>
              <w:rPr>
                <w:rStyle w:val="IntenseEmphasis"/>
              </w:rPr>
              <w:t>.Library</w:t>
            </w:r>
            <w:r w:rsidRPr="00EC418E">
              <w:rPr>
                <w:rStyle w:val="IntenseEmphasis"/>
              </w:rPr>
              <w:t>.</w:t>
            </w:r>
            <w:r>
              <w:rPr>
                <w:rStyle w:val="IntenseEmphasis"/>
              </w:rPr>
              <w:t>Presentation</w:t>
            </w:r>
            <w:proofErr w:type="spellEnd"/>
            <w:r w:rsidRPr="00EC418E">
              <w:rPr>
                <w:rStyle w:val="IntenseEmphasis"/>
              </w:rPr>
              <w:t>/</w:t>
            </w:r>
            <w:proofErr w:type="spellStart"/>
            <w:r>
              <w:rPr>
                <w:rStyle w:val="IntenseEmphasis"/>
              </w:rPr>
              <w:t>App</w:t>
            </w:r>
            <w:r w:rsidRPr="00EC418E">
              <w:rPr>
                <w:rStyle w:val="IntenseEmphasis"/>
              </w:rPr>
              <w:t>.</w:t>
            </w:r>
            <w:r>
              <w:rPr>
                <w:rStyle w:val="IntenseEmphasis"/>
              </w:rPr>
              <w:t>xaml.cs</w:t>
            </w:r>
            <w:proofErr w:type="spellEnd"/>
            <w:r>
              <w:rPr>
                <w:rStyle w:val="IntenseEmphasis"/>
              </w:rPr>
              <w:t xml:space="preserve"> </w:t>
            </w:r>
            <w:r w:rsidRPr="00EC418E">
              <w:rPr>
                <w:rStyle w:val="IntenseEmphasis"/>
              </w:rPr>
              <w:t xml:space="preserve">(see </w:t>
            </w:r>
            <w:proofErr w:type="spellStart"/>
            <w:r>
              <w:rPr>
                <w:rStyle w:val="IntenseEmphasis"/>
              </w:rPr>
              <w:t>OnStartup</w:t>
            </w:r>
            <w:proofErr w:type="spellEnd"/>
            <w:r>
              <w:rPr>
                <w:rStyle w:val="IntenseEmphasis"/>
              </w:rPr>
              <w:t xml:space="preserve"> method</w:t>
            </w:r>
            <w:r w:rsidRPr="00EC418E">
              <w:rPr>
                <w:rStyle w:val="IntenseEmphasis"/>
              </w:rPr>
              <w:t>)</w:t>
            </w:r>
          </w:p>
          <w:p w:rsidR="00496176" w:rsidRDefault="00496176" w:rsidP="00E637B3"/>
          <w:p w:rsidR="00496176" w:rsidRDefault="00496176" w:rsidP="00E637B3">
            <w:r>
              <w:t xml:space="preserve">The extension integrates its feature via the </w:t>
            </w:r>
            <w:proofErr w:type="spellStart"/>
            <w:r>
              <w:t>ShellService</w:t>
            </w:r>
            <w:proofErr w:type="spellEnd"/>
            <w:r>
              <w:t xml:space="preserve"> into the user interface.</w:t>
            </w:r>
          </w:p>
          <w:p w:rsidR="00496176" w:rsidRDefault="00496176" w:rsidP="00E637B3"/>
          <w:p w:rsidR="00496176" w:rsidRDefault="00496176" w:rsidP="00E637B3">
            <w:r w:rsidRPr="00EC418E">
              <w:rPr>
                <w:rStyle w:val="IntenseEmphasis"/>
              </w:rPr>
              <w:t>BookLibrary</w:t>
            </w:r>
            <w:r>
              <w:rPr>
                <w:rStyle w:val="IntenseEmphasis"/>
              </w:rPr>
              <w:t>.Reporting</w:t>
            </w:r>
            <w:r w:rsidRPr="00EC418E">
              <w:rPr>
                <w:rStyle w:val="IntenseEmphasis"/>
              </w:rPr>
              <w:t>.</w:t>
            </w:r>
            <w:r>
              <w:rPr>
                <w:rStyle w:val="IntenseEmphasis"/>
              </w:rPr>
              <w:t>Applications</w:t>
            </w:r>
            <w:r w:rsidRPr="00EC418E">
              <w:rPr>
                <w:rStyle w:val="IntenseEmphasis"/>
              </w:rPr>
              <w:t>/</w:t>
            </w:r>
            <w:r>
              <w:rPr>
                <w:rStyle w:val="IntenseEmphasis"/>
              </w:rPr>
              <w:t>C</w:t>
            </w:r>
            <w:r w:rsidR="004C487C">
              <w:rPr>
                <w:rStyle w:val="IntenseEmphasis"/>
              </w:rPr>
              <w:t>ontrollers/ModuleController.cs</w:t>
            </w:r>
            <w:r w:rsidR="004C487C">
              <w:rPr>
                <w:rStyle w:val="IntenseEmphasis"/>
              </w:rPr>
              <w:br/>
            </w:r>
            <w:r w:rsidRPr="00EC418E">
              <w:rPr>
                <w:rStyle w:val="IntenseEmphasis"/>
              </w:rPr>
              <w:t xml:space="preserve">(see </w:t>
            </w:r>
            <w:r>
              <w:rPr>
                <w:rStyle w:val="IntenseEmphasis"/>
              </w:rPr>
              <w:t>Initialize method</w:t>
            </w:r>
            <w:r w:rsidRPr="00EC418E">
              <w:rPr>
                <w:rStyle w:val="IntenseEmphasis"/>
              </w:rPr>
              <w:t>)</w:t>
            </w:r>
          </w:p>
          <w:p w:rsidR="00496176" w:rsidRDefault="00496176" w:rsidP="00E637B3"/>
          <w:p w:rsidR="00496176" w:rsidRDefault="00496176" w:rsidP="00E637B3">
            <w:r>
              <w:t xml:space="preserve">The </w:t>
            </w:r>
            <w:proofErr w:type="spellStart"/>
            <w:r>
              <w:t>TabItem</w:t>
            </w:r>
            <w:proofErr w:type="spellEnd"/>
            <w:r>
              <w:t xml:space="preserve"> Reporting is only shown when the Reporting extension is loaded. Furthermore, the Reporting view is loaded</w:t>
            </w:r>
            <w:r w:rsidR="00AD1E31">
              <w:t xml:space="preserve"> on demand</w:t>
            </w:r>
            <w:r>
              <w:t xml:space="preserve"> when the Tab is </w:t>
            </w:r>
            <w:r w:rsidR="00761C7F">
              <w:t>shown the</w:t>
            </w:r>
            <w:r>
              <w:t xml:space="preserve"> first time</w:t>
            </w:r>
            <w:r w:rsidR="00761C7F">
              <w:t xml:space="preserve"> (Better startup performance)</w:t>
            </w:r>
            <w:r>
              <w:t>.</w:t>
            </w:r>
          </w:p>
          <w:p w:rsidR="00496176" w:rsidRDefault="00496176" w:rsidP="00E637B3"/>
          <w:p w:rsidR="00496176" w:rsidRDefault="00496176" w:rsidP="00E637B3">
            <w:pPr>
              <w:rPr>
                <w:rStyle w:val="IntenseEmphasis"/>
              </w:rPr>
            </w:pPr>
            <w:proofErr w:type="spellStart"/>
            <w:r w:rsidRPr="00EC418E">
              <w:rPr>
                <w:rStyle w:val="IntenseEmphasis"/>
              </w:rPr>
              <w:t>BookLibrary</w:t>
            </w:r>
            <w:r>
              <w:rPr>
                <w:rStyle w:val="IntenseEmphasis"/>
              </w:rPr>
              <w:t>.Library</w:t>
            </w:r>
            <w:r w:rsidRPr="00EC418E">
              <w:rPr>
                <w:rStyle w:val="IntenseEmphasis"/>
              </w:rPr>
              <w:t>.</w:t>
            </w:r>
            <w:r>
              <w:rPr>
                <w:rStyle w:val="IntenseEmphasis"/>
              </w:rPr>
              <w:t>Presentation</w:t>
            </w:r>
            <w:proofErr w:type="spellEnd"/>
            <w:r w:rsidRPr="00EC418E">
              <w:rPr>
                <w:rStyle w:val="IntenseEmphasis"/>
              </w:rPr>
              <w:t>/</w:t>
            </w:r>
            <w:r>
              <w:rPr>
                <w:rStyle w:val="IntenseEmphasis"/>
              </w:rPr>
              <w:t>Views/</w:t>
            </w:r>
            <w:proofErr w:type="spellStart"/>
            <w:r>
              <w:rPr>
                <w:rStyle w:val="IntenseEmphasis"/>
              </w:rPr>
              <w:t>ShellWindow.xaml</w:t>
            </w:r>
            <w:proofErr w:type="spellEnd"/>
            <w:r>
              <w:rPr>
                <w:rStyle w:val="IntenseEmphasis"/>
              </w:rPr>
              <w:br/>
              <w:t xml:space="preserve"> </w:t>
            </w:r>
            <w:r w:rsidRPr="00EC418E">
              <w:rPr>
                <w:rStyle w:val="IntenseEmphasis"/>
              </w:rPr>
              <w:t xml:space="preserve">(see </w:t>
            </w:r>
            <w:proofErr w:type="spellStart"/>
            <w:r>
              <w:rPr>
                <w:rStyle w:val="IntenseEmphasis"/>
              </w:rPr>
              <w:t>TabItem</w:t>
            </w:r>
            <w:proofErr w:type="spellEnd"/>
            <w:r>
              <w:rPr>
                <w:rStyle w:val="IntenseEmphasis"/>
              </w:rPr>
              <w:t xml:space="preserve"> with Header=”…Reporting”</w:t>
            </w:r>
            <w:r w:rsidRPr="00EC418E">
              <w:rPr>
                <w:rStyle w:val="IntenseEmphasis"/>
              </w:rPr>
              <w:t>)</w:t>
            </w:r>
          </w:p>
          <w:p w:rsidR="00761C7F" w:rsidRDefault="00761C7F" w:rsidP="00761C7F"/>
          <w:p w:rsidR="00142BE5" w:rsidRDefault="00142BE5" w:rsidP="00761C7F">
            <w:r>
              <w:t xml:space="preserve">Note: All projects of the </w:t>
            </w:r>
            <w:proofErr w:type="spellStart"/>
            <w:r>
              <w:t>BookLibrary</w:t>
            </w:r>
            <w:proofErr w:type="spellEnd"/>
            <w:r>
              <w:t xml:space="preserve"> application build into the same Output directory. This way the extension assemblies are available for the application although they are not referenced.</w:t>
            </w:r>
          </w:p>
          <w:p w:rsidR="00142BE5" w:rsidRDefault="00142BE5" w:rsidP="00761C7F"/>
          <w:p w:rsidR="00142BE5" w:rsidRPr="00761C7F" w:rsidRDefault="00142BE5" w:rsidP="00761C7F"/>
        </w:tc>
        <w:tc>
          <w:tcPr>
            <w:tcW w:w="2234" w:type="dxa"/>
          </w:tcPr>
          <w:p w:rsidR="00E637B3" w:rsidRDefault="00E637B3" w:rsidP="009B677D">
            <w:pPr>
              <w:jc w:val="right"/>
            </w:pPr>
            <w:r>
              <w:rPr>
                <w:noProof/>
              </w:rPr>
              <w:drawing>
                <wp:inline distT="0" distB="0" distL="0" distR="0" wp14:anchorId="28ED064E" wp14:editId="2817A0CD">
                  <wp:extent cx="1143000" cy="1266825"/>
                  <wp:effectExtent l="0" t="0" r="0" b="0"/>
                  <wp:docPr id="7" name="Picture 7" descr="D:\Dev\Codeplex\Waf-Temp\Documentation\BookLibrary\2.5\App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Codeplex\Waf-Temp\Documentation\BookLibrary\2.5\App Confi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016" b="-1"/>
                          <a:stretch/>
                        </pic:blipFill>
                        <pic:spPr bwMode="auto">
                          <a:xfrm>
                            <a:off x="0" y="0"/>
                            <a:ext cx="1143000" cy="1266825"/>
                          </a:xfrm>
                          <a:prstGeom prst="rect">
                            <a:avLst/>
                          </a:prstGeom>
                          <a:noFill/>
                          <a:ln>
                            <a:noFill/>
                          </a:ln>
                          <a:extLst>
                            <a:ext uri="{53640926-AAD7-44D8-BBD7-CCE9431645EC}">
                              <a14:shadowObscured xmlns:a14="http://schemas.microsoft.com/office/drawing/2010/main"/>
                            </a:ext>
                          </a:extLst>
                        </pic:spPr>
                      </pic:pic>
                    </a:graphicData>
                  </a:graphic>
                </wp:inline>
              </w:drawing>
            </w:r>
          </w:p>
          <w:p w:rsidR="00EA1A77" w:rsidRDefault="00EA1A77" w:rsidP="009B677D">
            <w:pPr>
              <w:jc w:val="right"/>
            </w:pPr>
          </w:p>
          <w:p w:rsidR="00EA1A77" w:rsidRDefault="00EA1A77" w:rsidP="009B677D">
            <w:pPr>
              <w:jc w:val="right"/>
            </w:pPr>
          </w:p>
          <w:p w:rsidR="00EA1A77" w:rsidRDefault="00EA1A77" w:rsidP="009B677D">
            <w:pPr>
              <w:jc w:val="right"/>
            </w:pPr>
          </w:p>
          <w:p w:rsidR="00EA1A77" w:rsidRPr="00EC418E" w:rsidRDefault="00EA1A77" w:rsidP="009B677D">
            <w:pPr>
              <w:jc w:val="right"/>
            </w:pPr>
            <w:r>
              <w:rPr>
                <w:noProof/>
              </w:rPr>
              <w:drawing>
                <wp:inline distT="0" distB="0" distL="0" distR="0" wp14:anchorId="2D80905F" wp14:editId="382F5352">
                  <wp:extent cx="1143000" cy="2695575"/>
                  <wp:effectExtent l="0" t="0" r="0" b="0"/>
                  <wp:docPr id="9" name="Picture 9" descr="D:\Dev\Codeplex\Waf-Temp\Documentation\BookLibrary\2.5\Reporting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Codeplex\Waf-Temp\Documentation\BookLibrary\2.5\Reporting Ta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2695575"/>
                          </a:xfrm>
                          <a:prstGeom prst="rect">
                            <a:avLst/>
                          </a:prstGeom>
                          <a:noFill/>
                          <a:ln>
                            <a:noFill/>
                          </a:ln>
                        </pic:spPr>
                      </pic:pic>
                    </a:graphicData>
                  </a:graphic>
                </wp:inline>
              </w:drawing>
            </w:r>
          </w:p>
        </w:tc>
      </w:tr>
      <w:tr w:rsidR="004C487C" w:rsidRPr="00EC418E" w:rsidTr="00B76DF0">
        <w:trPr>
          <w:cantSplit/>
        </w:trPr>
        <w:tc>
          <w:tcPr>
            <w:tcW w:w="7054" w:type="dxa"/>
          </w:tcPr>
          <w:p w:rsidR="004C487C" w:rsidRDefault="004C487C" w:rsidP="004C487C">
            <w:pPr>
              <w:pStyle w:val="Heading2"/>
              <w:outlineLvl w:val="1"/>
            </w:pPr>
            <w:r>
              <w:lastRenderedPageBreak/>
              <w:t xml:space="preserve">Reporting via </w:t>
            </w:r>
            <w:proofErr w:type="spellStart"/>
            <w:r>
              <w:t>FlowDocument</w:t>
            </w:r>
            <w:proofErr w:type="spellEnd"/>
          </w:p>
          <w:p w:rsidR="004C487C" w:rsidRDefault="004C487C" w:rsidP="004C487C">
            <w:r>
              <w:t xml:space="preserve">The Reporting extension uses the WPF </w:t>
            </w:r>
            <w:proofErr w:type="spellStart"/>
            <w:r>
              <w:t>FlowDocument</w:t>
            </w:r>
            <w:proofErr w:type="spellEnd"/>
            <w:r>
              <w:t xml:space="preserve"> infrastructure to create, show and print reports. The </w:t>
            </w:r>
            <w:proofErr w:type="spellStart"/>
            <w:r>
              <w:t>FlowDocuments</w:t>
            </w:r>
            <w:proofErr w:type="spellEnd"/>
            <w:r>
              <w:t xml:space="preserve"> are encapsulated inside a </w:t>
            </w:r>
            <w:proofErr w:type="spellStart"/>
            <w:r>
              <w:t>UserControl</w:t>
            </w:r>
            <w:proofErr w:type="spellEnd"/>
            <w:r>
              <w:t xml:space="preserve"> so that the design time support of Visual Studio and Expression Blend works.</w:t>
            </w:r>
          </w:p>
          <w:p w:rsidR="004C487C" w:rsidRDefault="004C487C" w:rsidP="004C487C"/>
          <w:p w:rsidR="004C487C" w:rsidRDefault="004C487C"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Presentation</w:t>
            </w:r>
            <w:proofErr w:type="spellEnd"/>
            <w:r w:rsidRPr="00EC418E">
              <w:rPr>
                <w:rStyle w:val="IntenseEmphasis"/>
              </w:rPr>
              <w:t>/</w:t>
            </w:r>
            <w:r>
              <w:rPr>
                <w:rStyle w:val="IntenseEmphasis"/>
              </w:rPr>
              <w:t>Reports/</w:t>
            </w:r>
            <w:proofErr w:type="spellStart"/>
            <w:r>
              <w:rPr>
                <w:rStyle w:val="IntenseEmphasis"/>
              </w:rPr>
              <w:t>BookListReport.xaml</w:t>
            </w:r>
            <w:proofErr w:type="spellEnd"/>
          </w:p>
          <w:p w:rsidR="004C487C" w:rsidRDefault="004C487C" w:rsidP="004C487C"/>
          <w:p w:rsidR="004C487C" w:rsidRDefault="00A82645" w:rsidP="004C487C">
            <w:r>
              <w:t>T</w:t>
            </w:r>
            <w:r w:rsidR="004C487C">
              <w:t xml:space="preserve">he </w:t>
            </w:r>
            <w:proofErr w:type="spellStart"/>
            <w:r w:rsidR="004C487C">
              <w:t>FlowDocument</w:t>
            </w:r>
            <w:proofErr w:type="spellEnd"/>
            <w:r w:rsidR="004C487C">
              <w:t xml:space="preserve"> is disconnected from the </w:t>
            </w:r>
            <w:proofErr w:type="spellStart"/>
            <w:r w:rsidR="004C487C">
              <w:t>UserControl</w:t>
            </w:r>
            <w:proofErr w:type="spellEnd"/>
            <w:r>
              <w:t xml:space="preserve"> during runtime</w:t>
            </w:r>
            <w:r w:rsidR="004C487C">
              <w:t xml:space="preserve">. This way the </w:t>
            </w:r>
            <w:proofErr w:type="spellStart"/>
            <w:r w:rsidR="004C487C">
              <w:t>FlowDocument</w:t>
            </w:r>
            <w:proofErr w:type="spellEnd"/>
            <w:r w:rsidR="004C487C">
              <w:t xml:space="preserve"> can be </w:t>
            </w:r>
            <w:r>
              <w:t>re</w:t>
            </w:r>
            <w:r w:rsidR="004C487C">
              <w:t xml:space="preserve">used within the </w:t>
            </w:r>
            <w:proofErr w:type="spellStart"/>
            <w:r w:rsidR="004C487C">
              <w:t>ReportView</w:t>
            </w:r>
            <w:proofErr w:type="spellEnd"/>
            <w:r w:rsidR="004C487C">
              <w:t>. Furthermore, the Reports implement an interface which follows the same concept as the IView interfaces.</w:t>
            </w:r>
          </w:p>
          <w:p w:rsidR="004C487C" w:rsidRDefault="004C487C" w:rsidP="004C487C"/>
          <w:p w:rsidR="004C487C" w:rsidRDefault="004C487C" w:rsidP="004C487C">
            <w:r w:rsidRPr="00EC418E">
              <w:rPr>
                <w:rStyle w:val="IntenseEmphasis"/>
              </w:rPr>
              <w:t>BookLibrary</w:t>
            </w:r>
            <w:r>
              <w:rPr>
                <w:rStyle w:val="IntenseEmphasis"/>
              </w:rPr>
              <w:t>.Reporting</w:t>
            </w:r>
            <w:r w:rsidRPr="00EC418E">
              <w:rPr>
                <w:rStyle w:val="IntenseEmphasis"/>
              </w:rPr>
              <w:t>.</w:t>
            </w:r>
            <w:r>
              <w:rPr>
                <w:rStyle w:val="IntenseEmphasis"/>
              </w:rPr>
              <w:t>Presentation</w:t>
            </w:r>
            <w:r w:rsidRPr="00EC418E">
              <w:rPr>
                <w:rStyle w:val="IntenseEmphasis"/>
              </w:rPr>
              <w:t>/</w:t>
            </w:r>
            <w:r>
              <w:rPr>
                <w:rStyle w:val="IntenseEmphasis"/>
              </w:rPr>
              <w:t>Reports/BookListReport.xaml.cs</w:t>
            </w:r>
            <w:r>
              <w:rPr>
                <w:rStyle w:val="IntenseEmphasis"/>
              </w:rPr>
              <w:br/>
              <w:t>(see Constructor)</w:t>
            </w:r>
          </w:p>
          <w:p w:rsidR="004C487C" w:rsidRDefault="004C487C" w:rsidP="004C487C"/>
          <w:p w:rsidR="004C487C" w:rsidRDefault="007B150E" w:rsidP="004C487C">
            <w:r>
              <w:t xml:space="preserve">A </w:t>
            </w:r>
            <w:proofErr w:type="spellStart"/>
            <w:r>
              <w:t>ReportDataModel</w:t>
            </w:r>
            <w:proofErr w:type="spellEnd"/>
            <w:r>
              <w:t xml:space="preserve"> contains the data which is shown in the report.</w:t>
            </w:r>
            <w:r w:rsidR="003A73FC">
              <w:t xml:space="preserve"> This object is set as </w:t>
            </w:r>
            <w:proofErr w:type="spellStart"/>
            <w:r w:rsidR="003A73FC">
              <w:t>DataContext</w:t>
            </w:r>
            <w:proofErr w:type="spellEnd"/>
            <w:r w:rsidR="003A73FC">
              <w:t xml:space="preserve"> of the </w:t>
            </w:r>
            <w:proofErr w:type="spellStart"/>
            <w:r w:rsidR="003A73FC">
              <w:t>FlowDocument</w:t>
            </w:r>
            <w:proofErr w:type="spellEnd"/>
            <w:r w:rsidR="003A73FC">
              <w:t>.</w:t>
            </w:r>
          </w:p>
          <w:p w:rsidR="007B150E" w:rsidRDefault="007B150E" w:rsidP="004C487C"/>
          <w:p w:rsidR="007B150E" w:rsidRDefault="007B150E"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Applications</w:t>
            </w:r>
            <w:proofErr w:type="spellEnd"/>
            <w:r w:rsidRPr="00EC418E">
              <w:rPr>
                <w:rStyle w:val="IntenseEmphasis"/>
              </w:rPr>
              <w:t>/</w:t>
            </w:r>
            <w:proofErr w:type="spellStart"/>
            <w:r>
              <w:rPr>
                <w:rStyle w:val="IntenseEmphasis"/>
              </w:rPr>
              <w:t>DataModels</w:t>
            </w:r>
            <w:proofErr w:type="spellEnd"/>
            <w:r>
              <w:rPr>
                <w:rStyle w:val="IntenseEmphasis"/>
              </w:rPr>
              <w:t>/</w:t>
            </w:r>
            <w:r>
              <w:rPr>
                <w:rStyle w:val="IntenseEmphasis"/>
              </w:rPr>
              <w:br/>
            </w:r>
            <w:proofErr w:type="spellStart"/>
            <w:r>
              <w:rPr>
                <w:rStyle w:val="IntenseEmphasis"/>
              </w:rPr>
              <w:t>BookListReportDataModel.cs</w:t>
            </w:r>
            <w:proofErr w:type="spellEnd"/>
            <w:r>
              <w:rPr>
                <w:rStyle w:val="IntenseEmphasis"/>
              </w:rPr>
              <w:br/>
            </w:r>
          </w:p>
          <w:p w:rsidR="007B150E" w:rsidRDefault="003A73FC" w:rsidP="004C487C">
            <w:r>
              <w:t xml:space="preserve">The Report and the </w:t>
            </w:r>
            <w:proofErr w:type="spellStart"/>
            <w:r>
              <w:t>ReportDataModel</w:t>
            </w:r>
            <w:proofErr w:type="spellEnd"/>
            <w:r>
              <w:t xml:space="preserve"> are created in the </w:t>
            </w:r>
            <w:proofErr w:type="spellStart"/>
            <w:r>
              <w:t>ModuleController</w:t>
            </w:r>
            <w:proofErr w:type="spellEnd"/>
            <w:r>
              <w:t>.</w:t>
            </w:r>
          </w:p>
          <w:p w:rsidR="003A73FC" w:rsidRDefault="003A73FC" w:rsidP="004C487C"/>
          <w:p w:rsidR="003A73FC" w:rsidRDefault="003A73FC" w:rsidP="004C487C">
            <w:r w:rsidRPr="00EC418E">
              <w:rPr>
                <w:rStyle w:val="IntenseEmphasis"/>
              </w:rPr>
              <w:t>BookLibrary</w:t>
            </w:r>
            <w:r>
              <w:rPr>
                <w:rStyle w:val="IntenseEmphasis"/>
              </w:rPr>
              <w:t>.Reporting</w:t>
            </w:r>
            <w:r w:rsidRPr="00EC418E">
              <w:rPr>
                <w:rStyle w:val="IntenseEmphasis"/>
              </w:rPr>
              <w:t>.</w:t>
            </w:r>
            <w:r>
              <w:rPr>
                <w:rStyle w:val="IntenseEmphasis"/>
              </w:rPr>
              <w:t>Applications</w:t>
            </w:r>
            <w:r w:rsidRPr="00EC418E">
              <w:rPr>
                <w:rStyle w:val="IntenseEmphasis"/>
              </w:rPr>
              <w:t>/</w:t>
            </w:r>
            <w:r>
              <w:rPr>
                <w:rStyle w:val="IntenseEmphasis"/>
              </w:rPr>
              <w:t>Controllers/ModuleController.cs</w:t>
            </w:r>
            <w:r>
              <w:rPr>
                <w:rStyle w:val="IntenseEmphasis"/>
              </w:rPr>
              <w:br/>
              <w:t xml:space="preserve">(see </w:t>
            </w:r>
            <w:proofErr w:type="spellStart"/>
            <w:r>
              <w:rPr>
                <w:rStyle w:val="IntenseEmphasis"/>
              </w:rPr>
              <w:t>CreateBookListReport</w:t>
            </w:r>
            <w:proofErr w:type="spellEnd"/>
            <w:r>
              <w:rPr>
                <w:rStyle w:val="IntenseEmphasis"/>
              </w:rPr>
              <w:t xml:space="preserve"> method)</w:t>
            </w:r>
          </w:p>
          <w:p w:rsidR="003A73FC" w:rsidRDefault="003A73FC" w:rsidP="004C487C"/>
          <w:p w:rsidR="003A73FC" w:rsidRDefault="003A73FC" w:rsidP="004C487C">
            <w:r>
              <w:t xml:space="preserve">When the Report is set into the </w:t>
            </w:r>
            <w:proofErr w:type="spellStart"/>
            <w:r>
              <w:t>ReportViewModel</w:t>
            </w:r>
            <w:proofErr w:type="spellEnd"/>
            <w:r>
              <w:t xml:space="preserve"> it is shown by the </w:t>
            </w:r>
            <w:proofErr w:type="spellStart"/>
            <w:r>
              <w:t>FlowDocumentReader</w:t>
            </w:r>
            <w:proofErr w:type="spellEnd"/>
            <w:r>
              <w:t>.</w:t>
            </w:r>
          </w:p>
          <w:p w:rsidR="003A73FC" w:rsidRDefault="003A73FC" w:rsidP="004C487C"/>
          <w:p w:rsidR="003A73FC" w:rsidRDefault="003A73FC"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Presentation</w:t>
            </w:r>
            <w:proofErr w:type="spellEnd"/>
            <w:r w:rsidRPr="00EC418E">
              <w:rPr>
                <w:rStyle w:val="IntenseEmphasis"/>
              </w:rPr>
              <w:t>/</w:t>
            </w:r>
            <w:r>
              <w:rPr>
                <w:rStyle w:val="IntenseEmphasis"/>
              </w:rPr>
              <w:t>Views/</w:t>
            </w:r>
            <w:proofErr w:type="spellStart"/>
            <w:r>
              <w:rPr>
                <w:rStyle w:val="IntenseEmphasis"/>
              </w:rPr>
              <w:t>ReportView.xaml</w:t>
            </w:r>
            <w:proofErr w:type="spellEnd"/>
            <w:r>
              <w:rPr>
                <w:rStyle w:val="IntenseEmphasis"/>
              </w:rPr>
              <w:br/>
              <w:t xml:space="preserve">(see </w:t>
            </w:r>
            <w:proofErr w:type="spellStart"/>
            <w:r>
              <w:rPr>
                <w:rStyle w:val="IntenseEmphasis"/>
              </w:rPr>
              <w:t>FlowDocumentReader</w:t>
            </w:r>
            <w:proofErr w:type="spellEnd"/>
            <w:r>
              <w:rPr>
                <w:rStyle w:val="IntenseEmphasis"/>
              </w:rPr>
              <w:t>)</w:t>
            </w:r>
          </w:p>
          <w:p w:rsidR="003A73FC" w:rsidRDefault="003A73FC" w:rsidP="004C487C"/>
          <w:p w:rsidR="003A73FC" w:rsidRDefault="003A73FC" w:rsidP="004C487C">
            <w:r>
              <w:t xml:space="preserve">Some Elements that can be used inside a </w:t>
            </w:r>
            <w:proofErr w:type="spellStart"/>
            <w:r>
              <w:t>FlowDocument</w:t>
            </w:r>
            <w:proofErr w:type="spellEnd"/>
            <w:r>
              <w:t xml:space="preserve"> do not support Binding (e.g. Table). The sample application provides enhanced versions of some Elements (</w:t>
            </w:r>
            <w:proofErr w:type="spellStart"/>
            <w:r>
              <w:t>BindableTable</w:t>
            </w:r>
            <w:proofErr w:type="spellEnd"/>
            <w:r>
              <w:t xml:space="preserve">, </w:t>
            </w:r>
            <w:proofErr w:type="spellStart"/>
            <w:r>
              <w:t>ItemsElement</w:t>
            </w:r>
            <w:proofErr w:type="spellEnd"/>
            <w:r>
              <w:t xml:space="preserve">, </w:t>
            </w:r>
            <w:proofErr w:type="spellStart"/>
            <w:proofErr w:type="gramStart"/>
            <w:r>
              <w:t>ContentElement</w:t>
            </w:r>
            <w:proofErr w:type="spellEnd"/>
            <w:proofErr w:type="gramEnd"/>
            <w:r>
              <w:t>) that supports the Binding.</w:t>
            </w:r>
          </w:p>
          <w:p w:rsidR="003A73FC" w:rsidRDefault="003A73FC" w:rsidP="004C487C"/>
          <w:p w:rsidR="003A73FC" w:rsidRDefault="003A73FC" w:rsidP="004C487C">
            <w:proofErr w:type="spellStart"/>
            <w:r w:rsidRPr="00EC418E">
              <w:rPr>
                <w:rStyle w:val="IntenseEmphasis"/>
              </w:rPr>
              <w:t>BookLibrary</w:t>
            </w:r>
            <w:r>
              <w:rPr>
                <w:rStyle w:val="IntenseEmphasis"/>
              </w:rPr>
              <w:t>.Reporting</w:t>
            </w:r>
            <w:r w:rsidRPr="00EC418E">
              <w:rPr>
                <w:rStyle w:val="IntenseEmphasis"/>
              </w:rPr>
              <w:t>.</w:t>
            </w:r>
            <w:r>
              <w:rPr>
                <w:rStyle w:val="IntenseEmphasis"/>
              </w:rPr>
              <w:t>Presentation</w:t>
            </w:r>
            <w:proofErr w:type="spellEnd"/>
            <w:r w:rsidRPr="00EC418E">
              <w:rPr>
                <w:rStyle w:val="IntenseEmphasis"/>
              </w:rPr>
              <w:t>/</w:t>
            </w:r>
            <w:r>
              <w:rPr>
                <w:rStyle w:val="IntenseEmphasis"/>
              </w:rPr>
              <w:t>Controls/…</w:t>
            </w:r>
          </w:p>
          <w:p w:rsidR="003A73FC" w:rsidRDefault="003A73FC" w:rsidP="004C487C"/>
          <w:p w:rsidR="003A73FC" w:rsidRPr="004C487C" w:rsidRDefault="003A73FC" w:rsidP="004C487C"/>
        </w:tc>
        <w:tc>
          <w:tcPr>
            <w:tcW w:w="2234" w:type="dxa"/>
          </w:tcPr>
          <w:p w:rsidR="00891B23" w:rsidRDefault="00891B23" w:rsidP="009B677D">
            <w:pPr>
              <w:jc w:val="right"/>
            </w:pPr>
          </w:p>
          <w:p w:rsidR="004C487C" w:rsidRDefault="00891B23" w:rsidP="009B677D">
            <w:pPr>
              <w:jc w:val="right"/>
            </w:pPr>
            <w:r>
              <w:rPr>
                <w:noProof/>
              </w:rPr>
              <w:drawing>
                <wp:inline distT="0" distB="0" distL="0" distR="0" wp14:anchorId="3C69D863" wp14:editId="4B59A06C">
                  <wp:extent cx="11430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3019425"/>
                          </a:xfrm>
                          <a:prstGeom prst="rect">
                            <a:avLst/>
                          </a:prstGeom>
                        </pic:spPr>
                      </pic:pic>
                    </a:graphicData>
                  </a:graphic>
                </wp:inline>
              </w:drawing>
            </w:r>
          </w:p>
          <w:p w:rsidR="00891B23" w:rsidRDefault="00891B23" w:rsidP="009B677D">
            <w:pPr>
              <w:jc w:val="right"/>
            </w:pPr>
          </w:p>
          <w:p w:rsidR="00891B23" w:rsidRDefault="00891B23" w:rsidP="009B677D">
            <w:pPr>
              <w:jc w:val="right"/>
            </w:pPr>
          </w:p>
          <w:p w:rsidR="00891B23" w:rsidRDefault="00891B23" w:rsidP="009B677D">
            <w:pPr>
              <w:jc w:val="right"/>
            </w:pPr>
          </w:p>
          <w:p w:rsidR="00891B23" w:rsidRPr="00EC418E" w:rsidRDefault="00891B23" w:rsidP="009B677D">
            <w:pPr>
              <w:jc w:val="right"/>
            </w:pPr>
            <w:r>
              <w:rPr>
                <w:noProof/>
              </w:rPr>
              <w:drawing>
                <wp:inline distT="0" distB="0" distL="0" distR="0" wp14:anchorId="3239C21E" wp14:editId="54D19190">
                  <wp:extent cx="114300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0" cy="3057525"/>
                          </a:xfrm>
                          <a:prstGeom prst="rect">
                            <a:avLst/>
                          </a:prstGeom>
                        </pic:spPr>
                      </pic:pic>
                    </a:graphicData>
                  </a:graphic>
                </wp:inline>
              </w:drawing>
            </w:r>
          </w:p>
        </w:tc>
      </w:tr>
      <w:tr w:rsidR="006365DB" w:rsidRPr="00EC418E" w:rsidTr="00B76DF0">
        <w:trPr>
          <w:cantSplit/>
        </w:trPr>
        <w:tc>
          <w:tcPr>
            <w:tcW w:w="7054" w:type="dxa"/>
          </w:tcPr>
          <w:p w:rsidR="006365DB" w:rsidRPr="00EC418E" w:rsidRDefault="006365DB" w:rsidP="006365DB">
            <w:pPr>
              <w:pStyle w:val="Heading2"/>
              <w:outlineLvl w:val="1"/>
            </w:pPr>
            <w:r w:rsidRPr="00EC418E">
              <w:lastRenderedPageBreak/>
              <w:t xml:space="preserve">Validation with </w:t>
            </w:r>
            <w:proofErr w:type="spellStart"/>
            <w:r w:rsidRPr="00EC418E">
              <w:t>DataAnnotations</w:t>
            </w:r>
            <w:proofErr w:type="spellEnd"/>
          </w:p>
          <w:p w:rsidR="006365DB" w:rsidRPr="00EC418E" w:rsidRDefault="006365DB" w:rsidP="006365DB">
            <w:r w:rsidRPr="00EC418E">
              <w:t xml:space="preserve">The .NET Framework ships a validation framework in the </w:t>
            </w:r>
            <w:proofErr w:type="spellStart"/>
            <w:r w:rsidRPr="00EC418E">
              <w:t>System.ComponentModel.DataAnnotations</w:t>
            </w:r>
            <w:proofErr w:type="spellEnd"/>
            <w:r w:rsidRPr="00EC418E">
              <w:t xml:space="preserve"> namespace. </w:t>
            </w:r>
          </w:p>
          <w:p w:rsidR="006365DB" w:rsidRPr="00EC418E" w:rsidRDefault="006365DB" w:rsidP="006365DB">
            <w:r w:rsidRPr="00EC418E">
              <w:t>But WPF Binding</w:t>
            </w:r>
            <w:r w:rsidR="00D32644">
              <w:t xml:space="preserve"> does not directly support this validation framework.</w:t>
            </w:r>
            <w:r w:rsidRPr="00EC418E">
              <w:t xml:space="preserve"> </w:t>
            </w:r>
            <w:r w:rsidRPr="00EC418E">
              <w:br/>
            </w:r>
          </w:p>
          <w:p w:rsidR="006365DB" w:rsidRPr="00EC418E" w:rsidRDefault="006365DB" w:rsidP="006365DB">
            <w:r w:rsidRPr="00EC418E">
              <w:t xml:space="preserve">WAF provides the </w:t>
            </w:r>
            <w:proofErr w:type="spellStart"/>
            <w:r w:rsidR="00D32644">
              <w:t>ValidatableModel</w:t>
            </w:r>
            <w:proofErr w:type="spellEnd"/>
            <w:r w:rsidRPr="00EC418E">
              <w:t xml:space="preserve"> class which connects the </w:t>
            </w:r>
            <w:proofErr w:type="spellStart"/>
            <w:r w:rsidRPr="00EC418E">
              <w:t>DataAnnotations</w:t>
            </w:r>
            <w:proofErr w:type="spellEnd"/>
            <w:r w:rsidRPr="00EC418E">
              <w:t xml:space="preserve"> validation with the </w:t>
            </w:r>
            <w:proofErr w:type="spellStart"/>
            <w:r w:rsidRPr="00EC418E">
              <w:t>I</w:t>
            </w:r>
            <w:r w:rsidR="00D32644">
              <w:t>Notify</w:t>
            </w:r>
            <w:r w:rsidRPr="00EC418E">
              <w:t>DataErrorInfo</w:t>
            </w:r>
            <w:proofErr w:type="spellEnd"/>
            <w:r w:rsidR="0085756F">
              <w:t xml:space="preserve"> interface</w:t>
            </w:r>
            <w:r w:rsidRPr="00EC418E">
              <w:t>.</w:t>
            </w:r>
            <w:r w:rsidR="00D32644">
              <w:t xml:space="preserve"> This interface is supported by WPF.</w:t>
            </w:r>
            <w:r w:rsidRPr="00EC418E">
              <w:br/>
            </w:r>
          </w:p>
          <w:p w:rsidR="00B76DF0" w:rsidRPr="00EC418E" w:rsidRDefault="006365DB" w:rsidP="00B76DF0">
            <w:proofErr w:type="spellStart"/>
            <w:r w:rsidRPr="00EC418E">
              <w:rPr>
                <w:rStyle w:val="IntenseEmphasis"/>
              </w:rPr>
              <w:t>BookLibrary.</w:t>
            </w:r>
            <w:r w:rsidR="00891B23">
              <w:rPr>
                <w:rStyle w:val="IntenseEmphasis"/>
              </w:rPr>
              <w:t>Library.</w:t>
            </w:r>
            <w:r w:rsidRPr="00EC418E">
              <w:rPr>
                <w:rStyle w:val="IntenseEmphasis"/>
              </w:rPr>
              <w:t>Domain</w:t>
            </w:r>
            <w:proofErr w:type="spellEnd"/>
            <w:r w:rsidRPr="00EC418E">
              <w:rPr>
                <w:rStyle w:val="IntenseEmphasis"/>
              </w:rPr>
              <w:t>/</w:t>
            </w:r>
            <w:proofErr w:type="spellStart"/>
            <w:r w:rsidRPr="00EC418E">
              <w:rPr>
                <w:rStyle w:val="IntenseEmphasis"/>
              </w:rPr>
              <w:t>Person.cs</w:t>
            </w:r>
            <w:proofErr w:type="spellEnd"/>
            <w:r w:rsidRPr="00EC418E">
              <w:rPr>
                <w:rStyle w:val="IntenseEmphasis"/>
              </w:rPr>
              <w:t xml:space="preserve"> (see </w:t>
            </w:r>
            <w:r w:rsidR="00D32644">
              <w:rPr>
                <w:rStyle w:val="IntenseEmphasis"/>
              </w:rPr>
              <w:t>setter of the properties</w:t>
            </w:r>
            <w:r w:rsidRPr="00EC418E">
              <w:rPr>
                <w:rStyle w:val="IntenseEmphasis"/>
              </w:rPr>
              <w:t>)</w:t>
            </w:r>
          </w:p>
          <w:p w:rsidR="00B76DF0" w:rsidRDefault="00B76DF0" w:rsidP="00B76DF0"/>
          <w:p w:rsidR="00D32644" w:rsidRDefault="009B7231" w:rsidP="00B76DF0">
            <w:r>
              <w:t xml:space="preserve">The </w:t>
            </w:r>
            <w:proofErr w:type="spellStart"/>
            <w:r>
              <w:t>INotifyDataErrorInfo</w:t>
            </w:r>
            <w:proofErr w:type="spellEnd"/>
            <w:r>
              <w:t xml:space="preserve"> validation is enabled by default. If a Control should not show the validation error then it can be disabled:</w:t>
            </w:r>
          </w:p>
          <w:p w:rsidR="00D32644" w:rsidRDefault="00D32644" w:rsidP="00B76DF0"/>
          <w:p w:rsidR="00D32644" w:rsidRPr="00EC418E" w:rsidRDefault="00D32644" w:rsidP="00D32644">
            <w:pPr>
              <w:autoSpaceDE w:val="0"/>
              <w:autoSpaceDN w:val="0"/>
              <w:adjustRightInd w:val="0"/>
              <w:rPr>
                <w:rFonts w:ascii="Consolas" w:hAnsi="Consolas" w:cs="Consolas"/>
                <w:color w:val="0000FF"/>
                <w:sz w:val="19"/>
                <w:szCs w:val="19"/>
              </w:rPr>
            </w:pPr>
            <w:r w:rsidRPr="00EC418E">
              <w:rPr>
                <w:rFonts w:ascii="Consolas" w:hAnsi="Consolas" w:cs="Consolas"/>
                <w:color w:val="0000FF"/>
                <w:sz w:val="19"/>
                <w:szCs w:val="19"/>
              </w:rPr>
              <w:t>{</w:t>
            </w:r>
            <w:r w:rsidRPr="00EC418E">
              <w:rPr>
                <w:rFonts w:ascii="Consolas" w:hAnsi="Consolas" w:cs="Consolas"/>
                <w:color w:val="A31515"/>
                <w:sz w:val="19"/>
                <w:szCs w:val="19"/>
              </w:rPr>
              <w:t>Binding</w:t>
            </w:r>
            <w:r w:rsidRPr="00EC418E">
              <w:rPr>
                <w:rFonts w:ascii="Consolas" w:hAnsi="Consolas" w:cs="Consolas"/>
                <w:color w:val="FF0000"/>
                <w:sz w:val="19"/>
                <w:szCs w:val="19"/>
              </w:rPr>
              <w:t xml:space="preserve"> ...</w:t>
            </w:r>
            <w:r w:rsidRPr="00EC418E">
              <w:rPr>
                <w:rFonts w:ascii="Consolas" w:hAnsi="Consolas" w:cs="Consolas"/>
                <w:color w:val="0000FF"/>
                <w:sz w:val="19"/>
                <w:szCs w:val="19"/>
              </w:rPr>
              <w:t xml:space="preserve"> </w:t>
            </w:r>
            <w:proofErr w:type="spellStart"/>
            <w:r w:rsidRPr="00EC418E">
              <w:rPr>
                <w:rFonts w:ascii="Consolas" w:hAnsi="Consolas" w:cs="Consolas"/>
                <w:color w:val="FF0000"/>
                <w:sz w:val="19"/>
                <w:szCs w:val="19"/>
              </w:rPr>
              <w:t>ValidatesOnExceptions</w:t>
            </w:r>
            <w:proofErr w:type="spellEnd"/>
            <w:r w:rsidRPr="00EC418E">
              <w:rPr>
                <w:rFonts w:ascii="Consolas" w:hAnsi="Consolas" w:cs="Consolas"/>
                <w:color w:val="0000FF"/>
                <w:sz w:val="19"/>
                <w:szCs w:val="19"/>
              </w:rPr>
              <w:t>=</w:t>
            </w:r>
            <w:r w:rsidR="009B7231">
              <w:rPr>
                <w:rFonts w:ascii="Consolas" w:hAnsi="Consolas" w:cs="Consolas"/>
                <w:color w:val="0000FF"/>
                <w:sz w:val="19"/>
                <w:szCs w:val="19"/>
              </w:rPr>
              <w:t>false</w:t>
            </w:r>
            <w:r w:rsidRPr="00EC418E">
              <w:rPr>
                <w:rFonts w:ascii="Consolas" w:hAnsi="Consolas" w:cs="Consolas"/>
                <w:color w:val="0000FF"/>
                <w:sz w:val="19"/>
                <w:szCs w:val="19"/>
              </w:rPr>
              <w:t>}</w:t>
            </w:r>
          </w:p>
          <w:p w:rsidR="00D32644" w:rsidRDefault="00D32644" w:rsidP="00B76DF0"/>
          <w:p w:rsidR="009B7231" w:rsidRPr="00EC418E" w:rsidRDefault="009B7231" w:rsidP="009B7231">
            <w:proofErr w:type="spellStart"/>
            <w:r w:rsidRPr="0085756F">
              <w:rPr>
                <w:rStyle w:val="IntenseEmphasis"/>
              </w:rPr>
              <w:t>BookLibrary</w:t>
            </w:r>
            <w:r>
              <w:rPr>
                <w:rStyle w:val="IntenseEmphasis"/>
              </w:rPr>
              <w:t>.Library</w:t>
            </w:r>
            <w:r w:rsidRPr="0085756F">
              <w:rPr>
                <w:rStyle w:val="IntenseEmphasis"/>
              </w:rPr>
              <w:t>.Presentation</w:t>
            </w:r>
            <w:proofErr w:type="spellEnd"/>
            <w:r w:rsidRPr="0085756F">
              <w:rPr>
                <w:rStyle w:val="IntenseEmphasis"/>
              </w:rPr>
              <w:t>/Views/</w:t>
            </w:r>
            <w:proofErr w:type="spellStart"/>
            <w:r>
              <w:rPr>
                <w:rStyle w:val="IntenseEmphasis"/>
              </w:rPr>
              <w:t>LendToWindow</w:t>
            </w:r>
            <w:r w:rsidRPr="0085756F">
              <w:rPr>
                <w:rStyle w:val="IntenseEmphasis"/>
              </w:rPr>
              <w:t>.xaml</w:t>
            </w:r>
            <w:proofErr w:type="spellEnd"/>
            <w:r w:rsidRPr="0085756F">
              <w:rPr>
                <w:rStyle w:val="IntenseEmphasis"/>
              </w:rPr>
              <w:t xml:space="preserve"> </w:t>
            </w:r>
            <w:r>
              <w:rPr>
                <w:rStyle w:val="IntenseEmphasis"/>
              </w:rPr>
              <w:br/>
            </w:r>
            <w:r w:rsidRPr="0085756F">
              <w:rPr>
                <w:rStyle w:val="IntenseEmphasis"/>
              </w:rPr>
              <w:t xml:space="preserve">(see </w:t>
            </w:r>
            <w:proofErr w:type="spellStart"/>
            <w:r>
              <w:rPr>
                <w:rStyle w:val="IntenseEmphasis"/>
              </w:rPr>
              <w:t>Book.Title</w:t>
            </w:r>
            <w:proofErr w:type="spellEnd"/>
            <w:r>
              <w:rPr>
                <w:rStyle w:val="IntenseEmphasis"/>
              </w:rPr>
              <w:t xml:space="preserve"> Label</w:t>
            </w:r>
            <w:r w:rsidRPr="0085756F">
              <w:rPr>
                <w:rStyle w:val="IntenseEmphasis"/>
              </w:rPr>
              <w:t>)</w:t>
            </w:r>
          </w:p>
        </w:tc>
        <w:tc>
          <w:tcPr>
            <w:tcW w:w="2234" w:type="dxa"/>
          </w:tcPr>
          <w:p w:rsidR="006365DB" w:rsidRPr="00EC418E" w:rsidRDefault="006365DB" w:rsidP="009B677D">
            <w:pPr>
              <w:jc w:val="right"/>
            </w:pPr>
            <w:r w:rsidRPr="00EC418E">
              <w:br/>
            </w:r>
            <w:r w:rsidRPr="00EC418E">
              <w:rPr>
                <w:noProof/>
              </w:rPr>
              <w:drawing>
                <wp:inline distT="0" distB="0" distL="0" distR="0" wp14:anchorId="31435178" wp14:editId="7E9942CE">
                  <wp:extent cx="1143000" cy="33242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1143000" cy="3324225"/>
                          </a:xfrm>
                          <a:prstGeom prst="rect">
                            <a:avLst/>
                          </a:prstGeom>
                          <a:noFill/>
                          <a:ln w="9525">
                            <a:noFill/>
                            <a:miter lim="800000"/>
                            <a:headEnd/>
                            <a:tailEnd/>
                          </a:ln>
                        </pic:spPr>
                      </pic:pic>
                    </a:graphicData>
                  </a:graphic>
                </wp:inline>
              </w:drawing>
            </w:r>
          </w:p>
        </w:tc>
      </w:tr>
      <w:tr w:rsidR="006365DB" w:rsidRPr="00EC418E" w:rsidTr="00B76DF0">
        <w:trPr>
          <w:cantSplit/>
        </w:trPr>
        <w:tc>
          <w:tcPr>
            <w:tcW w:w="7054" w:type="dxa"/>
          </w:tcPr>
          <w:p w:rsidR="006365DB" w:rsidRPr="00EC418E" w:rsidRDefault="006365DB" w:rsidP="007B234D">
            <w:pPr>
              <w:pStyle w:val="Heading2"/>
              <w:outlineLvl w:val="1"/>
            </w:pPr>
            <w:r w:rsidRPr="00EC418E">
              <w:t>Visualize parsing errors and exceptions</w:t>
            </w:r>
          </w:p>
          <w:p w:rsidR="006365DB" w:rsidRPr="00EC418E" w:rsidRDefault="006365DB" w:rsidP="006365DB">
            <w:r w:rsidRPr="00EC418E">
              <w:t>When the user enters "</w:t>
            </w:r>
            <w:proofErr w:type="spellStart"/>
            <w:r w:rsidRPr="00EC418E">
              <w:t>abc</w:t>
            </w:r>
            <w:proofErr w:type="spellEnd"/>
            <w:r w:rsidRPr="00EC418E">
              <w:t xml:space="preserve">" in a </w:t>
            </w:r>
            <w:proofErr w:type="spellStart"/>
            <w:r w:rsidRPr="00EC418E">
              <w:t>TextBox</w:t>
            </w:r>
            <w:proofErr w:type="spellEnd"/>
            <w:r w:rsidRPr="00EC418E">
              <w:t xml:space="preserve"> which is bound to an integer property then WPF isn't able to parse the user input. Such errors should be shown similar to validation errors.</w:t>
            </w:r>
            <w:r w:rsidRPr="00EC418E">
              <w:br/>
            </w:r>
          </w:p>
          <w:p w:rsidR="006365DB" w:rsidRPr="00EC418E" w:rsidRDefault="006365DB" w:rsidP="007B234D">
            <w:pPr>
              <w:autoSpaceDE w:val="0"/>
              <w:autoSpaceDN w:val="0"/>
              <w:adjustRightInd w:val="0"/>
              <w:rPr>
                <w:rFonts w:ascii="Consolas" w:hAnsi="Consolas" w:cs="Consolas"/>
                <w:color w:val="0000FF"/>
                <w:sz w:val="19"/>
                <w:szCs w:val="19"/>
              </w:rPr>
            </w:pPr>
            <w:r w:rsidRPr="00EC418E">
              <w:rPr>
                <w:rFonts w:ascii="Consolas" w:hAnsi="Consolas" w:cs="Consolas"/>
                <w:color w:val="0000FF"/>
                <w:sz w:val="19"/>
                <w:szCs w:val="19"/>
              </w:rPr>
              <w:t>{</w:t>
            </w:r>
            <w:r w:rsidRPr="00EC418E">
              <w:rPr>
                <w:rFonts w:ascii="Consolas" w:hAnsi="Consolas" w:cs="Consolas"/>
                <w:color w:val="A31515"/>
                <w:sz w:val="19"/>
                <w:szCs w:val="19"/>
              </w:rPr>
              <w:t>Binding</w:t>
            </w:r>
            <w:r w:rsidRPr="00EC418E">
              <w:rPr>
                <w:rFonts w:ascii="Consolas" w:hAnsi="Consolas" w:cs="Consolas"/>
                <w:color w:val="FF0000"/>
                <w:sz w:val="19"/>
                <w:szCs w:val="19"/>
              </w:rPr>
              <w:t xml:space="preserve"> ...</w:t>
            </w:r>
            <w:r w:rsidRPr="00EC418E">
              <w:rPr>
                <w:rFonts w:ascii="Consolas" w:hAnsi="Consolas" w:cs="Consolas"/>
                <w:color w:val="0000FF"/>
                <w:sz w:val="19"/>
                <w:szCs w:val="19"/>
              </w:rPr>
              <w:t xml:space="preserve"> </w:t>
            </w:r>
            <w:proofErr w:type="spellStart"/>
            <w:r w:rsidRPr="00EC418E">
              <w:rPr>
                <w:rFonts w:ascii="Consolas" w:hAnsi="Consolas" w:cs="Consolas"/>
                <w:color w:val="FF0000"/>
                <w:sz w:val="19"/>
                <w:szCs w:val="19"/>
              </w:rPr>
              <w:t>ValidatesOnExceptions</w:t>
            </w:r>
            <w:proofErr w:type="spellEnd"/>
            <w:r w:rsidRPr="00EC418E">
              <w:rPr>
                <w:rFonts w:ascii="Consolas" w:hAnsi="Consolas" w:cs="Consolas"/>
                <w:color w:val="0000FF"/>
                <w:sz w:val="19"/>
                <w:szCs w:val="19"/>
              </w:rPr>
              <w:t>=true}</w:t>
            </w:r>
          </w:p>
          <w:p w:rsidR="00B76DF0" w:rsidRPr="00EC418E" w:rsidRDefault="00B76DF0" w:rsidP="00B76DF0"/>
          <w:p w:rsidR="00B76DF0" w:rsidRPr="0085756F" w:rsidRDefault="0085756F" w:rsidP="00B76DF0">
            <w:pPr>
              <w:rPr>
                <w:rStyle w:val="IntenseEmphasis"/>
              </w:rPr>
            </w:pPr>
            <w:proofErr w:type="spellStart"/>
            <w:r w:rsidRPr="0085756F">
              <w:rPr>
                <w:rStyle w:val="IntenseEmphasis"/>
              </w:rPr>
              <w:t>BookLibrary</w:t>
            </w:r>
            <w:r w:rsidR="00A67469">
              <w:rPr>
                <w:rStyle w:val="IntenseEmphasis"/>
              </w:rPr>
              <w:t>.Library</w:t>
            </w:r>
            <w:r w:rsidRPr="0085756F">
              <w:rPr>
                <w:rStyle w:val="IntenseEmphasis"/>
              </w:rPr>
              <w:t>.Presentation</w:t>
            </w:r>
            <w:proofErr w:type="spellEnd"/>
            <w:r w:rsidRPr="0085756F">
              <w:rPr>
                <w:rStyle w:val="IntenseEmphasis"/>
              </w:rPr>
              <w:t>/Views/</w:t>
            </w:r>
            <w:proofErr w:type="spellStart"/>
            <w:r w:rsidRPr="0085756F">
              <w:rPr>
                <w:rStyle w:val="IntenseEmphasis"/>
              </w:rPr>
              <w:t>BookView.xaml</w:t>
            </w:r>
            <w:proofErr w:type="spellEnd"/>
            <w:r w:rsidRPr="0085756F">
              <w:rPr>
                <w:rStyle w:val="IntenseEmphasis"/>
              </w:rPr>
              <w:t xml:space="preserve"> (see Pages text box)</w:t>
            </w:r>
          </w:p>
          <w:p w:rsidR="0085756F" w:rsidRDefault="0085756F" w:rsidP="00B76DF0"/>
          <w:p w:rsidR="0085756F" w:rsidRPr="00EC418E" w:rsidRDefault="0085756F" w:rsidP="00B76DF0"/>
        </w:tc>
        <w:tc>
          <w:tcPr>
            <w:tcW w:w="2234" w:type="dxa"/>
          </w:tcPr>
          <w:p w:rsidR="006365DB" w:rsidRPr="00EC418E" w:rsidRDefault="006365DB" w:rsidP="009B677D">
            <w:pPr>
              <w:jc w:val="right"/>
            </w:pPr>
            <w:r w:rsidRPr="00EC418E">
              <w:br/>
            </w:r>
            <w:r w:rsidRPr="00EC418E">
              <w:rPr>
                <w:noProof/>
              </w:rPr>
              <w:drawing>
                <wp:inline distT="0" distB="0" distL="0" distR="0" wp14:anchorId="6AD48A31" wp14:editId="76C65D74">
                  <wp:extent cx="1171575" cy="12477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1171575" cy="1247775"/>
                          </a:xfrm>
                          <a:prstGeom prst="rect">
                            <a:avLst/>
                          </a:prstGeom>
                          <a:noFill/>
                          <a:ln w="9525">
                            <a:noFill/>
                            <a:miter lim="800000"/>
                            <a:headEnd/>
                            <a:tailEnd/>
                          </a:ln>
                        </pic:spPr>
                      </pic:pic>
                    </a:graphicData>
                  </a:graphic>
                </wp:inline>
              </w:drawing>
            </w:r>
          </w:p>
        </w:tc>
      </w:tr>
      <w:tr w:rsidR="006365DB" w:rsidRPr="00EC418E" w:rsidTr="00B76DF0">
        <w:trPr>
          <w:cantSplit/>
        </w:trPr>
        <w:tc>
          <w:tcPr>
            <w:tcW w:w="7054" w:type="dxa"/>
          </w:tcPr>
          <w:p w:rsidR="007B234D" w:rsidRPr="00EC418E" w:rsidRDefault="007B234D" w:rsidP="007B234D">
            <w:pPr>
              <w:pStyle w:val="Heading2"/>
              <w:outlineLvl w:val="1"/>
            </w:pPr>
            <w:bookmarkStart w:id="0" w:name="_GoBack"/>
            <w:bookmarkEnd w:id="0"/>
            <w:r w:rsidRPr="00EC418E">
              <w:lastRenderedPageBreak/>
              <w:t>Disable commands when an input error exists</w:t>
            </w:r>
          </w:p>
          <w:p w:rsidR="007B234D" w:rsidRPr="00EC418E" w:rsidRDefault="007B234D" w:rsidP="007B234D">
            <w:r w:rsidRPr="00EC418E">
              <w:t xml:space="preserve">The </w:t>
            </w:r>
            <w:proofErr w:type="spellStart"/>
            <w:r w:rsidRPr="00EC418E">
              <w:t>BookLibrary</w:t>
            </w:r>
            <w:proofErr w:type="spellEnd"/>
            <w:r w:rsidRPr="00EC418E">
              <w:t xml:space="preserve"> disables the Save and Add (Book) command when an input error exists.</w:t>
            </w:r>
            <w:r w:rsidRPr="00EC418E">
              <w:br/>
            </w:r>
          </w:p>
          <w:p w:rsidR="007B234D" w:rsidRPr="00EC418E" w:rsidRDefault="007B234D" w:rsidP="007B234D">
            <w:pPr>
              <w:autoSpaceDE w:val="0"/>
              <w:autoSpaceDN w:val="0"/>
              <w:adjustRightInd w:val="0"/>
              <w:rPr>
                <w:rFonts w:ascii="Consolas" w:hAnsi="Consolas" w:cs="Consolas"/>
                <w:color w:val="0000FF"/>
                <w:sz w:val="19"/>
                <w:szCs w:val="19"/>
              </w:rPr>
            </w:pPr>
            <w:r w:rsidRPr="00EC418E">
              <w:rPr>
                <w:rFonts w:ascii="Consolas" w:hAnsi="Consolas" w:cs="Consolas"/>
                <w:color w:val="0000FF"/>
                <w:sz w:val="19"/>
                <w:szCs w:val="19"/>
              </w:rPr>
              <w:t>{</w:t>
            </w:r>
            <w:r w:rsidRPr="00EC418E">
              <w:rPr>
                <w:rFonts w:ascii="Consolas" w:hAnsi="Consolas" w:cs="Consolas"/>
                <w:color w:val="A31515"/>
                <w:sz w:val="19"/>
                <w:szCs w:val="19"/>
              </w:rPr>
              <w:t>Binding</w:t>
            </w:r>
            <w:r w:rsidRPr="00EC418E">
              <w:rPr>
                <w:rFonts w:ascii="Consolas" w:hAnsi="Consolas" w:cs="Consolas"/>
                <w:color w:val="FF0000"/>
                <w:sz w:val="19"/>
                <w:szCs w:val="19"/>
              </w:rPr>
              <w:t xml:space="preserve"> ...</w:t>
            </w:r>
            <w:r w:rsidRPr="00EC418E">
              <w:rPr>
                <w:rFonts w:ascii="Consolas" w:hAnsi="Consolas" w:cs="Consolas"/>
                <w:color w:val="0000FF"/>
                <w:sz w:val="19"/>
                <w:szCs w:val="19"/>
              </w:rPr>
              <w:t xml:space="preserve"> </w:t>
            </w:r>
            <w:proofErr w:type="spellStart"/>
            <w:r w:rsidRPr="00EC418E">
              <w:rPr>
                <w:rFonts w:ascii="Consolas" w:hAnsi="Consolas" w:cs="Consolas"/>
                <w:color w:val="FF0000"/>
                <w:sz w:val="19"/>
                <w:szCs w:val="19"/>
              </w:rPr>
              <w:t>NotifyOnValidationError</w:t>
            </w:r>
            <w:proofErr w:type="spellEnd"/>
            <w:r w:rsidRPr="00EC418E">
              <w:rPr>
                <w:rFonts w:ascii="Consolas" w:hAnsi="Consolas" w:cs="Consolas"/>
                <w:color w:val="0000FF"/>
                <w:sz w:val="19"/>
                <w:szCs w:val="19"/>
              </w:rPr>
              <w:t>=true}</w:t>
            </w:r>
          </w:p>
          <w:p w:rsidR="007B234D" w:rsidRPr="00EC418E" w:rsidRDefault="007B234D" w:rsidP="007B234D"/>
          <w:p w:rsidR="00DB4796" w:rsidRDefault="00DB4796" w:rsidP="007B234D">
            <w:r>
              <w:t xml:space="preserve">The WAF </w:t>
            </w:r>
            <w:proofErr w:type="spellStart"/>
            <w:r>
              <w:t>ValidationHelper</w:t>
            </w:r>
            <w:proofErr w:type="spellEnd"/>
            <w:r>
              <w:t xml:space="preserve"> class is used to track the errors in the UI. </w:t>
            </w:r>
            <w:r w:rsidRPr="00EC418E">
              <w:t>Th</w:t>
            </w:r>
            <w:r>
              <w:t>e</w:t>
            </w:r>
            <w:r w:rsidRPr="00EC418E">
              <w:t>s</w:t>
            </w:r>
            <w:r>
              <w:t>e</w:t>
            </w:r>
            <w:r w:rsidRPr="00EC418E">
              <w:t xml:space="preserve"> error</w:t>
            </w:r>
            <w:r>
              <w:t>s</w:t>
            </w:r>
            <w:r w:rsidRPr="00EC418E">
              <w:t xml:space="preserve"> </w:t>
            </w:r>
            <w:r>
              <w:t>are</w:t>
            </w:r>
            <w:r w:rsidRPr="00EC418E">
              <w:t xml:space="preserve"> synchronized with the </w:t>
            </w:r>
            <w:proofErr w:type="spellStart"/>
            <w:r w:rsidRPr="00EC418E">
              <w:t>IsValid</w:t>
            </w:r>
            <w:proofErr w:type="spellEnd"/>
            <w:r w:rsidRPr="00EC418E">
              <w:t xml:space="preserve"> flag of the </w:t>
            </w:r>
            <w:proofErr w:type="spellStart"/>
            <w:r w:rsidRPr="00EC418E">
              <w:t>ViewModel</w:t>
            </w:r>
            <w:proofErr w:type="spellEnd"/>
            <w:r w:rsidRPr="00EC418E">
              <w:t>.</w:t>
            </w:r>
          </w:p>
          <w:p w:rsidR="00DB4796" w:rsidRDefault="00DB4796" w:rsidP="007B234D"/>
          <w:p w:rsidR="00DB4796" w:rsidRPr="00DB4796" w:rsidRDefault="00DB4796" w:rsidP="00DB4796">
            <w:pPr>
              <w:autoSpaceDE w:val="0"/>
              <w:autoSpaceDN w:val="0"/>
              <w:adjustRightInd w:val="0"/>
              <w:rPr>
                <w:rFonts w:ascii="Consolas" w:hAnsi="Consolas" w:cs="Consolas"/>
                <w:color w:val="0000FF"/>
                <w:sz w:val="19"/>
                <w:szCs w:val="19"/>
              </w:rPr>
            </w:pPr>
            <w:proofErr w:type="spellStart"/>
            <w:r>
              <w:rPr>
                <w:rFonts w:ascii="Consolas" w:hAnsi="Consolas" w:cs="Consolas"/>
                <w:color w:val="FF0000"/>
                <w:sz w:val="19"/>
                <w:szCs w:val="19"/>
              </w:rPr>
              <w:t>waf</w:t>
            </w:r>
            <w:r>
              <w:rPr>
                <w:rFonts w:ascii="Consolas" w:hAnsi="Consolas" w:cs="Consolas"/>
                <w:color w:val="0000FF"/>
                <w:sz w:val="19"/>
                <w:szCs w:val="19"/>
              </w:rPr>
              <w:t>:</w:t>
            </w:r>
            <w:r>
              <w:rPr>
                <w:rFonts w:ascii="Consolas" w:hAnsi="Consolas" w:cs="Consolas"/>
                <w:color w:val="FF0000"/>
                <w:sz w:val="19"/>
                <w:szCs w:val="19"/>
              </w:rPr>
              <w:t>ValidationHelper.IsEnabled</w:t>
            </w:r>
            <w:proofErr w:type="spellEnd"/>
            <w:r>
              <w:rPr>
                <w:rFonts w:ascii="Consolas" w:hAnsi="Consolas" w:cs="Consolas"/>
                <w:color w:val="0000FF"/>
                <w:sz w:val="19"/>
                <w:szCs w:val="19"/>
              </w:rPr>
              <w:t>="true"</w:t>
            </w:r>
            <w:r>
              <w:rPr>
                <w:rFonts w:ascii="Consolas" w:hAnsi="Consolas" w:cs="Consolas"/>
                <w:color w:val="FF0000"/>
                <w:sz w:val="19"/>
                <w:szCs w:val="19"/>
              </w:rPr>
              <w:t xml:space="preserve"> </w:t>
            </w:r>
            <w:r>
              <w:rPr>
                <w:rFonts w:ascii="Consolas" w:hAnsi="Consolas" w:cs="Consolas"/>
                <w:color w:val="FF0000"/>
                <w:sz w:val="19"/>
                <w:szCs w:val="19"/>
              </w:rPr>
              <w:br/>
            </w:r>
            <w:proofErr w:type="spellStart"/>
            <w:r>
              <w:rPr>
                <w:rFonts w:ascii="Consolas" w:hAnsi="Consolas" w:cs="Consolas"/>
                <w:color w:val="FF0000"/>
                <w:sz w:val="19"/>
                <w:szCs w:val="19"/>
              </w:rPr>
              <w:t>waf</w:t>
            </w:r>
            <w:r>
              <w:rPr>
                <w:rFonts w:ascii="Consolas" w:hAnsi="Consolas" w:cs="Consolas"/>
                <w:color w:val="0000FF"/>
                <w:sz w:val="19"/>
                <w:szCs w:val="19"/>
              </w:rPr>
              <w:t>:</w:t>
            </w:r>
            <w:r>
              <w:rPr>
                <w:rFonts w:ascii="Consolas" w:hAnsi="Consolas" w:cs="Consolas"/>
                <w:color w:val="FF0000"/>
                <w:sz w:val="19"/>
                <w:szCs w:val="19"/>
              </w:rPr>
              <w:t>ValidationHelper.IsValid</w:t>
            </w:r>
            <w:proofErr w:type="spellEnd"/>
            <w:r>
              <w:rPr>
                <w:rFonts w:ascii="Consolas" w:hAnsi="Consolas" w:cs="Consolas"/>
                <w:color w:val="0000FF"/>
                <w:sz w:val="19"/>
                <w:szCs w:val="19"/>
              </w:rPr>
              <w:t>=</w:t>
            </w:r>
            <w:r>
              <w:rPr>
                <w:rFonts w:ascii="Consolas" w:hAnsi="Consolas" w:cs="Consolas"/>
                <w:color w:val="0000FF"/>
                <w:sz w:val="19"/>
                <w:szCs w:val="19"/>
              </w:rPr>
              <w:br/>
              <w:t xml:space="preserve">        "{</w:t>
            </w:r>
            <w:r>
              <w:rPr>
                <w:rFonts w:ascii="Consolas" w:hAnsi="Consolas" w:cs="Consolas"/>
                <w:color w:val="A31515"/>
                <w:sz w:val="19"/>
                <w:szCs w:val="19"/>
              </w:rPr>
              <w:t>Binding</w:t>
            </w:r>
            <w:r>
              <w:rPr>
                <w:rFonts w:ascii="Consolas" w:hAnsi="Consolas" w:cs="Consolas"/>
                <w:color w:val="FF0000"/>
                <w:sz w:val="19"/>
                <w:szCs w:val="19"/>
              </w:rPr>
              <w:t xml:space="preserve"> </w:t>
            </w:r>
            <w:proofErr w:type="spellStart"/>
            <w:r>
              <w:rPr>
                <w:rFonts w:ascii="Consolas" w:hAnsi="Consolas" w:cs="Consolas"/>
                <w:color w:val="FF0000"/>
                <w:sz w:val="19"/>
                <w:szCs w:val="19"/>
              </w:rPr>
              <w:t>IsValid</w:t>
            </w:r>
            <w:proofErr w:type="spellEnd"/>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w:t>
            </w:r>
            <w:proofErr w:type="spellStart"/>
            <w:r>
              <w:rPr>
                <w:rFonts w:ascii="Consolas" w:hAnsi="Consolas" w:cs="Consolas"/>
                <w:color w:val="0000FF"/>
                <w:sz w:val="19"/>
                <w:szCs w:val="19"/>
              </w:rPr>
              <w:t>OneWayToSource</w:t>
            </w:r>
            <w:proofErr w:type="spellEnd"/>
            <w:r>
              <w:rPr>
                <w:rFonts w:ascii="Consolas" w:hAnsi="Consolas" w:cs="Consolas"/>
                <w:color w:val="0000FF"/>
                <w:sz w:val="19"/>
                <w:szCs w:val="19"/>
              </w:rPr>
              <w:t>}"</w:t>
            </w:r>
          </w:p>
          <w:p w:rsidR="00DB4796" w:rsidRDefault="00DB4796" w:rsidP="007B234D"/>
          <w:p w:rsidR="007B234D" w:rsidRPr="00EC418E" w:rsidRDefault="00DB4796" w:rsidP="007B234D">
            <w:r>
              <w:t>These attached properties are used on the Window element.</w:t>
            </w:r>
            <w:r w:rsidR="007B234D" w:rsidRPr="00EC418E">
              <w:br/>
            </w:r>
          </w:p>
          <w:p w:rsidR="007B234D" w:rsidRPr="00EC418E" w:rsidRDefault="007B234D" w:rsidP="007B234D">
            <w:pPr>
              <w:rPr>
                <w:rStyle w:val="IntenseEmphasis"/>
              </w:rPr>
            </w:pPr>
            <w:proofErr w:type="spellStart"/>
            <w:r w:rsidRPr="00EC418E">
              <w:rPr>
                <w:rStyle w:val="IntenseEmphasis"/>
              </w:rPr>
              <w:t>BookLibrary.</w:t>
            </w:r>
            <w:r w:rsidR="00126E12">
              <w:rPr>
                <w:rStyle w:val="IntenseEmphasis"/>
              </w:rPr>
              <w:t>Library.</w:t>
            </w:r>
            <w:r w:rsidRPr="00EC418E">
              <w:rPr>
                <w:rStyle w:val="IntenseEmphasis"/>
              </w:rPr>
              <w:t>Prese</w:t>
            </w:r>
            <w:r w:rsidR="00DB4796">
              <w:rPr>
                <w:rStyle w:val="IntenseEmphasis"/>
              </w:rPr>
              <w:t>ntation</w:t>
            </w:r>
            <w:proofErr w:type="spellEnd"/>
            <w:r w:rsidR="00DB4796">
              <w:rPr>
                <w:rStyle w:val="IntenseEmphasis"/>
              </w:rPr>
              <w:t>/Views/</w:t>
            </w:r>
            <w:proofErr w:type="spellStart"/>
            <w:r w:rsidR="00DB4796">
              <w:rPr>
                <w:rStyle w:val="IntenseEmphasis"/>
              </w:rPr>
              <w:t>ShellWindow.xaml</w:t>
            </w:r>
            <w:proofErr w:type="spellEnd"/>
            <w:r w:rsidRPr="00EC418E">
              <w:rPr>
                <w:rStyle w:val="IntenseEmphasis"/>
              </w:rPr>
              <w:br/>
            </w:r>
          </w:p>
          <w:p w:rsidR="007B234D" w:rsidRPr="00EC418E" w:rsidRDefault="007B234D" w:rsidP="007B234D">
            <w:r w:rsidRPr="00EC418E">
              <w:t xml:space="preserve">The </w:t>
            </w:r>
            <w:proofErr w:type="spellStart"/>
            <w:r w:rsidRPr="00EC418E">
              <w:t>IsValid</w:t>
            </w:r>
            <w:proofErr w:type="spellEnd"/>
            <w:r w:rsidRPr="00EC418E">
              <w:t xml:space="preserve"> flag is used to enable/disable the Save command.</w:t>
            </w:r>
            <w:r w:rsidRPr="00EC418E">
              <w:br/>
            </w:r>
          </w:p>
          <w:p w:rsidR="006365DB" w:rsidRPr="00EC418E" w:rsidRDefault="007B234D" w:rsidP="007B234D">
            <w:proofErr w:type="spellStart"/>
            <w:r w:rsidRPr="00EC418E">
              <w:rPr>
                <w:rStyle w:val="IntenseEmphasis"/>
              </w:rPr>
              <w:t>BookLibrary.</w:t>
            </w:r>
            <w:r w:rsidR="00126E12">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EntityController.cs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CanSave</w:t>
            </w:r>
            <w:proofErr w:type="spellEnd"/>
            <w:r w:rsidRPr="00EC418E">
              <w:rPr>
                <w:rStyle w:val="IntenseEmphasis"/>
              </w:rPr>
              <w:t xml:space="preserve"> method)</w:t>
            </w:r>
            <w:r w:rsidRPr="00EC418E">
              <w:t xml:space="preserve"> </w:t>
            </w:r>
          </w:p>
          <w:p w:rsidR="00B76DF0" w:rsidRPr="00EC418E" w:rsidRDefault="00B76DF0" w:rsidP="00B76DF0"/>
          <w:p w:rsidR="00B76DF0" w:rsidRPr="00EC418E" w:rsidRDefault="00B76DF0" w:rsidP="00B76DF0"/>
        </w:tc>
        <w:tc>
          <w:tcPr>
            <w:tcW w:w="2234" w:type="dxa"/>
          </w:tcPr>
          <w:p w:rsidR="006365DB" w:rsidRPr="00EC418E" w:rsidRDefault="007B234D" w:rsidP="009B677D">
            <w:pPr>
              <w:jc w:val="right"/>
            </w:pPr>
            <w:r w:rsidRPr="00EC418E">
              <w:br/>
            </w:r>
            <w:r w:rsidRPr="00EC418E">
              <w:rPr>
                <w:noProof/>
              </w:rPr>
              <w:drawing>
                <wp:inline distT="0" distB="0" distL="0" distR="0" wp14:anchorId="541608F8" wp14:editId="6C62FF43">
                  <wp:extent cx="1143000" cy="25431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1143000" cy="2543175"/>
                          </a:xfrm>
                          <a:prstGeom prst="rect">
                            <a:avLst/>
                          </a:prstGeom>
                          <a:noFill/>
                          <a:ln w="9525">
                            <a:noFill/>
                            <a:miter lim="800000"/>
                            <a:headEnd/>
                            <a:tailEnd/>
                          </a:ln>
                        </pic:spPr>
                      </pic:pic>
                    </a:graphicData>
                  </a:graphic>
                </wp:inline>
              </w:drawing>
            </w:r>
          </w:p>
        </w:tc>
      </w:tr>
      <w:tr w:rsidR="006365DB" w:rsidRPr="00EC418E" w:rsidTr="00B76DF0">
        <w:trPr>
          <w:cantSplit/>
        </w:trPr>
        <w:tc>
          <w:tcPr>
            <w:tcW w:w="7054" w:type="dxa"/>
          </w:tcPr>
          <w:p w:rsidR="007B234D" w:rsidRPr="00EC418E" w:rsidRDefault="007B234D" w:rsidP="007B234D">
            <w:pPr>
              <w:pStyle w:val="Heading2"/>
              <w:outlineLvl w:val="1"/>
            </w:pPr>
            <w:r w:rsidRPr="00EC418E">
              <w:lastRenderedPageBreak/>
              <w:t xml:space="preserve">Use a </w:t>
            </w:r>
            <w:proofErr w:type="spellStart"/>
            <w:r w:rsidRPr="00EC418E">
              <w:t>DataModel</w:t>
            </w:r>
            <w:proofErr w:type="spellEnd"/>
            <w:r w:rsidRPr="00EC418E">
              <w:t xml:space="preserve"> to support </w:t>
            </w:r>
            <w:r w:rsidR="004F6A90">
              <w:t>c</w:t>
            </w:r>
            <w:r w:rsidRPr="00EC418E">
              <w:t>ommands</w:t>
            </w:r>
          </w:p>
          <w:p w:rsidR="007B234D" w:rsidRPr="00EC418E" w:rsidRDefault="007B234D" w:rsidP="007B234D">
            <w:r w:rsidRPr="00EC418E">
              <w:t xml:space="preserve">In simple scenarios we can bind an </w:t>
            </w:r>
            <w:proofErr w:type="spellStart"/>
            <w:r w:rsidRPr="00EC418E">
              <w:t>ItemsControl</w:t>
            </w:r>
            <w:proofErr w:type="spellEnd"/>
            <w:r w:rsidRPr="00EC418E">
              <w:t xml:space="preserve"> (e.g. </w:t>
            </w:r>
            <w:proofErr w:type="spellStart"/>
            <w:r w:rsidRPr="00EC418E">
              <w:t>DataGrid</w:t>
            </w:r>
            <w:proofErr w:type="spellEnd"/>
            <w:r w:rsidRPr="00EC418E">
              <w:t>) directly to a collection of Model objects.</w:t>
            </w:r>
            <w:r w:rsidRPr="00EC418E">
              <w:br/>
            </w:r>
          </w:p>
          <w:p w:rsidR="007B234D" w:rsidRPr="00EC418E" w:rsidRDefault="007B234D" w:rsidP="007B234D">
            <w:pPr>
              <w:rPr>
                <w:rStyle w:val="IntenseEmphasis"/>
              </w:rPr>
            </w:pPr>
            <w:r w:rsidRPr="00EC418E">
              <w:rPr>
                <w:rStyle w:val="IntenseEmphasis"/>
              </w:rPr>
              <w:t>BookLibrary</w:t>
            </w:r>
            <w:r w:rsidR="00A67469">
              <w:rPr>
                <w:rStyle w:val="IntenseEmphasis"/>
              </w:rPr>
              <w:t>.Library</w:t>
            </w:r>
            <w:r w:rsidRPr="00EC418E">
              <w:rPr>
                <w:rStyle w:val="IntenseEmphasis"/>
              </w:rPr>
              <w:t xml:space="preserve">.Applications/ViewModels/PersonListViewModel.cs </w:t>
            </w:r>
            <w:r w:rsidRPr="00EC418E">
              <w:rPr>
                <w:rStyle w:val="IntenseEmphasis"/>
              </w:rPr>
              <w:br/>
              <w:t>(see Persons property)</w:t>
            </w:r>
            <w:r w:rsidRPr="00EC418E">
              <w:rPr>
                <w:rStyle w:val="IntenseEmphasis"/>
              </w:rPr>
              <w:br/>
            </w:r>
          </w:p>
          <w:p w:rsidR="007B234D" w:rsidRPr="00EC418E" w:rsidRDefault="0061754A" w:rsidP="007B234D">
            <w:r>
              <w:t>But</w:t>
            </w:r>
            <w:r w:rsidR="007B234D" w:rsidRPr="00EC418E">
              <w:t xml:space="preserve"> when we need to provide additional functionality for the user interface then we can wrap the Model object with a </w:t>
            </w:r>
            <w:proofErr w:type="spellStart"/>
            <w:r w:rsidR="007B234D" w:rsidRPr="00EC418E">
              <w:t>DataModel</w:t>
            </w:r>
            <w:proofErr w:type="spellEnd"/>
            <w:r w:rsidR="007B234D" w:rsidRPr="00EC418E">
              <w:t xml:space="preserve"> object. The sample application defines the </w:t>
            </w:r>
            <w:proofErr w:type="spellStart"/>
            <w:r w:rsidR="007B234D" w:rsidRPr="00EC418E">
              <w:t>LendToCommand</w:t>
            </w:r>
            <w:proofErr w:type="spellEnd"/>
            <w:r w:rsidR="007B234D" w:rsidRPr="00EC418E">
              <w:t xml:space="preserve"> in the </w:t>
            </w:r>
            <w:proofErr w:type="spellStart"/>
            <w:r w:rsidR="007B234D" w:rsidRPr="00EC418E">
              <w:t>BookDataModel</w:t>
            </w:r>
            <w:proofErr w:type="spellEnd"/>
            <w:r w:rsidR="007B234D" w:rsidRPr="00EC418E">
              <w:t xml:space="preserve"> class.</w:t>
            </w:r>
            <w:r w:rsidR="007B234D" w:rsidRPr="00EC418E">
              <w:br/>
            </w:r>
          </w:p>
          <w:p w:rsidR="007B234D" w:rsidRPr="00EC418E" w:rsidRDefault="007B234D" w:rsidP="007B234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w:t>
            </w:r>
            <w:proofErr w:type="spellStart"/>
            <w:r w:rsidRPr="00EC418E">
              <w:rPr>
                <w:rStyle w:val="IntenseEmphasis"/>
              </w:rPr>
              <w:t>DataModels</w:t>
            </w:r>
            <w:proofErr w:type="spellEnd"/>
            <w:r w:rsidRPr="00EC418E">
              <w:rPr>
                <w:rStyle w:val="IntenseEmphasis"/>
              </w:rPr>
              <w:t>/</w:t>
            </w:r>
            <w:proofErr w:type="spellStart"/>
            <w:r w:rsidRPr="00EC418E">
              <w:rPr>
                <w:rStyle w:val="IntenseEmphasis"/>
              </w:rPr>
              <w:t>BookDataModel.cs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LendToCommand</w:t>
            </w:r>
            <w:proofErr w:type="spellEnd"/>
            <w:r w:rsidRPr="00EC418E">
              <w:rPr>
                <w:rStyle w:val="IntenseEmphasis"/>
              </w:rPr>
              <w:t xml:space="preserve"> property)</w:t>
            </w:r>
            <w:r w:rsidRPr="00EC418E">
              <w:rPr>
                <w:rStyle w:val="IntenseEmphasis"/>
              </w:rPr>
              <w:br/>
            </w:r>
          </w:p>
          <w:p w:rsidR="007B234D" w:rsidRPr="00EC418E" w:rsidRDefault="007B234D" w:rsidP="007B234D">
            <w:r w:rsidRPr="00EC418E">
              <w:t xml:space="preserve">The </w:t>
            </w:r>
            <w:proofErr w:type="spellStart"/>
            <w:r w:rsidRPr="00EC418E">
              <w:t>DataGrid</w:t>
            </w:r>
            <w:proofErr w:type="spellEnd"/>
            <w:r w:rsidRPr="00EC418E">
              <w:t xml:space="preserve"> binds to the collection of </w:t>
            </w:r>
            <w:proofErr w:type="spellStart"/>
            <w:r w:rsidRPr="00EC418E">
              <w:t>BookDataModels</w:t>
            </w:r>
            <w:proofErr w:type="spellEnd"/>
            <w:r w:rsidRPr="00EC418E">
              <w:t xml:space="preserve">. Thus, the </w:t>
            </w:r>
            <w:proofErr w:type="spellStart"/>
            <w:r w:rsidRPr="00EC418E">
              <w:t>LendTo</w:t>
            </w:r>
            <w:proofErr w:type="spellEnd"/>
            <w:r w:rsidRPr="00EC418E">
              <w:t xml:space="preserve"> column is able to bind the Hyperlink directly to the </w:t>
            </w:r>
            <w:proofErr w:type="spellStart"/>
            <w:r w:rsidRPr="00EC418E">
              <w:t>LendToCommand</w:t>
            </w:r>
            <w:proofErr w:type="spellEnd"/>
            <w:r w:rsidRPr="00EC418E">
              <w:t xml:space="preserve"> property of the </w:t>
            </w:r>
            <w:proofErr w:type="spellStart"/>
            <w:r w:rsidRPr="00EC418E">
              <w:t>DataModel</w:t>
            </w:r>
            <w:proofErr w:type="spellEnd"/>
            <w:r w:rsidRPr="00EC418E">
              <w:t>.</w:t>
            </w:r>
            <w:r w:rsidRPr="00EC418E">
              <w:br/>
            </w:r>
          </w:p>
          <w:p w:rsidR="007B234D" w:rsidRPr="00EC418E" w:rsidRDefault="007B234D" w:rsidP="007B234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w:t>
            </w:r>
            <w:proofErr w:type="spellEnd"/>
            <w:r w:rsidRPr="00EC418E">
              <w:rPr>
                <w:rStyle w:val="IntenseEmphasis"/>
              </w:rPr>
              <w:br/>
              <w:t xml:space="preserve">(see </w:t>
            </w:r>
            <w:proofErr w:type="spellStart"/>
            <w:r w:rsidRPr="00EC418E">
              <w:rPr>
                <w:rStyle w:val="IntenseEmphasis"/>
              </w:rPr>
              <w:t>DataGrid</w:t>
            </w:r>
            <w:proofErr w:type="spellEnd"/>
            <w:r w:rsidRPr="00EC418E">
              <w:rPr>
                <w:rStyle w:val="IntenseEmphasis"/>
              </w:rPr>
              <w:t xml:space="preserve"> element)</w:t>
            </w:r>
            <w:r w:rsidRPr="00EC418E">
              <w:rPr>
                <w:rStyle w:val="IntenseEmphasis"/>
              </w:rPr>
              <w:br/>
            </w:r>
          </w:p>
          <w:p w:rsidR="007B234D" w:rsidRPr="00EC418E" w:rsidRDefault="007B234D" w:rsidP="007B234D">
            <w:r w:rsidRPr="00EC418E">
              <w:t xml:space="preserve">The </w:t>
            </w:r>
            <w:proofErr w:type="spellStart"/>
            <w:r w:rsidRPr="00EC418E">
              <w:t>BookController</w:t>
            </w:r>
            <w:proofErr w:type="spellEnd"/>
            <w:r w:rsidRPr="00EC418E">
              <w:t xml:space="preserve"> is responsible to keep the collection of Books synchronized with the collection of </w:t>
            </w:r>
            <w:proofErr w:type="spellStart"/>
            <w:r w:rsidRPr="00EC418E">
              <w:t>BookDataModels</w:t>
            </w:r>
            <w:proofErr w:type="spellEnd"/>
            <w:r w:rsidRPr="00EC418E">
              <w:t xml:space="preserve">. It uses the </w:t>
            </w:r>
            <w:r w:rsidR="0061754A">
              <w:t xml:space="preserve">WAF </w:t>
            </w:r>
            <w:proofErr w:type="spellStart"/>
            <w:r w:rsidR="00E7433B">
              <w:t>Synchronizing</w:t>
            </w:r>
            <w:r w:rsidRPr="00EC418E">
              <w:t>Collection</w:t>
            </w:r>
            <w:proofErr w:type="spellEnd"/>
            <w:r w:rsidRPr="00EC418E">
              <w:t xml:space="preserve"> for this task.</w:t>
            </w:r>
            <w:r w:rsidRPr="00EC418E">
              <w:br/>
            </w:r>
          </w:p>
          <w:p w:rsidR="006365DB" w:rsidRPr="00EC418E" w:rsidRDefault="007B234D" w:rsidP="007B234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BookController.cs</w:t>
            </w:r>
            <w:proofErr w:type="spellEnd"/>
            <w:r w:rsidRPr="00EC418E">
              <w:rPr>
                <w:rStyle w:val="IntenseEmphasis"/>
              </w:rPr>
              <w:t xml:space="preserve"> </w:t>
            </w:r>
            <w:r w:rsidRPr="00EC418E">
              <w:rPr>
                <w:rStyle w:val="IntenseEmphasis"/>
              </w:rPr>
              <w:br/>
              <w:t>(see Initialize method)</w:t>
            </w:r>
          </w:p>
          <w:p w:rsidR="00B76DF0" w:rsidRPr="00EC418E" w:rsidRDefault="00B76DF0" w:rsidP="00B76DF0"/>
          <w:p w:rsidR="00B76DF0" w:rsidRPr="00EC418E" w:rsidRDefault="00B76DF0" w:rsidP="00B76DF0"/>
        </w:tc>
        <w:tc>
          <w:tcPr>
            <w:tcW w:w="2234" w:type="dxa"/>
          </w:tcPr>
          <w:p w:rsidR="006365DB" w:rsidRPr="00EC418E" w:rsidRDefault="00CD76BD" w:rsidP="009B677D">
            <w:pPr>
              <w:jc w:val="right"/>
            </w:pPr>
            <w:r w:rsidRPr="00EC418E">
              <w:br/>
            </w:r>
            <w:r w:rsidR="00DD5801" w:rsidRPr="00EC418E">
              <w:rPr>
                <w:noProof/>
              </w:rPr>
              <w:drawing>
                <wp:inline distT="0" distB="0" distL="0" distR="0" wp14:anchorId="1717D266" wp14:editId="07EF50F3">
                  <wp:extent cx="1181100" cy="29718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srcRect/>
                          <a:stretch>
                            <a:fillRect/>
                          </a:stretch>
                        </pic:blipFill>
                        <pic:spPr bwMode="auto">
                          <a:xfrm>
                            <a:off x="0" y="0"/>
                            <a:ext cx="1181100" cy="2971800"/>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lastRenderedPageBreak/>
              <w:t xml:space="preserve">Filter entities in the </w:t>
            </w:r>
            <w:proofErr w:type="spellStart"/>
            <w:r w:rsidRPr="00EC418E">
              <w:t>DataGrid</w:t>
            </w:r>
            <w:proofErr w:type="spellEnd"/>
          </w:p>
          <w:p w:rsidR="00CD76BD" w:rsidRPr="00EC418E" w:rsidRDefault="00CD76BD" w:rsidP="00CD76BD">
            <w:r w:rsidRPr="00EC418E">
              <w:t xml:space="preserve">The </w:t>
            </w:r>
            <w:proofErr w:type="spellStart"/>
            <w:r w:rsidRPr="00EC418E">
              <w:t>BookLibrary</w:t>
            </w:r>
            <w:proofErr w:type="spellEnd"/>
            <w:r w:rsidRPr="00EC418E">
              <w:t xml:space="preserve"> application allows the user to filter the books or persons.</w:t>
            </w:r>
          </w:p>
          <w:p w:rsidR="00CD76BD" w:rsidRPr="00EC418E" w:rsidRDefault="00CD76BD" w:rsidP="00CD76BD">
            <w:r w:rsidRPr="00EC418E">
              <w:t xml:space="preserve">The filter text is bound to the underlying </w:t>
            </w:r>
            <w:proofErr w:type="spellStart"/>
            <w:r w:rsidRPr="00EC418E">
              <w:t>ViewModel</w:t>
            </w:r>
            <w:proofErr w:type="spellEnd"/>
            <w:r w:rsidRPr="00EC418E">
              <w:t xml:space="preserve">. Furthermore, we listen to the </w:t>
            </w:r>
            <w:proofErr w:type="spellStart"/>
            <w:r w:rsidRPr="00EC418E">
              <w:t>TextChanged</w:t>
            </w:r>
            <w:proofErr w:type="spellEnd"/>
            <w:r w:rsidRPr="00EC418E">
              <w:t xml:space="preserve"> event.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w:t>
            </w:r>
            <w:proofErr w:type="spellEnd"/>
            <w:r w:rsidRPr="00EC418E">
              <w:rPr>
                <w:rStyle w:val="IntenseEmphasis"/>
              </w:rPr>
              <w:t xml:space="preserve"> </w:t>
            </w:r>
            <w:r w:rsidRPr="00EC418E">
              <w:rPr>
                <w:rStyle w:val="IntenseEmphasis"/>
              </w:rPr>
              <w:br/>
              <w:t>(see x:Name="searchBox" element)</w:t>
            </w:r>
            <w:r w:rsidRPr="00EC418E">
              <w:rPr>
                <w:rStyle w:val="IntenseEmphasis"/>
              </w:rPr>
              <w:br/>
            </w:r>
          </w:p>
          <w:p w:rsidR="00CD76BD" w:rsidRPr="00EC418E" w:rsidRDefault="00CD76BD" w:rsidP="00CD76BD">
            <w:r w:rsidRPr="00EC418E">
              <w:t xml:space="preserve">In the code behind file the </w:t>
            </w:r>
            <w:proofErr w:type="spellStart"/>
            <w:r w:rsidRPr="00EC418E">
              <w:t>CollectionView</w:t>
            </w:r>
            <w:proofErr w:type="spellEnd"/>
            <w:r w:rsidRPr="00EC418E">
              <w:t xml:space="preserve"> of the Books collection is retrieved. Here the Filter delegate is set which calls the Filter method on the </w:t>
            </w:r>
            <w:proofErr w:type="spellStart"/>
            <w:r w:rsidRPr="00EC418E">
              <w:t>ViewModel</w:t>
            </w:r>
            <w:proofErr w:type="spellEnd"/>
            <w:r w:rsidRPr="00EC418E">
              <w:t xml:space="preserve">. </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FirstTimeLoadedHandler</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 xml:space="preserve">The </w:t>
            </w:r>
            <w:proofErr w:type="spellStart"/>
            <w:r w:rsidRPr="00EC418E">
              <w:t>TextChanged</w:t>
            </w:r>
            <w:proofErr w:type="spellEnd"/>
            <w:r w:rsidRPr="00EC418E">
              <w:t xml:space="preserve"> event handler calls the Refresh method on the </w:t>
            </w:r>
            <w:proofErr w:type="spellStart"/>
            <w:r w:rsidRPr="00EC418E">
              <w:t>CollectionView</w:t>
            </w:r>
            <w:proofErr w:type="spellEnd"/>
            <w:r w:rsidRPr="00EC418E">
              <w: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BookListView.xaml.cs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FilterBoxTextChanged</w:t>
            </w:r>
            <w:proofErr w:type="spellEnd"/>
            <w:r w:rsidRPr="00EC418E">
              <w:rPr>
                <w:rStyle w:val="IntenseEmphasis"/>
              </w:rPr>
              <w:t xml:space="preserve"> method)</w:t>
            </w:r>
          </w:p>
          <w:p w:rsidR="00B76DF0" w:rsidRPr="00EC418E" w:rsidRDefault="00B76DF0" w:rsidP="00B76DF0"/>
          <w:p w:rsidR="00B76DF0" w:rsidRPr="00EC418E" w:rsidRDefault="00B76DF0" w:rsidP="00B76DF0"/>
        </w:tc>
        <w:tc>
          <w:tcPr>
            <w:tcW w:w="2234" w:type="dxa"/>
          </w:tcPr>
          <w:p w:rsidR="00CD76BD" w:rsidRPr="00EC418E" w:rsidRDefault="00CD76BD" w:rsidP="009B677D">
            <w:pPr>
              <w:jc w:val="right"/>
            </w:pPr>
            <w:r w:rsidRPr="00EC418E">
              <w:br/>
            </w:r>
            <w:r w:rsidRPr="00EC418E">
              <w:rPr>
                <w:noProof/>
              </w:rPr>
              <w:drawing>
                <wp:inline distT="0" distB="0" distL="0" distR="0" wp14:anchorId="08D9BF0F" wp14:editId="248347D7">
                  <wp:extent cx="1171575" cy="24098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srcRect/>
                          <a:stretch>
                            <a:fillRect/>
                          </a:stretch>
                        </pic:blipFill>
                        <pic:spPr bwMode="auto">
                          <a:xfrm>
                            <a:off x="0" y="0"/>
                            <a:ext cx="1171575" cy="240982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t xml:space="preserve">Select the next element after removing </w:t>
            </w:r>
            <w:proofErr w:type="spellStart"/>
            <w:r w:rsidRPr="00EC418E">
              <w:t>DataGrid</w:t>
            </w:r>
            <w:proofErr w:type="spellEnd"/>
            <w:r w:rsidRPr="00EC418E">
              <w:t xml:space="preserve"> items</w:t>
            </w:r>
          </w:p>
          <w:p w:rsidR="00CD76BD" w:rsidRPr="00EC418E" w:rsidRDefault="00CD76BD" w:rsidP="00CD76BD">
            <w:r w:rsidRPr="00EC418E">
              <w:t xml:space="preserve">The </w:t>
            </w:r>
            <w:proofErr w:type="spellStart"/>
            <w:r w:rsidRPr="00EC418E">
              <w:t>BookLibrary</w:t>
            </w:r>
            <w:proofErr w:type="spellEnd"/>
            <w:r w:rsidRPr="00EC418E">
              <w:t xml:space="preserve"> application supports multi-selection inside the </w:t>
            </w:r>
            <w:proofErr w:type="spellStart"/>
            <w:r w:rsidRPr="00EC418E">
              <w:t>DataGrid</w:t>
            </w:r>
            <w:proofErr w:type="spellEnd"/>
            <w:r w:rsidRPr="00EC418E">
              <w:t xml:space="preserve">. This can be used to remove multiple items at once. The synchronization of the selected items between the View and the </w:t>
            </w:r>
            <w:proofErr w:type="spellStart"/>
            <w:r w:rsidRPr="00EC418E">
              <w:t>ViewModel</w:t>
            </w:r>
            <w:proofErr w:type="spellEnd"/>
            <w:r w:rsidRPr="00EC418E">
              <w:t xml:space="preserve"> is done in the code-behind file.</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PersonListView.xaml.cs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DataGridSelectionChanged</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After the user removes</w:t>
            </w:r>
            <w:r w:rsidR="0061754A">
              <w:t xml:space="preserve"> some</w:t>
            </w:r>
            <w:r w:rsidRPr="00EC418E">
              <w:t xml:space="preserve"> Persons the next Person should be selected automatically. This is a bit tricky because the user might have sorted or filtered the </w:t>
            </w:r>
            <w:proofErr w:type="spellStart"/>
            <w:r w:rsidRPr="00EC418E">
              <w:t>DataGrid</w:t>
            </w:r>
            <w:proofErr w:type="spellEnd"/>
            <w:r w:rsidRPr="00EC418E">
              <w:t xml:space="preserve">. The </w:t>
            </w:r>
            <w:proofErr w:type="spellStart"/>
            <w:r w:rsidRPr="00EC418E">
              <w:t>PersonController</w:t>
            </w:r>
            <w:proofErr w:type="spellEnd"/>
            <w:r w:rsidRPr="00EC418E">
              <w:t xml:space="preserve"> is responsible for the remove operation. It uses the </w:t>
            </w:r>
            <w:proofErr w:type="spellStart"/>
            <w:r w:rsidRPr="00EC418E">
              <w:t>CollectionView</w:t>
            </w:r>
            <w:proofErr w:type="spellEnd"/>
            <w:r w:rsidRPr="00EC418E">
              <w:t xml:space="preserve"> which represents the sorted or filtered collection to get the correct next Person to select.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PersonController.cs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RemovePerson</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 xml:space="preserve">The </w:t>
            </w:r>
            <w:proofErr w:type="spellStart"/>
            <w:r w:rsidRPr="00EC418E">
              <w:t>CollectionView</w:t>
            </w:r>
            <w:proofErr w:type="spellEnd"/>
            <w:r w:rsidRPr="00EC418E">
              <w:t xml:space="preserve"> is passed from the code-behind</w:t>
            </w:r>
            <w:r w:rsidR="0061754A">
              <w:t xml:space="preserve"> file</w:t>
            </w:r>
            <w:r w:rsidRPr="00EC418E">
              <w:t xml:space="preserve"> to the </w:t>
            </w:r>
            <w:proofErr w:type="spellStart"/>
            <w:r w:rsidRPr="00EC418E">
              <w:t>ViewModel</w:t>
            </w:r>
            <w:proofErr w:type="spellEnd"/>
            <w:r w:rsidRPr="00EC418E">
              <w: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.Presentation</w:t>
            </w:r>
            <w:proofErr w:type="spellEnd"/>
            <w:r w:rsidRPr="00EC418E">
              <w:rPr>
                <w:rStyle w:val="IntenseEmphasis"/>
              </w:rPr>
              <w:t>/Views/</w:t>
            </w:r>
            <w:proofErr w:type="spellStart"/>
            <w:r w:rsidRPr="00EC418E">
              <w:rPr>
                <w:rStyle w:val="IntenseEmphasis"/>
              </w:rPr>
              <w:t>PersonListView.xaml.cs</w:t>
            </w:r>
            <w:proofErr w:type="spellEnd"/>
            <w:r w:rsidRPr="00EC418E">
              <w:rPr>
                <w:rStyle w:val="IntenseEmphasis"/>
              </w:rPr>
              <w:t xml:space="preserve"> </w:t>
            </w:r>
            <w:r w:rsidR="0061754A">
              <w:rPr>
                <w:rStyle w:val="IntenseEmphasis"/>
              </w:rPr>
              <w:br/>
            </w:r>
            <w:r w:rsidRPr="00EC418E">
              <w:rPr>
                <w:rStyle w:val="IntenseEmphasis"/>
              </w:rPr>
              <w:t xml:space="preserve">(see </w:t>
            </w:r>
            <w:proofErr w:type="spellStart"/>
            <w:r w:rsidRPr="00EC418E">
              <w:rPr>
                <w:rStyle w:val="IntenseEmphasis"/>
              </w:rPr>
              <w:t>FirstTimeLoadedHandler</w:t>
            </w:r>
            <w:proofErr w:type="spellEnd"/>
            <w:r w:rsidRPr="00EC418E">
              <w:rPr>
                <w:rStyle w:val="IntenseEmphasis"/>
              </w:rPr>
              <w:t>)</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5D3A94A2" wp14:editId="2B64E285">
                  <wp:extent cx="1152525" cy="197167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srcRect/>
                          <a:stretch>
                            <a:fillRect/>
                          </a:stretch>
                        </pic:blipFill>
                        <pic:spPr bwMode="auto">
                          <a:xfrm>
                            <a:off x="0" y="0"/>
                            <a:ext cx="1152525" cy="197167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lastRenderedPageBreak/>
              <w:t>Check for unsaved changes</w:t>
            </w:r>
          </w:p>
          <w:p w:rsidR="00CD76BD" w:rsidRPr="00EC418E" w:rsidRDefault="00CD76BD" w:rsidP="00CD76BD">
            <w:r w:rsidRPr="00EC418E">
              <w:t xml:space="preserve">The application checks for unsaved changes before </w:t>
            </w:r>
            <w:r w:rsidR="0061754A">
              <w:t>it</w:t>
            </w:r>
            <w:r w:rsidRPr="00EC418E">
              <w:t xml:space="preserve"> closes. If there are unsaved changes then the user is asked how to proceed. This logic is in the </w:t>
            </w:r>
            <w:proofErr w:type="spellStart"/>
            <w:r w:rsidR="00A67469">
              <w:t>Module</w:t>
            </w:r>
            <w:r w:rsidRPr="00EC418E">
              <w:t>Controller</w:t>
            </w:r>
            <w:proofErr w:type="spellEnd"/>
            <w:r w:rsidRPr="00EC418E">
              <w:t>.</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00A67469">
              <w:rPr>
                <w:rStyle w:val="IntenseEmphasis"/>
              </w:rPr>
              <w:t>Module</w:t>
            </w:r>
            <w:r w:rsidRPr="00EC418E">
              <w:rPr>
                <w:rStyle w:val="IntenseEmphasis"/>
              </w:rPr>
              <w:t>Controller.cs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ShellViewModelClosing</w:t>
            </w:r>
            <w:proofErr w:type="spellEnd"/>
            <w:r w:rsidRPr="00EC418E">
              <w:rPr>
                <w:rStyle w:val="IntenseEmphasis"/>
              </w:rPr>
              <w:t xml:space="preserve"> method)</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7FAA7910" wp14:editId="49F357CB">
                  <wp:extent cx="1133475" cy="10763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srcRect/>
                          <a:stretch>
                            <a:fillRect/>
                          </a:stretch>
                        </pic:blipFill>
                        <pic:spPr bwMode="auto">
                          <a:xfrm>
                            <a:off x="0" y="0"/>
                            <a:ext cx="1133475" cy="107632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t>Save and restore the window location and size</w:t>
            </w:r>
          </w:p>
          <w:p w:rsidR="00CD76BD" w:rsidRPr="00EC418E" w:rsidRDefault="00CD76BD" w:rsidP="00CD76BD">
            <w:r w:rsidRPr="00EC418E">
              <w:t>The sample application remembers its window location and the size when it is closed. This is done via an application setting.</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w:t>
            </w:r>
            <w:proofErr w:type="spellStart"/>
            <w:r w:rsidRPr="00EC418E">
              <w:rPr>
                <w:rStyle w:val="IntenseEmphasis"/>
              </w:rPr>
              <w:t>ViewModels</w:t>
            </w:r>
            <w:proofErr w:type="spellEnd"/>
            <w:r w:rsidRPr="00EC418E">
              <w:rPr>
                <w:rStyle w:val="IntenseEmphasis"/>
              </w:rPr>
              <w:t>/</w:t>
            </w:r>
            <w:proofErr w:type="spellStart"/>
            <w:r w:rsidRPr="00EC418E">
              <w:rPr>
                <w:rStyle w:val="IntenseEmphasis"/>
              </w:rPr>
              <w:t>ShellViewModel.cs</w:t>
            </w:r>
            <w:proofErr w:type="spellEnd"/>
            <w:r w:rsidRPr="00EC418E">
              <w:rPr>
                <w:rStyle w:val="IntenseEmphasis"/>
              </w:rPr>
              <w:t xml:space="preserve"> </w:t>
            </w:r>
            <w:r w:rsidRPr="00EC418E">
              <w:rPr>
                <w:rStyle w:val="IntenseEmphasis"/>
              </w:rPr>
              <w:br/>
              <w:t xml:space="preserve">(see </w:t>
            </w:r>
            <w:proofErr w:type="spellStart"/>
            <w:r w:rsidRPr="00EC418E">
              <w:rPr>
                <w:rStyle w:val="IntenseEmphasis"/>
              </w:rPr>
              <w:t>ViewClosed</w:t>
            </w:r>
            <w:proofErr w:type="spellEnd"/>
            <w:r w:rsidRPr="00EC418E">
              <w:rPr>
                <w:rStyle w:val="IntenseEmphasis"/>
              </w:rPr>
              <w:t xml:space="preserve"> method)</w:t>
            </w:r>
            <w:r w:rsidRPr="00EC418E">
              <w:rPr>
                <w:rStyle w:val="IntenseEmphasis"/>
              </w:rPr>
              <w:br/>
            </w:r>
          </w:p>
          <w:p w:rsidR="00CD76BD" w:rsidRPr="00EC418E" w:rsidRDefault="00CD76BD" w:rsidP="00CD76BD">
            <w:r w:rsidRPr="00EC418E">
              <w:t xml:space="preserve">The </w:t>
            </w:r>
            <w:proofErr w:type="spellStart"/>
            <w:r w:rsidR="00A67469">
              <w:t>Module</w:t>
            </w:r>
            <w:r w:rsidRPr="00EC418E">
              <w:t>Controller</w:t>
            </w:r>
            <w:proofErr w:type="spellEnd"/>
            <w:r w:rsidRPr="00EC418E">
              <w:t xml:space="preserve"> is responsible to save the settings.</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00A67469">
              <w:rPr>
                <w:rStyle w:val="IntenseEmphasis"/>
              </w:rPr>
              <w:t>Module</w:t>
            </w:r>
            <w:r w:rsidRPr="00EC418E">
              <w:rPr>
                <w:rStyle w:val="IntenseEmphasis"/>
              </w:rPr>
              <w:t>Controller.cs</w:t>
            </w:r>
            <w:proofErr w:type="spellEnd"/>
            <w:r w:rsidRPr="00EC418E">
              <w:rPr>
                <w:rStyle w:val="IntenseEmphasis"/>
              </w:rPr>
              <w:t xml:space="preserve"> </w:t>
            </w:r>
            <w:r w:rsidRPr="00EC418E">
              <w:rPr>
                <w:rStyle w:val="IntenseEmphasis"/>
              </w:rPr>
              <w:br/>
              <w:t>(see Shutdown method)</w:t>
            </w:r>
            <w:r w:rsidRPr="00EC418E">
              <w:rPr>
                <w:rStyle w:val="IntenseEmphasis"/>
              </w:rPr>
              <w:br/>
            </w:r>
          </w:p>
          <w:p w:rsidR="00CD76BD" w:rsidRPr="00EC418E" w:rsidRDefault="00CD76BD" w:rsidP="00CD76BD">
            <w:r w:rsidRPr="00EC418E">
              <w:t>The next time the application starts it tries to restore the saved window location and size.</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w:t>
            </w:r>
            <w:proofErr w:type="spellStart"/>
            <w:r w:rsidRPr="00EC418E">
              <w:rPr>
                <w:rStyle w:val="IntenseEmphasis"/>
              </w:rPr>
              <w:t>ViewModels</w:t>
            </w:r>
            <w:proofErr w:type="spellEnd"/>
            <w:r w:rsidRPr="00EC418E">
              <w:rPr>
                <w:rStyle w:val="IntenseEmphasis"/>
              </w:rPr>
              <w:t>/</w:t>
            </w:r>
            <w:proofErr w:type="spellStart"/>
            <w:r w:rsidRPr="00EC418E">
              <w:rPr>
                <w:rStyle w:val="IntenseEmphasis"/>
              </w:rPr>
              <w:t>ShellViewModel.cs</w:t>
            </w:r>
            <w:proofErr w:type="spellEnd"/>
            <w:r w:rsidRPr="00EC418E">
              <w:rPr>
                <w:rStyle w:val="IntenseEmphasis"/>
              </w:rPr>
              <w:t xml:space="preserve"> </w:t>
            </w:r>
            <w:r w:rsidRPr="00EC418E">
              <w:rPr>
                <w:rStyle w:val="IntenseEmphasis"/>
              </w:rPr>
              <w:br/>
              <w:t xml:space="preserve">(see </w:t>
            </w:r>
            <w:r w:rsidR="00E7433B">
              <w:rPr>
                <w:rStyle w:val="IntenseEmphasis"/>
              </w:rPr>
              <w:t>C</w:t>
            </w:r>
            <w:r w:rsidRPr="00EC418E">
              <w:rPr>
                <w:rStyle w:val="IntenseEmphasis"/>
              </w:rPr>
              <w:t>onstructor)</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708E1297" wp14:editId="156C1B40">
                  <wp:extent cx="1162050" cy="275272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1162050" cy="2752725"/>
                          </a:xfrm>
                          <a:prstGeom prst="rect">
                            <a:avLst/>
                          </a:prstGeom>
                          <a:noFill/>
                          <a:ln w="9525">
                            <a:noFill/>
                            <a:miter lim="800000"/>
                            <a:headEnd/>
                            <a:tailEnd/>
                          </a:ln>
                        </pic:spPr>
                      </pic:pic>
                    </a:graphicData>
                  </a:graphic>
                </wp:inline>
              </w:drawing>
            </w:r>
          </w:p>
        </w:tc>
      </w:tr>
      <w:tr w:rsidR="00CD76BD" w:rsidRPr="00EC418E" w:rsidTr="00B76DF0">
        <w:trPr>
          <w:cantSplit/>
        </w:trPr>
        <w:tc>
          <w:tcPr>
            <w:tcW w:w="7054" w:type="dxa"/>
          </w:tcPr>
          <w:p w:rsidR="00CD76BD" w:rsidRPr="00EC418E" w:rsidRDefault="00CD76BD" w:rsidP="00CD76BD">
            <w:pPr>
              <w:pStyle w:val="Heading2"/>
              <w:outlineLvl w:val="1"/>
            </w:pPr>
            <w:r w:rsidRPr="00EC418E">
              <w:t>Deploy the database file</w:t>
            </w:r>
          </w:p>
          <w:p w:rsidR="00CD76BD" w:rsidRPr="00EC418E" w:rsidRDefault="00CD76BD" w:rsidP="00CD76BD">
            <w:r w:rsidRPr="00EC418E">
              <w:t xml:space="preserve">The </w:t>
            </w:r>
            <w:proofErr w:type="spellStart"/>
            <w:r w:rsidRPr="00EC418E">
              <w:t>BookLibrary</w:t>
            </w:r>
            <w:proofErr w:type="spellEnd"/>
            <w:r w:rsidRPr="00EC418E">
              <w:t xml:space="preserve"> application uses a SQL Compact database file to store its data. This database file resides in the sub-directory "Resources" of the application. A user doesn't have write permissions in the application directory by default. Therefore, we need to copy the database file into the user data directory first and load the database from there.</w:t>
            </w:r>
            <w:r w:rsidRPr="00EC418E">
              <w:br/>
            </w:r>
          </w:p>
          <w:p w:rsidR="00CD76BD" w:rsidRPr="00EC418E" w:rsidRDefault="00CD76BD" w:rsidP="00CD76BD">
            <w:pPr>
              <w:rPr>
                <w:rStyle w:val="IntenseEmphasis"/>
              </w:rPr>
            </w:pPr>
            <w:proofErr w:type="spellStart"/>
            <w:r w:rsidRPr="00EC418E">
              <w:rPr>
                <w:rStyle w:val="IntenseEmphasis"/>
              </w:rPr>
              <w:t>BookLibrary</w:t>
            </w:r>
            <w:r w:rsidR="00A67469">
              <w:rPr>
                <w:rStyle w:val="IntenseEmphasis"/>
              </w:rPr>
              <w:t>.Library</w:t>
            </w:r>
            <w:r w:rsidRPr="00EC418E">
              <w:rPr>
                <w:rStyle w:val="IntenseEmphasis"/>
              </w:rPr>
              <w:t>.Applications</w:t>
            </w:r>
            <w:proofErr w:type="spellEnd"/>
            <w:r w:rsidRPr="00EC418E">
              <w:rPr>
                <w:rStyle w:val="IntenseEmphasis"/>
              </w:rPr>
              <w:t>/Controllers/</w:t>
            </w:r>
            <w:proofErr w:type="spellStart"/>
            <w:r w:rsidRPr="00EC418E">
              <w:rPr>
                <w:rStyle w:val="IntenseEmphasis"/>
              </w:rPr>
              <w:t>EntityController.cs</w:t>
            </w:r>
            <w:proofErr w:type="spellEnd"/>
            <w:r w:rsidRPr="00EC418E">
              <w:rPr>
                <w:rStyle w:val="IntenseEmphasis"/>
              </w:rPr>
              <w:t xml:space="preserve"> </w:t>
            </w:r>
            <w:r w:rsidR="00A67469">
              <w:rPr>
                <w:rStyle w:val="IntenseEmphasis"/>
              </w:rPr>
              <w:br/>
            </w:r>
            <w:r w:rsidRPr="00EC418E">
              <w:rPr>
                <w:rStyle w:val="IntenseEmphasis"/>
              </w:rPr>
              <w:t>(see Initialize)</w:t>
            </w:r>
          </w:p>
          <w:p w:rsidR="00B76DF0" w:rsidRPr="00EC418E" w:rsidRDefault="00B76DF0" w:rsidP="00B76DF0"/>
          <w:p w:rsidR="00B76DF0" w:rsidRPr="00EC418E" w:rsidRDefault="00B76DF0" w:rsidP="00B76DF0"/>
        </w:tc>
        <w:tc>
          <w:tcPr>
            <w:tcW w:w="2234" w:type="dxa"/>
          </w:tcPr>
          <w:p w:rsidR="00CD76BD" w:rsidRPr="00EC418E" w:rsidRDefault="009B677D" w:rsidP="009B677D">
            <w:pPr>
              <w:jc w:val="right"/>
            </w:pPr>
            <w:r w:rsidRPr="00EC418E">
              <w:br/>
            </w:r>
            <w:r w:rsidRPr="00EC418E">
              <w:rPr>
                <w:noProof/>
              </w:rPr>
              <w:drawing>
                <wp:inline distT="0" distB="0" distL="0" distR="0" wp14:anchorId="4E528368" wp14:editId="4E880AE4">
                  <wp:extent cx="1162050" cy="11620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srcRect/>
                          <a:stretch>
                            <a:fillRect/>
                          </a:stretch>
                        </pic:blipFill>
                        <pic:spPr bwMode="auto">
                          <a:xfrm>
                            <a:off x="0" y="0"/>
                            <a:ext cx="1162050" cy="1162050"/>
                          </a:xfrm>
                          <a:prstGeom prst="rect">
                            <a:avLst/>
                          </a:prstGeom>
                          <a:noFill/>
                          <a:ln w="9525">
                            <a:noFill/>
                            <a:miter lim="800000"/>
                            <a:headEnd/>
                            <a:tailEnd/>
                          </a:ln>
                        </pic:spPr>
                      </pic:pic>
                    </a:graphicData>
                  </a:graphic>
                </wp:inline>
              </w:drawing>
            </w:r>
          </w:p>
        </w:tc>
      </w:tr>
    </w:tbl>
    <w:p w:rsidR="00857D28" w:rsidRPr="00EC418E" w:rsidRDefault="00857D28" w:rsidP="00CD76BD"/>
    <w:sectPr w:rsidR="00857D28" w:rsidRPr="00EC418E" w:rsidSect="00153955">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3B1" w:rsidRDefault="005B43B1" w:rsidP="00EC418E">
      <w:pPr>
        <w:spacing w:after="0" w:line="240" w:lineRule="auto"/>
      </w:pPr>
      <w:r>
        <w:separator/>
      </w:r>
    </w:p>
  </w:endnote>
  <w:endnote w:type="continuationSeparator" w:id="0">
    <w:p w:rsidR="005B43B1" w:rsidRDefault="005B43B1" w:rsidP="00EC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3853"/>
      <w:docPartObj>
        <w:docPartGallery w:val="Page Numbers (Bottom of Page)"/>
        <w:docPartUnique/>
      </w:docPartObj>
    </w:sdtPr>
    <w:sdtEndPr>
      <w:rPr>
        <w:color w:val="808080" w:themeColor="background1" w:themeShade="80"/>
        <w:spacing w:val="60"/>
      </w:rPr>
    </w:sdtEndPr>
    <w:sdtContent>
      <w:p w:rsidR="00EC418E" w:rsidRDefault="00EA4FCB">
        <w:pPr>
          <w:pStyle w:val="Footer"/>
          <w:pBdr>
            <w:top w:val="single" w:sz="4" w:space="1" w:color="D9D9D9" w:themeColor="background1" w:themeShade="D9"/>
          </w:pBdr>
          <w:jc w:val="right"/>
        </w:pPr>
        <w:r w:rsidRPr="00EC418E">
          <w:rPr>
            <w:color w:val="808080" w:themeColor="background1" w:themeShade="80"/>
          </w:rPr>
          <w:fldChar w:fldCharType="begin"/>
        </w:r>
        <w:r w:rsidR="00EC418E" w:rsidRPr="00EC418E">
          <w:rPr>
            <w:color w:val="808080" w:themeColor="background1" w:themeShade="80"/>
          </w:rPr>
          <w:instrText xml:space="preserve"> PAGE   \* MERGEFORMAT </w:instrText>
        </w:r>
        <w:r w:rsidRPr="00EC418E">
          <w:rPr>
            <w:color w:val="808080" w:themeColor="background1" w:themeShade="80"/>
          </w:rPr>
          <w:fldChar w:fldCharType="separate"/>
        </w:r>
        <w:r w:rsidR="009B7231">
          <w:rPr>
            <w:noProof/>
            <w:color w:val="808080" w:themeColor="background1" w:themeShade="80"/>
          </w:rPr>
          <w:t>8</w:t>
        </w:r>
        <w:r w:rsidRPr="00EC418E">
          <w:rPr>
            <w:color w:val="808080" w:themeColor="background1" w:themeShade="80"/>
          </w:rPr>
          <w:fldChar w:fldCharType="end"/>
        </w:r>
      </w:p>
    </w:sdtContent>
  </w:sdt>
  <w:p w:rsidR="00EC418E" w:rsidRDefault="00EC4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3B1" w:rsidRDefault="005B43B1" w:rsidP="00EC418E">
      <w:pPr>
        <w:spacing w:after="0" w:line="240" w:lineRule="auto"/>
      </w:pPr>
      <w:r>
        <w:separator/>
      </w:r>
    </w:p>
  </w:footnote>
  <w:footnote w:type="continuationSeparator" w:id="0">
    <w:p w:rsidR="005B43B1" w:rsidRDefault="005B43B1" w:rsidP="00EC4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9726B"/>
    <w:multiLevelType w:val="hybridMultilevel"/>
    <w:tmpl w:val="9FEE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D46C9"/>
    <w:multiLevelType w:val="hybridMultilevel"/>
    <w:tmpl w:val="B28E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269EE"/>
    <w:multiLevelType w:val="hybridMultilevel"/>
    <w:tmpl w:val="218E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A2EF4"/>
    <w:multiLevelType w:val="hybridMultilevel"/>
    <w:tmpl w:val="14B6E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03436"/>
    <w:multiLevelType w:val="hybridMultilevel"/>
    <w:tmpl w:val="9FEE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4618E"/>
    <w:multiLevelType w:val="hybridMultilevel"/>
    <w:tmpl w:val="8FD8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C5BAC"/>
    <w:multiLevelType w:val="hybridMultilevel"/>
    <w:tmpl w:val="27A8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1F0815"/>
    <w:multiLevelType w:val="multilevel"/>
    <w:tmpl w:val="83E0A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BE5310"/>
    <w:multiLevelType w:val="hybridMultilevel"/>
    <w:tmpl w:val="83E0A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7345A6"/>
    <w:multiLevelType w:val="hybridMultilevel"/>
    <w:tmpl w:val="87485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8"/>
  </w:num>
  <w:num w:numId="5">
    <w:abstractNumId w:val="7"/>
  </w:num>
  <w:num w:numId="6">
    <w:abstractNumId w:val="2"/>
  </w:num>
  <w:num w:numId="7">
    <w:abstractNumId w:val="0"/>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6CCA"/>
    <w:rsid w:val="00006DBF"/>
    <w:rsid w:val="000630E8"/>
    <w:rsid w:val="0009686C"/>
    <w:rsid w:val="000A6430"/>
    <w:rsid w:val="000D13AE"/>
    <w:rsid w:val="00126E12"/>
    <w:rsid w:val="00142BE5"/>
    <w:rsid w:val="00142DBD"/>
    <w:rsid w:val="00153955"/>
    <w:rsid w:val="00167EEF"/>
    <w:rsid w:val="001930FF"/>
    <w:rsid w:val="001C1276"/>
    <w:rsid w:val="001E1A21"/>
    <w:rsid w:val="001F6815"/>
    <w:rsid w:val="00324489"/>
    <w:rsid w:val="003274FB"/>
    <w:rsid w:val="003318F5"/>
    <w:rsid w:val="003A4CC9"/>
    <w:rsid w:val="003A73FC"/>
    <w:rsid w:val="003B5110"/>
    <w:rsid w:val="003C06ED"/>
    <w:rsid w:val="003D6A35"/>
    <w:rsid w:val="003F03AC"/>
    <w:rsid w:val="003F7999"/>
    <w:rsid w:val="004339EF"/>
    <w:rsid w:val="00441522"/>
    <w:rsid w:val="00464754"/>
    <w:rsid w:val="00496176"/>
    <w:rsid w:val="004C487C"/>
    <w:rsid w:val="004C6581"/>
    <w:rsid w:val="004D2898"/>
    <w:rsid w:val="004D2F64"/>
    <w:rsid w:val="004F6A90"/>
    <w:rsid w:val="005403F3"/>
    <w:rsid w:val="0054572A"/>
    <w:rsid w:val="00561953"/>
    <w:rsid w:val="00586BD8"/>
    <w:rsid w:val="005A578B"/>
    <w:rsid w:val="005B43B1"/>
    <w:rsid w:val="005F6013"/>
    <w:rsid w:val="0060628A"/>
    <w:rsid w:val="0061754A"/>
    <w:rsid w:val="006223FC"/>
    <w:rsid w:val="00627363"/>
    <w:rsid w:val="006365DB"/>
    <w:rsid w:val="0066021C"/>
    <w:rsid w:val="00687E3D"/>
    <w:rsid w:val="006B4BC0"/>
    <w:rsid w:val="006E41D9"/>
    <w:rsid w:val="006E429B"/>
    <w:rsid w:val="00730441"/>
    <w:rsid w:val="007311F5"/>
    <w:rsid w:val="007563D9"/>
    <w:rsid w:val="00761C7F"/>
    <w:rsid w:val="00771BFB"/>
    <w:rsid w:val="0077604B"/>
    <w:rsid w:val="00791455"/>
    <w:rsid w:val="007B150E"/>
    <w:rsid w:val="007B234D"/>
    <w:rsid w:val="007C5A9F"/>
    <w:rsid w:val="007D59AC"/>
    <w:rsid w:val="00816CCA"/>
    <w:rsid w:val="00846E8D"/>
    <w:rsid w:val="0085756F"/>
    <w:rsid w:val="00857D28"/>
    <w:rsid w:val="00871E78"/>
    <w:rsid w:val="00891B23"/>
    <w:rsid w:val="008C32A8"/>
    <w:rsid w:val="008E0FF7"/>
    <w:rsid w:val="008F28EC"/>
    <w:rsid w:val="00904320"/>
    <w:rsid w:val="00937608"/>
    <w:rsid w:val="0098519E"/>
    <w:rsid w:val="00995631"/>
    <w:rsid w:val="009B677D"/>
    <w:rsid w:val="009B7231"/>
    <w:rsid w:val="009F71AF"/>
    <w:rsid w:val="00A44082"/>
    <w:rsid w:val="00A46F5F"/>
    <w:rsid w:val="00A67469"/>
    <w:rsid w:val="00A75B1B"/>
    <w:rsid w:val="00A82645"/>
    <w:rsid w:val="00A96148"/>
    <w:rsid w:val="00A96CCD"/>
    <w:rsid w:val="00AC47D3"/>
    <w:rsid w:val="00AD1E31"/>
    <w:rsid w:val="00AD4BB6"/>
    <w:rsid w:val="00AE2709"/>
    <w:rsid w:val="00B11080"/>
    <w:rsid w:val="00B32EC5"/>
    <w:rsid w:val="00B714EB"/>
    <w:rsid w:val="00B76DF0"/>
    <w:rsid w:val="00B977ED"/>
    <w:rsid w:val="00BD5761"/>
    <w:rsid w:val="00BE10FC"/>
    <w:rsid w:val="00BE7384"/>
    <w:rsid w:val="00C05F1C"/>
    <w:rsid w:val="00C24308"/>
    <w:rsid w:val="00C714BB"/>
    <w:rsid w:val="00C96D36"/>
    <w:rsid w:val="00CC2A36"/>
    <w:rsid w:val="00CC311D"/>
    <w:rsid w:val="00CD76BD"/>
    <w:rsid w:val="00D312EC"/>
    <w:rsid w:val="00D32644"/>
    <w:rsid w:val="00D81173"/>
    <w:rsid w:val="00D95E07"/>
    <w:rsid w:val="00DA072D"/>
    <w:rsid w:val="00DB4796"/>
    <w:rsid w:val="00DD5801"/>
    <w:rsid w:val="00DE0B3A"/>
    <w:rsid w:val="00E13003"/>
    <w:rsid w:val="00E52AB4"/>
    <w:rsid w:val="00E637B3"/>
    <w:rsid w:val="00E7433B"/>
    <w:rsid w:val="00E80316"/>
    <w:rsid w:val="00E83CAF"/>
    <w:rsid w:val="00EA1A77"/>
    <w:rsid w:val="00EA4FCB"/>
    <w:rsid w:val="00EC24DD"/>
    <w:rsid w:val="00EC418E"/>
    <w:rsid w:val="00EE04BE"/>
    <w:rsid w:val="00F03DFF"/>
    <w:rsid w:val="00F22A6D"/>
    <w:rsid w:val="00F472C9"/>
    <w:rsid w:val="00F65F40"/>
    <w:rsid w:val="00F71027"/>
    <w:rsid w:val="00F87B76"/>
    <w:rsid w:val="00F90382"/>
    <w:rsid w:val="00F94ADB"/>
    <w:rsid w:val="00FE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FC"/>
    <w:rPr>
      <w:lang w:val="en-US"/>
    </w:rPr>
  </w:style>
  <w:style w:type="paragraph" w:styleId="Heading1">
    <w:name w:val="heading 1"/>
    <w:basedOn w:val="Normal"/>
    <w:next w:val="Normal"/>
    <w:link w:val="Heading1Char"/>
    <w:uiPriority w:val="9"/>
    <w:qFormat/>
    <w:rsid w:val="00BD576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3AC"/>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3AC"/>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B76DF0"/>
    <w:rPr>
      <w:bCs/>
      <w:i/>
      <w:iCs/>
      <w:color w:val="984806" w:themeColor="accent6" w:themeShade="80"/>
    </w:rPr>
  </w:style>
  <w:style w:type="paragraph" w:styleId="Title">
    <w:name w:val="Title"/>
    <w:basedOn w:val="Normal"/>
    <w:next w:val="Normal"/>
    <w:link w:val="TitleChar"/>
    <w:uiPriority w:val="10"/>
    <w:qFormat/>
    <w:rsid w:val="00E8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C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F40"/>
    <w:pPr>
      <w:ind w:left="720"/>
      <w:contextualSpacing/>
    </w:pPr>
  </w:style>
  <w:style w:type="paragraph" w:styleId="Subtitle">
    <w:name w:val="Subtitle"/>
    <w:basedOn w:val="Normal"/>
    <w:next w:val="Normal"/>
    <w:link w:val="SubtitleChar"/>
    <w:uiPriority w:val="11"/>
    <w:qFormat/>
    <w:rsid w:val="00BD57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76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61"/>
    <w:rPr>
      <w:rFonts w:ascii="Tahoma" w:hAnsi="Tahoma" w:cs="Tahoma"/>
      <w:sz w:val="16"/>
      <w:szCs w:val="16"/>
    </w:rPr>
  </w:style>
  <w:style w:type="character" w:styleId="Hyperlink">
    <w:name w:val="Hyperlink"/>
    <w:basedOn w:val="DefaultParagraphFont"/>
    <w:uiPriority w:val="99"/>
    <w:unhideWhenUsed/>
    <w:rsid w:val="00F65F40"/>
    <w:rPr>
      <w:color w:val="0000FF" w:themeColor="hyperlink"/>
      <w:u w:val="single"/>
    </w:rPr>
  </w:style>
  <w:style w:type="paragraph" w:customStyle="1" w:styleId="StyleAfter0ptLinespacingsingle">
    <w:name w:val="Style After:  0 pt Line spacing:  single"/>
    <w:basedOn w:val="Normal"/>
    <w:rsid w:val="003F03AC"/>
    <w:pPr>
      <w:spacing w:after="240" w:line="240" w:lineRule="auto"/>
    </w:pPr>
    <w:rPr>
      <w:rFonts w:eastAsia="Times New Roman" w:cs="Times New Roman"/>
      <w:szCs w:val="20"/>
    </w:rPr>
  </w:style>
  <w:style w:type="table" w:styleId="TableGrid">
    <w:name w:val="Table Grid"/>
    <w:basedOn w:val="TableNormal"/>
    <w:uiPriority w:val="59"/>
    <w:rsid w:val="00636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4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18E"/>
  </w:style>
  <w:style w:type="paragraph" w:styleId="Footer">
    <w:name w:val="footer"/>
    <w:basedOn w:val="Normal"/>
    <w:link w:val="FooterChar"/>
    <w:uiPriority w:val="99"/>
    <w:unhideWhenUsed/>
    <w:rsid w:val="00EC4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8E"/>
  </w:style>
  <w:style w:type="character" w:styleId="FollowedHyperlink">
    <w:name w:val="FollowedHyperlink"/>
    <w:basedOn w:val="DefaultParagraphFont"/>
    <w:uiPriority w:val="99"/>
    <w:semiHidden/>
    <w:unhideWhenUsed/>
    <w:rsid w:val="005F60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af.codeplex.com/"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Codeplex\Waf-Temp\Documentation\BookLibrary\Word%2020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CC029-E75C-488F-A741-B724CC16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2010.dotx</Template>
  <TotalTime>863</TotalTime>
  <Pages>12</Pages>
  <Words>1645</Words>
  <Characters>9377</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WAF Book Library</vt:lpstr>
      <vt:lpstr/>
    </vt:vector>
  </TitlesOfParts>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 Book Library</dc:title>
  <dc:subject>WPF Application Framework (WAF)</dc:subject>
  <dc:creator>Jürgen Berchtel</dc:creator>
  <cp:lastModifiedBy>Jürgen Berchtel</cp:lastModifiedBy>
  <cp:revision>70</cp:revision>
  <cp:lastPrinted>2011-09-19T08:29:00Z</cp:lastPrinted>
  <dcterms:created xsi:type="dcterms:W3CDTF">2011-08-27T10:17:00Z</dcterms:created>
  <dcterms:modified xsi:type="dcterms:W3CDTF">2013-08-16T12:39:00Z</dcterms:modified>
</cp:coreProperties>
</file>